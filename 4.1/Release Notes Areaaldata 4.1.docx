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368" w:rsidRPr="00977699" w:rsidRDefault="00552E17" w:rsidP="00977699">
      <w:r w:rsidRPr="00977699">
        <w:rPr>
          <w:noProof/>
          <w:lang w:eastAsia="nl-NL"/>
        </w:rPr>
        <w:drawing>
          <wp:inline distT="0" distB="0" distL="0" distR="0">
            <wp:extent cx="5753100" cy="1123950"/>
            <wp:effectExtent l="0" t="0" r="0" b="0"/>
            <wp:docPr id="1" name="Afbeelding 1" descr="PNH_RGB_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NH_RGB_p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BE" w:rsidRPr="00977699" w:rsidRDefault="005C49BE" w:rsidP="00977699"/>
    <w:p w:rsidR="005C49BE" w:rsidRPr="00977699" w:rsidRDefault="005C49BE" w:rsidP="00977699"/>
    <w:p w:rsidR="005C49BE" w:rsidRPr="00977699" w:rsidRDefault="004C7D1B" w:rsidP="00977699">
      <w:pPr>
        <w:pStyle w:val="Titel"/>
      </w:pPr>
      <w:bookmarkStart w:id="0" w:name="_Toc495317125"/>
      <w:bookmarkStart w:id="1" w:name="_Toc496690202"/>
      <w:bookmarkStart w:id="2" w:name="_Toc497399932"/>
      <w:r w:rsidRPr="00977699">
        <w:t>Release Notes Areaaldata 4.</w:t>
      </w:r>
      <w:bookmarkEnd w:id="0"/>
      <w:bookmarkEnd w:id="1"/>
      <w:bookmarkEnd w:id="2"/>
      <w:r w:rsidR="00562896" w:rsidRPr="00977699">
        <w:t>1</w:t>
      </w:r>
    </w:p>
    <w:p w:rsidR="007C2547" w:rsidRPr="00977699" w:rsidRDefault="007C2547" w:rsidP="00977699">
      <w:pPr>
        <w:pStyle w:val="Ondertitel"/>
      </w:pPr>
      <w:bookmarkStart w:id="3" w:name="_Toc496690203"/>
      <w:bookmarkStart w:id="4" w:name="_Toc497399933"/>
      <w:r w:rsidRPr="00977699">
        <w:t>PNH/BU/IGI-GEODATA 201</w:t>
      </w:r>
      <w:bookmarkEnd w:id="3"/>
      <w:bookmarkEnd w:id="4"/>
      <w:r w:rsidR="00562896" w:rsidRPr="00977699">
        <w:t>8</w:t>
      </w:r>
    </w:p>
    <w:p w:rsidR="007C2547" w:rsidRPr="00977699" w:rsidRDefault="007C2547" w:rsidP="00977699"/>
    <w:p w:rsidR="005C49BE" w:rsidRPr="00977699" w:rsidRDefault="005C49BE" w:rsidP="00977699"/>
    <w:p w:rsidR="002942D4" w:rsidRPr="00977699" w:rsidRDefault="007C2547" w:rsidP="00977699">
      <w:r w:rsidRPr="00977699">
        <w:br w:type="page"/>
      </w:r>
    </w:p>
    <w:p w:rsidR="00DD5A6B" w:rsidRPr="00977699" w:rsidRDefault="00DD5A6B" w:rsidP="00977699">
      <w:pPr>
        <w:pStyle w:val="Kopvaninhoudsopgave"/>
      </w:pPr>
      <w:r w:rsidRPr="00977699">
        <w:lastRenderedPageBreak/>
        <w:t>Inhoud</w:t>
      </w:r>
    </w:p>
    <w:p w:rsidR="004141B9" w:rsidRPr="00977699" w:rsidRDefault="00DD5A6B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r w:rsidRPr="00977699">
        <w:fldChar w:fldCharType="begin"/>
      </w:r>
      <w:r w:rsidRPr="00977699">
        <w:instrText xml:space="preserve"> TOC \o "1-3" \h \z \u </w:instrText>
      </w:r>
      <w:r w:rsidRPr="00977699">
        <w:fldChar w:fldCharType="separate"/>
      </w:r>
      <w:hyperlink w:anchor="_Toc497399932" w:history="1">
        <w:r w:rsidR="00562896" w:rsidRPr="00977699">
          <w:rPr>
            <w:rStyle w:val="Hyperlink"/>
            <w:noProof/>
          </w:rPr>
          <w:t>Release Notes Areaaldata 4.01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_Toc497399932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476DC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3" w:history="1">
        <w:r w:rsidR="004141B9" w:rsidRPr="00977699">
          <w:rPr>
            <w:rStyle w:val="Hyperlink"/>
            <w:noProof/>
          </w:rPr>
          <w:t>PNH/BU/IGI-GEODATA 2017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_Toc497399933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476DC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4" w:history="1">
        <w:r w:rsidR="004141B9" w:rsidRPr="00977699">
          <w:rPr>
            <w:rStyle w:val="Hyperlink"/>
            <w:noProof/>
          </w:rPr>
          <w:t>Inleiding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_Toc497399934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4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476DC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5" w:history="1">
        <w:r w:rsidR="004141B9" w:rsidRPr="00977699">
          <w:rPr>
            <w:rStyle w:val="Hyperlink"/>
            <w:noProof/>
          </w:rPr>
          <w:t>Aanpassingen datamodel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_Toc497399935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476DC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6" w:history="1">
        <w:r w:rsidR="004141B9" w:rsidRPr="00977699">
          <w:rPr>
            <w:rStyle w:val="Hyperlink"/>
            <w:noProof/>
          </w:rPr>
          <w:t>Wijzigingen Objectdefinitie Areaaldata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_Toc497399936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476DC" w:rsidP="00977699">
      <w:pPr>
        <w:pStyle w:val="Inhopg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7" w:history="1">
        <w:r w:rsidR="004141B9" w:rsidRPr="00977699">
          <w:rPr>
            <w:rStyle w:val="Hyperlink"/>
            <w:noProof/>
          </w:rPr>
          <w:t>Relationship classes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_Toc497399937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476DC" w:rsidP="00977699">
      <w:pPr>
        <w:pStyle w:val="Inhopg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8" w:history="1">
        <w:r w:rsidR="004141B9" w:rsidRPr="00977699">
          <w:rPr>
            <w:rStyle w:val="Hyperlink"/>
            <w:noProof/>
          </w:rPr>
          <w:t>Verwerkingsstatus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_Toc497399938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5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476DC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39" w:history="1">
        <w:r w:rsidR="004141B9" w:rsidRPr="00977699">
          <w:rPr>
            <w:rStyle w:val="Hyperlink"/>
            <w:noProof/>
          </w:rPr>
          <w:t>Tabellen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_Toc497399939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6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476DC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0" w:history="1">
        <w:r w:rsidR="004141B9" w:rsidRPr="00977699">
          <w:rPr>
            <w:rStyle w:val="Hyperlink"/>
            <w:noProof/>
          </w:rPr>
          <w:t>Domeinen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_Toc497399940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8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476DC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1" w:history="1">
        <w:r w:rsidR="004141B9" w:rsidRPr="00977699">
          <w:rPr>
            <w:rStyle w:val="Hyperlink"/>
            <w:noProof/>
          </w:rPr>
          <w:t>Domeinwaarden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_Toc497399941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8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476DC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2" w:history="1">
        <w:r w:rsidR="004141B9" w:rsidRPr="00977699">
          <w:rPr>
            <w:rStyle w:val="Hyperlink"/>
            <w:noProof/>
          </w:rPr>
          <w:t>Relationship Classes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_Toc497399942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9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476DC" w:rsidP="009776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3" w:history="1">
        <w:r w:rsidR="004141B9" w:rsidRPr="00977699">
          <w:rPr>
            <w:rStyle w:val="Hyperlink"/>
            <w:noProof/>
          </w:rPr>
          <w:t>Gevolgen data-uitwisseling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_Toc497399943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476DC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4" w:history="1">
        <w:r w:rsidR="004141B9" w:rsidRPr="00977699">
          <w:rPr>
            <w:rStyle w:val="Hyperlink"/>
            <w:noProof/>
          </w:rPr>
          <w:t>Areaaldata – GeoBGT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_Toc497399944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476DC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5" w:history="1">
        <w:r w:rsidR="004141B9" w:rsidRPr="00977699">
          <w:rPr>
            <w:rStyle w:val="Hyperlink"/>
            <w:noProof/>
          </w:rPr>
          <w:t>Areaaldata – Areaalviewer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_Toc497399945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4141B9" w:rsidRPr="00977699" w:rsidRDefault="00E476DC" w:rsidP="009776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97399946" w:history="1">
        <w:r w:rsidR="004141B9" w:rsidRPr="00977699">
          <w:rPr>
            <w:rStyle w:val="Hyperlink"/>
            <w:noProof/>
          </w:rPr>
          <w:t>Areaaldata – Gisib</w:t>
        </w:r>
        <w:r w:rsidR="004141B9" w:rsidRPr="00977699">
          <w:rPr>
            <w:noProof/>
            <w:webHidden/>
          </w:rPr>
          <w:tab/>
        </w:r>
        <w:r w:rsidR="004141B9" w:rsidRPr="00977699">
          <w:rPr>
            <w:noProof/>
            <w:webHidden/>
          </w:rPr>
          <w:fldChar w:fldCharType="begin"/>
        </w:r>
        <w:r w:rsidR="004141B9" w:rsidRPr="00977699">
          <w:rPr>
            <w:noProof/>
            <w:webHidden/>
          </w:rPr>
          <w:instrText xml:space="preserve"> PAGEREF _Toc497399946 \h </w:instrText>
        </w:r>
        <w:r w:rsidR="004141B9" w:rsidRPr="00977699">
          <w:rPr>
            <w:noProof/>
            <w:webHidden/>
          </w:rPr>
        </w:r>
        <w:r w:rsidR="004141B9" w:rsidRPr="00977699">
          <w:rPr>
            <w:noProof/>
            <w:webHidden/>
          </w:rPr>
          <w:fldChar w:fldCharType="separate"/>
        </w:r>
        <w:r w:rsidR="002221FA" w:rsidRPr="00977699">
          <w:rPr>
            <w:noProof/>
            <w:webHidden/>
          </w:rPr>
          <w:t>10</w:t>
        </w:r>
        <w:r w:rsidR="004141B9" w:rsidRPr="00977699">
          <w:rPr>
            <w:noProof/>
            <w:webHidden/>
          </w:rPr>
          <w:fldChar w:fldCharType="end"/>
        </w:r>
      </w:hyperlink>
    </w:p>
    <w:p w:rsidR="00DD5A6B" w:rsidRPr="00977699" w:rsidRDefault="00DD5A6B" w:rsidP="00977699">
      <w:r w:rsidRPr="00977699">
        <w:rPr>
          <w:b/>
          <w:bCs/>
        </w:rPr>
        <w:fldChar w:fldCharType="end"/>
      </w:r>
    </w:p>
    <w:p w:rsidR="002942D4" w:rsidRPr="00977699" w:rsidRDefault="002942D4" w:rsidP="00977699"/>
    <w:p w:rsidR="00F57E2F" w:rsidRPr="00977699" w:rsidRDefault="00F57E2F" w:rsidP="00977699"/>
    <w:p w:rsidR="00F57E2F" w:rsidRPr="00977699" w:rsidRDefault="00F57E2F" w:rsidP="00977699"/>
    <w:p w:rsidR="00E040B0" w:rsidRPr="00977699" w:rsidRDefault="00E040B0" w:rsidP="00977699">
      <w:pPr>
        <w:spacing w:after="0" w:line="240" w:lineRule="auto"/>
      </w:pPr>
      <w:r w:rsidRPr="00977699">
        <w:br w:type="page"/>
      </w:r>
    </w:p>
    <w:p w:rsidR="0033663C" w:rsidRPr="00977699" w:rsidRDefault="0033663C" w:rsidP="00977699"/>
    <w:p w:rsidR="00DD5A6B" w:rsidRPr="00977699" w:rsidRDefault="00DD5A6B" w:rsidP="00977699">
      <w:pPr>
        <w:pStyle w:val="Kopvaninhoudsopgave"/>
      </w:pPr>
      <w:r w:rsidRPr="00977699">
        <w:t>Versies 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559"/>
        <w:gridCol w:w="1701"/>
        <w:gridCol w:w="4502"/>
      </w:tblGrid>
      <w:tr w:rsidR="00DD5A6B" w:rsidRPr="00977699" w:rsidTr="0033663C">
        <w:tc>
          <w:tcPr>
            <w:tcW w:w="1526" w:type="dxa"/>
            <w:shd w:val="clear" w:color="auto" w:fill="auto"/>
          </w:tcPr>
          <w:p w:rsidR="00A25812" w:rsidRPr="00977699" w:rsidRDefault="00A25812" w:rsidP="00977699">
            <w:r w:rsidRPr="00977699">
              <w:t>SW</w:t>
            </w:r>
          </w:p>
        </w:tc>
        <w:tc>
          <w:tcPr>
            <w:tcW w:w="1559" w:type="dxa"/>
            <w:shd w:val="clear" w:color="auto" w:fill="auto"/>
          </w:tcPr>
          <w:p w:rsidR="00A25812" w:rsidRPr="00977699" w:rsidRDefault="00A25812" w:rsidP="00977699">
            <w:r w:rsidRPr="00977699">
              <w:t>0.1</w:t>
            </w:r>
          </w:p>
        </w:tc>
        <w:tc>
          <w:tcPr>
            <w:tcW w:w="1701" w:type="dxa"/>
            <w:shd w:val="clear" w:color="auto" w:fill="auto"/>
          </w:tcPr>
          <w:p w:rsidR="00A25812" w:rsidRPr="00977699" w:rsidRDefault="00011332" w:rsidP="00977699">
            <w:r w:rsidRPr="00977699">
              <w:t>26-</w:t>
            </w:r>
            <w:r w:rsidR="007B5054" w:rsidRPr="00977699">
              <w:t>2-18</w:t>
            </w:r>
          </w:p>
        </w:tc>
        <w:tc>
          <w:tcPr>
            <w:tcW w:w="4502" w:type="dxa"/>
            <w:shd w:val="clear" w:color="auto" w:fill="auto"/>
          </w:tcPr>
          <w:p w:rsidR="00A25812" w:rsidRPr="00977699" w:rsidRDefault="00A25812" w:rsidP="00977699">
            <w:r w:rsidRPr="00977699">
              <w:t>Eerste opzet</w:t>
            </w:r>
          </w:p>
        </w:tc>
      </w:tr>
      <w:tr w:rsidR="00C05A15" w:rsidRPr="00977699" w:rsidTr="0033663C">
        <w:tc>
          <w:tcPr>
            <w:tcW w:w="1526" w:type="dxa"/>
            <w:shd w:val="clear" w:color="auto" w:fill="auto"/>
          </w:tcPr>
          <w:p w:rsidR="00C05A15" w:rsidRPr="00977699" w:rsidRDefault="00C05A15" w:rsidP="00977699">
            <w:r w:rsidRPr="00977699">
              <w:t>BM</w:t>
            </w:r>
          </w:p>
        </w:tc>
        <w:tc>
          <w:tcPr>
            <w:tcW w:w="1559" w:type="dxa"/>
            <w:shd w:val="clear" w:color="auto" w:fill="auto"/>
          </w:tcPr>
          <w:p w:rsidR="00C05A15" w:rsidRPr="00977699" w:rsidRDefault="00C05A15" w:rsidP="00977699">
            <w:r w:rsidRPr="00977699">
              <w:t>0.2</w:t>
            </w:r>
          </w:p>
        </w:tc>
        <w:tc>
          <w:tcPr>
            <w:tcW w:w="1701" w:type="dxa"/>
            <w:shd w:val="clear" w:color="auto" w:fill="auto"/>
          </w:tcPr>
          <w:p w:rsidR="00C05A15" w:rsidRPr="00977699" w:rsidRDefault="00C05A15" w:rsidP="00977699">
            <w:r w:rsidRPr="00977699">
              <w:t>7-3-18</w:t>
            </w:r>
          </w:p>
        </w:tc>
        <w:tc>
          <w:tcPr>
            <w:tcW w:w="4502" w:type="dxa"/>
            <w:shd w:val="clear" w:color="auto" w:fill="auto"/>
          </w:tcPr>
          <w:p w:rsidR="00C05A15" w:rsidRPr="00977699" w:rsidRDefault="006F2C9A" w:rsidP="00977699">
            <w:r w:rsidRPr="00977699">
              <w:t>Correcties, impact uitgebreid</w:t>
            </w:r>
          </w:p>
        </w:tc>
      </w:tr>
      <w:tr w:rsidR="003A0CAE" w:rsidRPr="00977699" w:rsidTr="0033663C">
        <w:tc>
          <w:tcPr>
            <w:tcW w:w="1526" w:type="dxa"/>
            <w:shd w:val="clear" w:color="auto" w:fill="auto"/>
          </w:tcPr>
          <w:p w:rsidR="003A0CAE" w:rsidRPr="00977699" w:rsidRDefault="003A0CAE" w:rsidP="00977699">
            <w:r w:rsidRPr="00977699">
              <w:t>BM</w:t>
            </w:r>
          </w:p>
        </w:tc>
        <w:tc>
          <w:tcPr>
            <w:tcW w:w="1559" w:type="dxa"/>
            <w:shd w:val="clear" w:color="auto" w:fill="auto"/>
          </w:tcPr>
          <w:p w:rsidR="003A0CAE" w:rsidRPr="00977699" w:rsidRDefault="003A0CAE" w:rsidP="00977699">
            <w:r w:rsidRPr="00977699">
              <w:t>0.3</w:t>
            </w:r>
          </w:p>
        </w:tc>
        <w:tc>
          <w:tcPr>
            <w:tcW w:w="1701" w:type="dxa"/>
            <w:shd w:val="clear" w:color="auto" w:fill="auto"/>
          </w:tcPr>
          <w:p w:rsidR="003A0CAE" w:rsidRPr="00977699" w:rsidRDefault="003A0CAE" w:rsidP="00977699">
            <w:r w:rsidRPr="00977699">
              <w:t>14-3-18</w:t>
            </w:r>
          </w:p>
        </w:tc>
        <w:tc>
          <w:tcPr>
            <w:tcW w:w="4502" w:type="dxa"/>
            <w:shd w:val="clear" w:color="auto" w:fill="auto"/>
          </w:tcPr>
          <w:p w:rsidR="003A0CAE" w:rsidRPr="00977699" w:rsidRDefault="003A0CAE" w:rsidP="00977699">
            <w:r w:rsidRPr="00977699">
              <w:t>FK</w:t>
            </w:r>
            <w:r w:rsidR="002856A4" w:rsidRPr="00977699">
              <w:t>s</w:t>
            </w:r>
            <w:r w:rsidRPr="00977699">
              <w:t xml:space="preserve"> opgeschoond</w:t>
            </w:r>
          </w:p>
        </w:tc>
      </w:tr>
      <w:tr w:rsidR="00011332" w:rsidRPr="00977699" w:rsidTr="0033663C">
        <w:tc>
          <w:tcPr>
            <w:tcW w:w="1526" w:type="dxa"/>
            <w:shd w:val="clear" w:color="auto" w:fill="auto"/>
          </w:tcPr>
          <w:p w:rsidR="00011332" w:rsidRPr="00977699" w:rsidRDefault="00011332" w:rsidP="00977699">
            <w:r w:rsidRPr="00977699">
              <w:t>SW</w:t>
            </w:r>
          </w:p>
        </w:tc>
        <w:tc>
          <w:tcPr>
            <w:tcW w:w="1559" w:type="dxa"/>
            <w:shd w:val="clear" w:color="auto" w:fill="auto"/>
          </w:tcPr>
          <w:p w:rsidR="00011332" w:rsidRPr="00977699" w:rsidRDefault="00011332" w:rsidP="00977699">
            <w:r w:rsidRPr="00977699">
              <w:t xml:space="preserve">0.4 </w:t>
            </w:r>
          </w:p>
        </w:tc>
        <w:tc>
          <w:tcPr>
            <w:tcW w:w="1701" w:type="dxa"/>
            <w:shd w:val="clear" w:color="auto" w:fill="auto"/>
          </w:tcPr>
          <w:p w:rsidR="00011332" w:rsidRPr="00977699" w:rsidRDefault="00011332" w:rsidP="00977699">
            <w:r w:rsidRPr="00977699">
              <w:t>19-3-18</w:t>
            </w:r>
          </w:p>
        </w:tc>
        <w:tc>
          <w:tcPr>
            <w:tcW w:w="4502" w:type="dxa"/>
            <w:shd w:val="clear" w:color="auto" w:fill="auto"/>
          </w:tcPr>
          <w:p w:rsidR="00011332" w:rsidRPr="00977699" w:rsidRDefault="00011332" w:rsidP="00977699">
            <w:r w:rsidRPr="00977699">
              <w:t xml:space="preserve">Aanpassingen </w:t>
            </w:r>
            <w:r w:rsidR="000F2018" w:rsidRPr="00977699">
              <w:t>a.d.h.v.</w:t>
            </w:r>
            <w:r w:rsidRPr="00977699">
              <w:t xml:space="preserve"> bevindingen PD</w:t>
            </w:r>
          </w:p>
        </w:tc>
      </w:tr>
      <w:tr w:rsidR="000F2018" w:rsidRPr="00977699" w:rsidTr="0033663C">
        <w:tc>
          <w:tcPr>
            <w:tcW w:w="1526" w:type="dxa"/>
            <w:shd w:val="clear" w:color="auto" w:fill="auto"/>
          </w:tcPr>
          <w:p w:rsidR="000F2018" w:rsidRPr="00977699" w:rsidRDefault="000F2018" w:rsidP="00977699">
            <w:r w:rsidRPr="00977699">
              <w:t>BM</w:t>
            </w:r>
          </w:p>
        </w:tc>
        <w:tc>
          <w:tcPr>
            <w:tcW w:w="1559" w:type="dxa"/>
            <w:shd w:val="clear" w:color="auto" w:fill="auto"/>
          </w:tcPr>
          <w:p w:rsidR="000F2018" w:rsidRPr="00977699" w:rsidRDefault="000F2018" w:rsidP="00977699">
            <w:r w:rsidRPr="00977699">
              <w:t>0.5</w:t>
            </w:r>
          </w:p>
        </w:tc>
        <w:tc>
          <w:tcPr>
            <w:tcW w:w="1701" w:type="dxa"/>
            <w:shd w:val="clear" w:color="auto" w:fill="auto"/>
          </w:tcPr>
          <w:p w:rsidR="000F2018" w:rsidRPr="00977699" w:rsidRDefault="000F2018" w:rsidP="00977699">
            <w:r w:rsidRPr="00977699">
              <w:t>19-3-18</w:t>
            </w:r>
          </w:p>
        </w:tc>
        <w:tc>
          <w:tcPr>
            <w:tcW w:w="4502" w:type="dxa"/>
            <w:shd w:val="clear" w:color="auto" w:fill="auto"/>
          </w:tcPr>
          <w:p w:rsidR="000F2018" w:rsidRPr="00977699" w:rsidRDefault="000F2018" w:rsidP="00977699">
            <w:r w:rsidRPr="00977699">
              <w:t>Attribuut</w:t>
            </w:r>
            <w:r w:rsidRPr="00977699">
              <w:rPr>
                <w:b/>
              </w:rPr>
              <w:t>type</w:t>
            </w:r>
            <w:r w:rsidRPr="00977699">
              <w:t>wijzigingen a.d.h.v. consistentietest NH.</w:t>
            </w:r>
          </w:p>
        </w:tc>
      </w:tr>
      <w:tr w:rsidR="00AD719C" w:rsidRPr="00977699" w:rsidTr="0033663C">
        <w:tc>
          <w:tcPr>
            <w:tcW w:w="1526" w:type="dxa"/>
            <w:shd w:val="clear" w:color="auto" w:fill="auto"/>
          </w:tcPr>
          <w:p w:rsidR="00AD719C" w:rsidRPr="00977699" w:rsidRDefault="00AD719C" w:rsidP="00977699">
            <w:r>
              <w:t>JG</w:t>
            </w:r>
          </w:p>
        </w:tc>
        <w:tc>
          <w:tcPr>
            <w:tcW w:w="1559" w:type="dxa"/>
            <w:shd w:val="clear" w:color="auto" w:fill="auto"/>
          </w:tcPr>
          <w:p w:rsidR="00AD719C" w:rsidRPr="00977699" w:rsidRDefault="00AD719C" w:rsidP="00977699">
            <w:r>
              <w:t>0.51</w:t>
            </w:r>
          </w:p>
        </w:tc>
        <w:tc>
          <w:tcPr>
            <w:tcW w:w="1701" w:type="dxa"/>
            <w:shd w:val="clear" w:color="auto" w:fill="auto"/>
          </w:tcPr>
          <w:p w:rsidR="00AD719C" w:rsidRPr="00977699" w:rsidRDefault="00AD719C" w:rsidP="00977699">
            <w:r>
              <w:t>20-3-18</w:t>
            </w:r>
          </w:p>
        </w:tc>
        <w:tc>
          <w:tcPr>
            <w:tcW w:w="4502" w:type="dxa"/>
            <w:shd w:val="clear" w:color="auto" w:fill="auto"/>
          </w:tcPr>
          <w:p w:rsidR="00AD719C" w:rsidRPr="00977699" w:rsidRDefault="00AD719C" w:rsidP="00977699">
            <w:r>
              <w:t>1 typefout + algemeen impactstukje over versioning toegevoegd.</w:t>
            </w:r>
          </w:p>
        </w:tc>
      </w:tr>
      <w:tr w:rsidR="00B56CEB" w:rsidRPr="00977699" w:rsidTr="0033663C">
        <w:tc>
          <w:tcPr>
            <w:tcW w:w="1526" w:type="dxa"/>
            <w:shd w:val="clear" w:color="auto" w:fill="auto"/>
          </w:tcPr>
          <w:p w:rsidR="00B56CEB" w:rsidRDefault="00B56CEB" w:rsidP="00977699">
            <w:r>
              <w:t>BM</w:t>
            </w:r>
          </w:p>
        </w:tc>
        <w:tc>
          <w:tcPr>
            <w:tcW w:w="1559" w:type="dxa"/>
            <w:shd w:val="clear" w:color="auto" w:fill="auto"/>
          </w:tcPr>
          <w:p w:rsidR="00B56CEB" w:rsidRDefault="00B56CEB" w:rsidP="00977699">
            <w:r>
              <w:t>0.6</w:t>
            </w:r>
          </w:p>
        </w:tc>
        <w:tc>
          <w:tcPr>
            <w:tcW w:w="1701" w:type="dxa"/>
            <w:shd w:val="clear" w:color="auto" w:fill="auto"/>
          </w:tcPr>
          <w:p w:rsidR="00B56CEB" w:rsidRDefault="00B56CEB" w:rsidP="00977699">
            <w:r>
              <w:t>27-3-18</w:t>
            </w:r>
          </w:p>
        </w:tc>
        <w:tc>
          <w:tcPr>
            <w:tcW w:w="4502" w:type="dxa"/>
            <w:shd w:val="clear" w:color="auto" w:fill="auto"/>
          </w:tcPr>
          <w:p w:rsidR="00B56CEB" w:rsidRDefault="00B56CEB" w:rsidP="00B56CEB">
            <w:r>
              <w:t>Verwerking bevindingen (m.n. kleine typfouten) door PD</w:t>
            </w:r>
          </w:p>
        </w:tc>
      </w:tr>
      <w:tr w:rsidR="00704705" w:rsidRPr="00977699" w:rsidTr="0033663C">
        <w:tc>
          <w:tcPr>
            <w:tcW w:w="1526" w:type="dxa"/>
            <w:shd w:val="clear" w:color="auto" w:fill="auto"/>
          </w:tcPr>
          <w:p w:rsidR="00704705" w:rsidRDefault="0048736A" w:rsidP="00977699">
            <w:r>
              <w:t>BM</w:t>
            </w:r>
          </w:p>
        </w:tc>
        <w:tc>
          <w:tcPr>
            <w:tcW w:w="1559" w:type="dxa"/>
            <w:shd w:val="clear" w:color="auto" w:fill="auto"/>
          </w:tcPr>
          <w:p w:rsidR="00704705" w:rsidRDefault="00704705" w:rsidP="00977699">
            <w:r>
              <w:t>0.7</w:t>
            </w:r>
          </w:p>
        </w:tc>
        <w:tc>
          <w:tcPr>
            <w:tcW w:w="1701" w:type="dxa"/>
            <w:shd w:val="clear" w:color="auto" w:fill="auto"/>
          </w:tcPr>
          <w:p w:rsidR="00704705" w:rsidRDefault="00704705" w:rsidP="00977699">
            <w:r>
              <w:t>4-4-18</w:t>
            </w:r>
          </w:p>
        </w:tc>
        <w:tc>
          <w:tcPr>
            <w:tcW w:w="4502" w:type="dxa"/>
            <w:shd w:val="clear" w:color="auto" w:fill="auto"/>
          </w:tcPr>
          <w:p w:rsidR="00704705" w:rsidRDefault="00704705" w:rsidP="00B56CEB">
            <w:r>
              <w:t>Verwerking bevindingen CT en PD</w:t>
            </w:r>
          </w:p>
        </w:tc>
      </w:tr>
      <w:tr w:rsidR="0048736A" w:rsidRPr="00977699" w:rsidTr="0033663C">
        <w:tc>
          <w:tcPr>
            <w:tcW w:w="1526" w:type="dxa"/>
            <w:shd w:val="clear" w:color="auto" w:fill="auto"/>
          </w:tcPr>
          <w:p w:rsidR="0048736A" w:rsidRDefault="0048736A" w:rsidP="00977699">
            <w:r>
              <w:t>BM</w:t>
            </w:r>
          </w:p>
        </w:tc>
        <w:tc>
          <w:tcPr>
            <w:tcW w:w="1559" w:type="dxa"/>
            <w:shd w:val="clear" w:color="auto" w:fill="auto"/>
          </w:tcPr>
          <w:p w:rsidR="0048736A" w:rsidRDefault="0048736A" w:rsidP="00977699">
            <w:r>
              <w:t>0.99</w:t>
            </w:r>
          </w:p>
        </w:tc>
        <w:tc>
          <w:tcPr>
            <w:tcW w:w="1701" w:type="dxa"/>
            <w:shd w:val="clear" w:color="auto" w:fill="auto"/>
          </w:tcPr>
          <w:p w:rsidR="0048736A" w:rsidRDefault="0048736A" w:rsidP="00977699">
            <w:r>
              <w:t>13-4-18</w:t>
            </w:r>
          </w:p>
        </w:tc>
        <w:tc>
          <w:tcPr>
            <w:tcW w:w="4502" w:type="dxa"/>
            <w:shd w:val="clear" w:color="auto" w:fill="auto"/>
          </w:tcPr>
          <w:p w:rsidR="0048736A" w:rsidRDefault="0048736A" w:rsidP="00B56CEB">
            <w:r>
              <w:t>Beheergrenzen_v toegevoegd</w:t>
            </w:r>
          </w:p>
        </w:tc>
      </w:tr>
    </w:tbl>
    <w:p w:rsidR="001A68F3" w:rsidRPr="00977699" w:rsidRDefault="002942D4" w:rsidP="00977699">
      <w:pPr>
        <w:pStyle w:val="Kop1"/>
      </w:pPr>
      <w:r w:rsidRPr="00977699">
        <w:br w:type="page"/>
      </w:r>
      <w:bookmarkStart w:id="5" w:name="_Toc495317126"/>
      <w:bookmarkStart w:id="6" w:name="_Toc497399934"/>
      <w:r w:rsidR="001A68F3" w:rsidRPr="00977699">
        <w:lastRenderedPageBreak/>
        <w:t>Inleiding</w:t>
      </w:r>
      <w:bookmarkEnd w:id="5"/>
      <w:bookmarkEnd w:id="6"/>
    </w:p>
    <w:p w:rsidR="00DD5A6B" w:rsidRPr="00977699" w:rsidRDefault="004C7D1B" w:rsidP="00977699">
      <w:r w:rsidRPr="00977699">
        <w:t>Dit document bevat de release notes van Areaaldata versie 4.</w:t>
      </w:r>
      <w:r w:rsidR="005D6C91" w:rsidRPr="00977699">
        <w:t>1</w:t>
      </w:r>
      <w:r w:rsidRPr="00977699">
        <w:t xml:space="preserve">. In deze </w:t>
      </w:r>
      <w:r w:rsidR="0033663C" w:rsidRPr="00977699">
        <w:t xml:space="preserve">nieuwe </w:t>
      </w:r>
      <w:r w:rsidRPr="00977699">
        <w:t>versie zijn verschillende aanpassingen gemaakt</w:t>
      </w:r>
      <w:r w:rsidR="0033663C" w:rsidRPr="00977699">
        <w:t xml:space="preserve"> met betrekking </w:t>
      </w:r>
      <w:r w:rsidR="005D6C91" w:rsidRPr="00977699">
        <w:t>tot de feature classes, domains en relationship classes. E</w:t>
      </w:r>
      <w:r w:rsidR="0033663C" w:rsidRPr="00977699">
        <w:t xml:space="preserve">en expliciete uitleg van de betreffende wijzigingen </w:t>
      </w:r>
      <w:r w:rsidR="00C6492A" w:rsidRPr="00977699">
        <w:t xml:space="preserve">is </w:t>
      </w:r>
      <w:r w:rsidR="0033663C" w:rsidRPr="00977699">
        <w:t>te vinden in de volgende hoofdstukken.</w:t>
      </w:r>
    </w:p>
    <w:p w:rsidR="00A25812" w:rsidRPr="00977699" w:rsidRDefault="00A25812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8D5626" w:rsidRPr="00977699" w:rsidRDefault="008D5626" w:rsidP="00977699"/>
    <w:p w:rsidR="008D5626" w:rsidRPr="00977699" w:rsidRDefault="008D5626" w:rsidP="00977699"/>
    <w:p w:rsidR="0033663C" w:rsidRPr="00977699" w:rsidRDefault="0033663C" w:rsidP="00977699"/>
    <w:p w:rsidR="0033663C" w:rsidRPr="00977699" w:rsidRDefault="0033663C" w:rsidP="00977699"/>
    <w:p w:rsidR="0033663C" w:rsidRPr="00977699" w:rsidRDefault="0033663C" w:rsidP="00977699"/>
    <w:p w:rsidR="00A25812" w:rsidRPr="00977699" w:rsidRDefault="00A25812" w:rsidP="00977699">
      <w:pPr>
        <w:pStyle w:val="Kop1"/>
      </w:pPr>
      <w:bookmarkStart w:id="7" w:name="_Toc495317127"/>
      <w:bookmarkStart w:id="8" w:name="_Toc497399935"/>
      <w:r w:rsidRPr="00977699">
        <w:lastRenderedPageBreak/>
        <w:t>Aanpassingen datamodel</w:t>
      </w:r>
      <w:bookmarkEnd w:id="7"/>
      <w:bookmarkEnd w:id="8"/>
    </w:p>
    <w:p w:rsidR="00662FAF" w:rsidRPr="00977699" w:rsidRDefault="00657DBD" w:rsidP="00977699">
      <w:pPr>
        <w:pStyle w:val="Kop2"/>
      </w:pPr>
      <w:bookmarkStart w:id="9" w:name="_Toc497399936"/>
      <w:bookmarkStart w:id="10" w:name="_Toc495317128"/>
      <w:r w:rsidRPr="00977699">
        <w:t>Wijzigingen Objectdefinitie Areaaldata</w:t>
      </w:r>
      <w:bookmarkEnd w:id="9"/>
    </w:p>
    <w:p w:rsidR="00C22CC1" w:rsidRDefault="00C22CC1" w:rsidP="00977699">
      <w:r w:rsidRPr="00977699">
        <w:t>Onderstaande wijzigingen zijn doorgevoerd in het begeleidend schrijven bij de objectdefinitie getiteld 'Objectdefinitie Areaaldata’</w:t>
      </w:r>
      <w:r w:rsidR="008D5626" w:rsidRPr="00977699">
        <w:t xml:space="preserve"> die te vinden is in onze ILS.</w:t>
      </w:r>
    </w:p>
    <w:p w:rsidR="00E26155" w:rsidRPr="00977699" w:rsidRDefault="00E26155" w:rsidP="00977699">
      <w:r>
        <w:t>De gebezigde afkorting FK staat voor foreign key, wat vreemde sleutel betekent: hiermee wordt een attribuut bedoeld dat zelf geen informatie bevat, maar een verwijzigng naar het AD_ID van een ándere tabel.</w:t>
      </w:r>
    </w:p>
    <w:p w:rsidR="00A25812" w:rsidRPr="00977699" w:rsidRDefault="00A25812" w:rsidP="00977699">
      <w:pPr>
        <w:pStyle w:val="Kop2"/>
      </w:pPr>
      <w:bookmarkStart w:id="11" w:name="_Toc497399939"/>
      <w:r w:rsidRPr="00977699">
        <w:t>Tabellen</w:t>
      </w:r>
      <w:bookmarkEnd w:id="10"/>
      <w:bookmarkEnd w:id="11"/>
    </w:p>
    <w:p w:rsidR="0023665E" w:rsidRPr="00977699" w:rsidRDefault="0023665E" w:rsidP="00977699">
      <w:r w:rsidRPr="00977699">
        <w:t>De volgende tabel is verwijderd:</w:t>
      </w:r>
    </w:p>
    <w:p w:rsidR="0023665E" w:rsidRPr="00977699" w:rsidRDefault="0023665E" w:rsidP="00977699">
      <w:pPr>
        <w:pStyle w:val="Lijstalinea"/>
        <w:numPr>
          <w:ilvl w:val="0"/>
          <w:numId w:val="19"/>
        </w:numPr>
        <w:rPr>
          <w:sz w:val="20"/>
        </w:rPr>
      </w:pPr>
      <w:r w:rsidRPr="00977699">
        <w:rPr>
          <w:sz w:val="20"/>
        </w:rPr>
        <w:t>AREAALDATA.utiliteitsLink_l</w:t>
      </w:r>
      <w:r w:rsidR="00B318A2" w:rsidRPr="00977699">
        <w:rPr>
          <w:sz w:val="20"/>
        </w:rPr>
        <w:br/>
        <w:t>Reden: UtiliteitsLink_l heeft geen waarde meer doordat de gerelateerde tabellen ook gerelateerd zijn aan traject_v. Hierdoor is het niet meer nodig om deze tabel te onderhouden.</w:t>
      </w:r>
    </w:p>
    <w:p w:rsidR="004C7D1B" w:rsidRPr="00977699" w:rsidRDefault="004C7D1B" w:rsidP="00977699">
      <w:r w:rsidRPr="00977699">
        <w:t xml:space="preserve">De volgende </w:t>
      </w:r>
      <w:r w:rsidR="00A25812" w:rsidRPr="00977699">
        <w:t xml:space="preserve">tabellen </w:t>
      </w:r>
      <w:r w:rsidRPr="00977699">
        <w:t xml:space="preserve">zijn </w:t>
      </w:r>
      <w:r w:rsidR="00D24074" w:rsidRPr="00977699">
        <w:t xml:space="preserve"> </w:t>
      </w:r>
      <w:r w:rsidRPr="00977699">
        <w:t>toegevoegd:</w:t>
      </w:r>
    </w:p>
    <w:p w:rsidR="00436A09" w:rsidRPr="00977699" w:rsidRDefault="00436A09" w:rsidP="00977699">
      <w:pPr>
        <w:pStyle w:val="Geenafstand"/>
        <w:numPr>
          <w:ilvl w:val="0"/>
          <w:numId w:val="2"/>
        </w:numPr>
      </w:pPr>
      <w:r w:rsidRPr="00977699">
        <w:t>AREAAL</w:t>
      </w:r>
      <w:r w:rsidR="00562896" w:rsidRPr="00977699">
        <w:t>DATA.ecopassage_l</w:t>
      </w:r>
    </w:p>
    <w:p w:rsidR="00B318A2" w:rsidRDefault="00436A09" w:rsidP="00977699">
      <w:pPr>
        <w:pStyle w:val="Geenafstand"/>
        <w:numPr>
          <w:ilvl w:val="0"/>
          <w:numId w:val="2"/>
        </w:numPr>
      </w:pPr>
      <w:r w:rsidRPr="00977699">
        <w:t>AREA</w:t>
      </w:r>
      <w:r w:rsidR="00562896" w:rsidRPr="00977699">
        <w:t>ALDATA.scheidingGeleidewand_l</w:t>
      </w:r>
    </w:p>
    <w:p w:rsidR="0048736A" w:rsidRDefault="0048736A" w:rsidP="00977699">
      <w:pPr>
        <w:pStyle w:val="Geenafstand"/>
        <w:numPr>
          <w:ilvl w:val="0"/>
          <w:numId w:val="2"/>
        </w:numPr>
      </w:pPr>
      <w:r>
        <w:t>AREAALDATA.beheergrenzen_v</w:t>
      </w:r>
    </w:p>
    <w:p w:rsidR="0048736A" w:rsidRDefault="0048736A" w:rsidP="0048736A">
      <w:pPr>
        <w:pStyle w:val="Geenafstand"/>
      </w:pPr>
    </w:p>
    <w:p w:rsidR="0048736A" w:rsidRDefault="0048736A" w:rsidP="0048736A">
      <w:pPr>
        <w:pStyle w:val="Geenafstand"/>
      </w:pPr>
      <w:r>
        <w:t>Ecopassage_l en scheidingGeleidewand_l zijn toegevoegd voor de decompositie van het functionele gebied faunavoorziening_v op verzoek van objectbeheer.</w:t>
      </w:r>
    </w:p>
    <w:p w:rsidR="0048736A" w:rsidRDefault="0048736A" w:rsidP="0048736A">
      <w:pPr>
        <w:pStyle w:val="Geenafstand"/>
      </w:pPr>
    </w:p>
    <w:p w:rsidR="0048736A" w:rsidRPr="00977699" w:rsidRDefault="0048736A" w:rsidP="0048736A">
      <w:pPr>
        <w:pStyle w:val="Geenafstand"/>
      </w:pPr>
      <w:r>
        <w:t>Beheergrenzen_v zijn overgenomen uit de database GPCARTO teneinde zoveel mogelijke 1 bron te hebben voor areaalinformatie, met name ook voor de nieuwe beheerapplicatie Areaaldata BeheerApp op het ArcGis Portal platform.</w:t>
      </w:r>
    </w:p>
    <w:p w:rsidR="00B318A2" w:rsidRPr="00977699" w:rsidRDefault="00B318A2" w:rsidP="00977699"/>
    <w:p w:rsidR="00B318A2" w:rsidRPr="00977699" w:rsidRDefault="00B318A2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1A68F3" w:rsidRPr="00977699" w:rsidRDefault="001A68F3" w:rsidP="00977699">
      <w:pPr>
        <w:pStyle w:val="Geenafstand"/>
      </w:pPr>
      <w:r w:rsidRPr="00977699">
        <w:lastRenderedPageBreak/>
        <w:t xml:space="preserve">De </w:t>
      </w:r>
      <w:r w:rsidR="00A25812" w:rsidRPr="00977699">
        <w:t xml:space="preserve">nieuwe tabellen </w:t>
      </w:r>
      <w:r w:rsidRPr="00977699">
        <w:t>zien er als volgt uit:</w:t>
      </w:r>
    </w:p>
    <w:p w:rsidR="00B34D10" w:rsidRPr="00977699" w:rsidRDefault="00B34D10" w:rsidP="00977699">
      <w:pPr>
        <w:pStyle w:val="Kop3"/>
      </w:pPr>
      <w:r w:rsidRPr="00977699">
        <w:t>AREAAL</w:t>
      </w:r>
      <w:r w:rsidR="00562896" w:rsidRPr="00977699">
        <w:t>DATA.ecopassage_l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134"/>
        <w:gridCol w:w="5702"/>
      </w:tblGrid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Def</w:t>
            </w:r>
            <w:r w:rsidR="00D24074" w:rsidRPr="00977699">
              <w:rPr>
                <w:b/>
              </w:rPr>
              <w:t>i</w:t>
            </w:r>
            <w:r w:rsidRPr="00977699">
              <w:rPr>
                <w:b/>
              </w:rPr>
              <w:t>nitie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OBJECTID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OID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Intern ArcGIS identificatienummer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Global Unique Identifier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AD_ID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Uniek identificatienummer in AREAALDATA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VERWERKINGSSTATUS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Status van het object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  <w:tabs>
                <w:tab w:val="right" w:pos="2160"/>
              </w:tabs>
            </w:pPr>
            <w:r w:rsidRPr="00977699">
              <w:t>GISIB_ID</w:t>
            </w:r>
            <w:r w:rsidRPr="00977699">
              <w:tab/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Integer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Uniek identificatienummer in GISIB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OBJECTBEGINTIJD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Datum wanneer het object bij de bronhouder is ontstaan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OBJECTEINDTIJD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Datum wanneer het object bij de bronhouder is verwijderd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Beheerder van het object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Onderhouder van het objecct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1A68F3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Eigenaar van het object</w:t>
            </w:r>
          </w:p>
        </w:tc>
      </w:tr>
      <w:tr w:rsidR="00CC79E5" w:rsidRPr="00977699" w:rsidTr="00CC79E5">
        <w:tc>
          <w:tcPr>
            <w:tcW w:w="2376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TYPESPEC</w:t>
            </w:r>
          </w:p>
        </w:tc>
        <w:tc>
          <w:tcPr>
            <w:tcW w:w="1134" w:type="dxa"/>
            <w:shd w:val="clear" w:color="auto" w:fill="auto"/>
          </w:tcPr>
          <w:p w:rsidR="001A68F3" w:rsidRPr="00977699" w:rsidRDefault="00562896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A68F3" w:rsidRPr="00977699" w:rsidRDefault="00185977" w:rsidP="00977699">
            <w:pPr>
              <w:pStyle w:val="Geenafstand"/>
            </w:pPr>
            <w:r w:rsidRPr="00977699">
              <w:t>Nadere typering van het object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NAAM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Naam van het object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185977" w:rsidRPr="00977699" w:rsidTr="00CC79E5">
        <w:tc>
          <w:tcPr>
            <w:tcW w:w="2376" w:type="dxa"/>
            <w:shd w:val="clear" w:color="auto" w:fill="auto"/>
          </w:tcPr>
          <w:p w:rsidR="00185977" w:rsidRPr="00977699" w:rsidRDefault="00185977" w:rsidP="00977699">
            <w:pPr>
              <w:pStyle w:val="Geenafstand"/>
            </w:pPr>
            <w:r w:rsidRPr="00977699">
              <w:t>OPMERKING</w:t>
            </w:r>
          </w:p>
        </w:tc>
        <w:tc>
          <w:tcPr>
            <w:tcW w:w="1134" w:type="dxa"/>
            <w:shd w:val="clear" w:color="auto" w:fill="auto"/>
          </w:tcPr>
          <w:p w:rsidR="00185977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185977" w:rsidRPr="00977699" w:rsidRDefault="00185977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MATERIAALTYPE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Type materiaal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FAUNAVOORZIENING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FK naar faunavoorziening_v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DATALEVERANCIE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Leverancier van de data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CREATED_USER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Naam gebruiker die het object heeft aangemaakt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3A01E3" w:rsidP="00977699">
            <w:pPr>
              <w:pStyle w:val="Geenafstand"/>
            </w:pPr>
            <w:r w:rsidRPr="00977699">
              <w:t>CREATED_DATE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Aanmaakdatum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LAST_EDITED_USER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Naam gebruiker die het object als laatste heeft aangepast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LAST_EDITED_DATE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Datum laatste mutatie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562896" w:rsidP="00977699">
            <w:pPr>
              <w:pStyle w:val="Geenafstand"/>
            </w:pPr>
            <w:r w:rsidRPr="00977699">
              <w:t>SHAPE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Geometry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48736A" w:rsidP="00977699">
            <w:pPr>
              <w:pStyle w:val="Geenafstand"/>
            </w:pPr>
            <w:r>
              <w:t>Lijn</w:t>
            </w:r>
          </w:p>
        </w:tc>
      </w:tr>
      <w:tr w:rsidR="00562896" w:rsidRPr="00977699" w:rsidTr="00CC79E5">
        <w:tc>
          <w:tcPr>
            <w:tcW w:w="2376" w:type="dxa"/>
            <w:shd w:val="clear" w:color="auto" w:fill="auto"/>
          </w:tcPr>
          <w:p w:rsidR="00562896" w:rsidRPr="00977699" w:rsidRDefault="00D93B69" w:rsidP="00977699">
            <w:pPr>
              <w:pStyle w:val="Geenafstand"/>
            </w:pPr>
            <w:r w:rsidRPr="00977699">
              <w:t>SHAPE_Leng</w:t>
            </w:r>
            <w:r w:rsidR="00562896" w:rsidRPr="00977699">
              <w:t>t</w:t>
            </w:r>
            <w:r w:rsidRPr="00977699">
              <w:t>h</w:t>
            </w:r>
          </w:p>
        </w:tc>
        <w:tc>
          <w:tcPr>
            <w:tcW w:w="1134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Double</w:t>
            </w:r>
          </w:p>
        </w:tc>
        <w:tc>
          <w:tcPr>
            <w:tcW w:w="5702" w:type="dxa"/>
            <w:shd w:val="clear" w:color="auto" w:fill="auto"/>
          </w:tcPr>
          <w:p w:rsidR="00562896" w:rsidRPr="00977699" w:rsidRDefault="00185977" w:rsidP="00977699">
            <w:pPr>
              <w:pStyle w:val="Geenafstand"/>
            </w:pPr>
            <w:r w:rsidRPr="00977699">
              <w:t>Lengte van de geometrie in meters</w:t>
            </w:r>
          </w:p>
        </w:tc>
      </w:tr>
    </w:tbl>
    <w:p w:rsidR="001A68F3" w:rsidRPr="00977699" w:rsidRDefault="001A68F3" w:rsidP="00977699">
      <w:pPr>
        <w:pStyle w:val="Geenafstand"/>
      </w:pPr>
    </w:p>
    <w:p w:rsidR="00436A09" w:rsidRPr="00977699" w:rsidRDefault="00185977" w:rsidP="00977699">
      <w:pPr>
        <w:pStyle w:val="Kop3"/>
      </w:pPr>
      <w:r w:rsidRPr="00977699">
        <w:t>AREAALDATA.scheidingGeleidewand_l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1133"/>
        <w:gridCol w:w="5446"/>
      </w:tblGrid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B34D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B34D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2407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Definitie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OBJECTID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OID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Intern ArcGIS identificatienummer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GlobalID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Global Unique Identifier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AD_ID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Uniek identificatienummer in AREAALDATA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GISIB_ID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Integer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Uniek identificatienummer in GISIB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Uniek identificatienummer in BGT</w:t>
            </w:r>
          </w:p>
        </w:tc>
      </w:tr>
      <w:tr w:rsidR="00185977" w:rsidRPr="00977699" w:rsidTr="00C8137A">
        <w:tc>
          <w:tcPr>
            <w:tcW w:w="2709" w:type="dxa"/>
            <w:shd w:val="clear" w:color="auto" w:fill="auto"/>
          </w:tcPr>
          <w:p w:rsidR="00185977" w:rsidRPr="00977699" w:rsidRDefault="00EA6F65" w:rsidP="00977699">
            <w:pPr>
              <w:pStyle w:val="Geenafstand"/>
            </w:pPr>
            <w:r w:rsidRPr="00977699">
              <w:t>VERWERKINGSSTATUS</w:t>
            </w:r>
          </w:p>
        </w:tc>
        <w:tc>
          <w:tcPr>
            <w:tcW w:w="1133" w:type="dxa"/>
            <w:shd w:val="clear" w:color="auto" w:fill="auto"/>
          </w:tcPr>
          <w:p w:rsidR="00185977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185977" w:rsidRPr="00977699" w:rsidRDefault="00DF2A49" w:rsidP="00977699">
            <w:pPr>
              <w:pStyle w:val="Geenafstand"/>
            </w:pPr>
            <w:r w:rsidRPr="00977699">
              <w:t>Status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STATUS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BGT status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EA6F65" w:rsidP="00977699">
            <w:pPr>
              <w:pStyle w:val="Geenafstand"/>
            </w:pPr>
            <w:r w:rsidRPr="00977699">
              <w:t>OBJECTBEGINTIJD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Datum wanneer het object bij de bronhouder is ontstaan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OBJECTEINDTIJD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 xml:space="preserve">Datum wanneer het object bij de bronhouder is verwijderd 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RELATIEVEHOOGTELIGGING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SmallInt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Aanduiding relatieve hoogte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Beheerder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Onderhouder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Eigenaar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lastRenderedPageBreak/>
              <w:t>BRONHOUDER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Bronhouder van het object</w:t>
            </w:r>
          </w:p>
        </w:tc>
      </w:tr>
      <w:tr w:rsidR="00CC79E5" w:rsidRPr="00977699" w:rsidTr="00C8137A">
        <w:tc>
          <w:tcPr>
            <w:tcW w:w="2709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TYPESPEC</w:t>
            </w:r>
          </w:p>
        </w:tc>
        <w:tc>
          <w:tcPr>
            <w:tcW w:w="1133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B34D10" w:rsidRPr="00977699" w:rsidRDefault="00DF2A49" w:rsidP="00977699">
            <w:pPr>
              <w:pStyle w:val="Geenafstand"/>
            </w:pPr>
            <w:r w:rsidRPr="00977699">
              <w:t>Nadere typering van het object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NAAM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Naam van het object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OPMERKING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Extra toelichting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MATERIAALTYPE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Type materiaal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FAUNAVOORZIENING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FK naar faunavoorziening_v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Leverancier van de data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INONDERZOEK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BGT aanduiding of het object in onderzoek is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TIJDSTIPREGISTRATIE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tijdstip waarbij object is opgenomen door bronhouder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EINDREGISTRATIE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tijdstip waarbij object niet meer geldig is bij bronhouder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LV_PUBLICATIEDATUM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tijdstip waarbij object is opgenomen in de LV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BERICHT_ID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BGT nummer van het bericht aan de LV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CREATED_USER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Naam gebruiker die het object heeft aangemaakt</w:t>
            </w:r>
          </w:p>
        </w:tc>
      </w:tr>
      <w:tr w:rsidR="00DF2A49" w:rsidRPr="00977699" w:rsidTr="00C8137A">
        <w:tc>
          <w:tcPr>
            <w:tcW w:w="2709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CREATED_DATE</w:t>
            </w:r>
          </w:p>
        </w:tc>
        <w:tc>
          <w:tcPr>
            <w:tcW w:w="1133" w:type="dxa"/>
            <w:shd w:val="clear" w:color="auto" w:fill="auto"/>
          </w:tcPr>
          <w:p w:rsidR="00DF2A49" w:rsidRPr="00977699" w:rsidRDefault="00DF2A49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DF2A49" w:rsidRPr="00977699" w:rsidRDefault="00C8137A" w:rsidP="00977699">
            <w:pPr>
              <w:pStyle w:val="Geenafstand"/>
            </w:pPr>
            <w:r w:rsidRPr="00977699">
              <w:t>Aanmaakdatum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LAST_EDITED_USER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Naam gebruiker die het object als laatste heeft aangepast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LAST_EDITED_DATE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Datum laatste mutatie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SHAPE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Geometry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48736A" w:rsidP="00977699">
            <w:pPr>
              <w:pStyle w:val="Geenafstand"/>
            </w:pPr>
            <w:r>
              <w:t>Lijn</w:t>
            </w:r>
          </w:p>
        </w:tc>
      </w:tr>
      <w:tr w:rsidR="00C8137A" w:rsidRPr="00977699" w:rsidTr="00C8137A">
        <w:tc>
          <w:tcPr>
            <w:tcW w:w="2709" w:type="dxa"/>
            <w:shd w:val="clear" w:color="auto" w:fill="auto"/>
          </w:tcPr>
          <w:p w:rsidR="00C8137A" w:rsidRPr="00977699" w:rsidRDefault="00A405EB" w:rsidP="00977699">
            <w:pPr>
              <w:pStyle w:val="Geenafstand"/>
            </w:pPr>
            <w:r w:rsidRPr="00977699">
              <w:t>SHAPE_LEN</w:t>
            </w:r>
          </w:p>
        </w:tc>
        <w:tc>
          <w:tcPr>
            <w:tcW w:w="1133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Double</w:t>
            </w:r>
          </w:p>
        </w:tc>
        <w:tc>
          <w:tcPr>
            <w:tcW w:w="544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Lengte van de geometrie in meters</w:t>
            </w:r>
          </w:p>
        </w:tc>
      </w:tr>
    </w:tbl>
    <w:p w:rsidR="00C8137A" w:rsidRPr="00977699" w:rsidRDefault="00C8137A" w:rsidP="00977699">
      <w:pPr>
        <w:spacing w:after="0" w:line="240" w:lineRule="auto"/>
        <w:rPr>
          <w:rFonts w:ascii="Calibri" w:hAnsi="Calibri"/>
        </w:rPr>
      </w:pPr>
    </w:p>
    <w:p w:rsidR="0048736A" w:rsidRPr="00977699" w:rsidRDefault="0048736A" w:rsidP="0048736A">
      <w:pPr>
        <w:pStyle w:val="Kop3"/>
      </w:pPr>
      <w:r w:rsidRPr="00977699">
        <w:t>A</w:t>
      </w:r>
      <w:r>
        <w:t>REAALDATA.beheergrenzen_v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1133"/>
        <w:gridCol w:w="5446"/>
      </w:tblGrid>
      <w:tr w:rsidR="0048736A" w:rsidRPr="00977699" w:rsidTr="0048736A">
        <w:tc>
          <w:tcPr>
            <w:tcW w:w="2709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133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5446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Definitie</w:t>
            </w:r>
          </w:p>
        </w:tc>
      </w:tr>
      <w:tr w:rsidR="0048736A" w:rsidRPr="00977699" w:rsidTr="0048736A">
        <w:tc>
          <w:tcPr>
            <w:tcW w:w="2709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OBJECTID</w:t>
            </w:r>
          </w:p>
        </w:tc>
        <w:tc>
          <w:tcPr>
            <w:tcW w:w="1133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OID</w:t>
            </w:r>
          </w:p>
        </w:tc>
        <w:tc>
          <w:tcPr>
            <w:tcW w:w="5446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Intern ArcGIS identificatienummer</w:t>
            </w:r>
          </w:p>
        </w:tc>
      </w:tr>
      <w:tr w:rsidR="0048736A" w:rsidRPr="00977699" w:rsidTr="0048736A">
        <w:tc>
          <w:tcPr>
            <w:tcW w:w="2709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AD_ID</w:t>
            </w:r>
          </w:p>
        </w:tc>
        <w:tc>
          <w:tcPr>
            <w:tcW w:w="1133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Uniek identificatienummer in AREAALDATA</w:t>
            </w:r>
          </w:p>
        </w:tc>
      </w:tr>
      <w:tr w:rsidR="0048736A" w:rsidRPr="00977699" w:rsidTr="0048736A">
        <w:tc>
          <w:tcPr>
            <w:tcW w:w="2709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STATUS</w:t>
            </w:r>
          </w:p>
        </w:tc>
        <w:tc>
          <w:tcPr>
            <w:tcW w:w="1133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>
              <w:t>Todo</w:t>
            </w:r>
          </w:p>
        </w:tc>
      </w:tr>
      <w:tr w:rsidR="0048736A" w:rsidRPr="00977699" w:rsidTr="0048736A">
        <w:tc>
          <w:tcPr>
            <w:tcW w:w="2709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CREATED_USER</w:t>
            </w:r>
          </w:p>
        </w:tc>
        <w:tc>
          <w:tcPr>
            <w:tcW w:w="1133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Naam gebruiker die het object heeft aangemaakt</w:t>
            </w:r>
          </w:p>
        </w:tc>
      </w:tr>
      <w:tr w:rsidR="0048736A" w:rsidRPr="00977699" w:rsidTr="0048736A">
        <w:tc>
          <w:tcPr>
            <w:tcW w:w="2709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CREATED_DATE</w:t>
            </w:r>
          </w:p>
        </w:tc>
        <w:tc>
          <w:tcPr>
            <w:tcW w:w="1133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Aanmaakdatum</w:t>
            </w:r>
          </w:p>
        </w:tc>
      </w:tr>
      <w:tr w:rsidR="0048736A" w:rsidRPr="00977699" w:rsidTr="0048736A">
        <w:tc>
          <w:tcPr>
            <w:tcW w:w="2709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LAST_EDITED_USER</w:t>
            </w:r>
          </w:p>
        </w:tc>
        <w:tc>
          <w:tcPr>
            <w:tcW w:w="1133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String</w:t>
            </w:r>
          </w:p>
        </w:tc>
        <w:tc>
          <w:tcPr>
            <w:tcW w:w="5446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Naam gebruiker die het object als laatste heeft aangepast</w:t>
            </w:r>
          </w:p>
        </w:tc>
      </w:tr>
      <w:tr w:rsidR="0048736A" w:rsidRPr="00977699" w:rsidTr="0048736A">
        <w:tc>
          <w:tcPr>
            <w:tcW w:w="2709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LAST_EDITED_DATE</w:t>
            </w:r>
          </w:p>
        </w:tc>
        <w:tc>
          <w:tcPr>
            <w:tcW w:w="1133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Date</w:t>
            </w:r>
          </w:p>
        </w:tc>
        <w:tc>
          <w:tcPr>
            <w:tcW w:w="5446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Datum laatste mutatie</w:t>
            </w:r>
          </w:p>
        </w:tc>
      </w:tr>
      <w:tr w:rsidR="0048736A" w:rsidRPr="00977699" w:rsidTr="0048736A">
        <w:tc>
          <w:tcPr>
            <w:tcW w:w="2709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SHAPE</w:t>
            </w:r>
          </w:p>
        </w:tc>
        <w:tc>
          <w:tcPr>
            <w:tcW w:w="1133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Geometry</w:t>
            </w:r>
          </w:p>
        </w:tc>
        <w:tc>
          <w:tcPr>
            <w:tcW w:w="5446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>
              <w:t>Vlak</w:t>
            </w:r>
          </w:p>
        </w:tc>
      </w:tr>
      <w:tr w:rsidR="0048736A" w:rsidRPr="00977699" w:rsidTr="0048736A">
        <w:tc>
          <w:tcPr>
            <w:tcW w:w="2709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>
              <w:t>SHAPE.</w:t>
            </w:r>
            <w:r w:rsidRPr="00977699">
              <w:t>LEN</w:t>
            </w:r>
          </w:p>
        </w:tc>
        <w:tc>
          <w:tcPr>
            <w:tcW w:w="1133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Double</w:t>
            </w:r>
          </w:p>
        </w:tc>
        <w:tc>
          <w:tcPr>
            <w:tcW w:w="5446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48736A">
              <w:t>Omtrek in meters, 5 decimalen.</w:t>
            </w:r>
          </w:p>
        </w:tc>
      </w:tr>
      <w:tr w:rsidR="0048736A" w:rsidRPr="00977699" w:rsidTr="0048736A">
        <w:tc>
          <w:tcPr>
            <w:tcW w:w="2709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>
              <w:t>SHAPE.AREA</w:t>
            </w:r>
          </w:p>
        </w:tc>
        <w:tc>
          <w:tcPr>
            <w:tcW w:w="1133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977699">
              <w:t>Double</w:t>
            </w:r>
          </w:p>
        </w:tc>
        <w:tc>
          <w:tcPr>
            <w:tcW w:w="5446" w:type="dxa"/>
            <w:shd w:val="clear" w:color="auto" w:fill="auto"/>
          </w:tcPr>
          <w:p w:rsidR="0048736A" w:rsidRPr="00977699" w:rsidRDefault="0048736A" w:rsidP="0048736A">
            <w:pPr>
              <w:pStyle w:val="Geenafstand"/>
            </w:pPr>
            <w:r w:rsidRPr="0048736A">
              <w:t>Oppervlakte in m2, 5 decimalen</w:t>
            </w:r>
            <w:r>
              <w:t>. Dit wordt automatisch gevuld</w:t>
            </w:r>
          </w:p>
        </w:tc>
      </w:tr>
    </w:tbl>
    <w:p w:rsidR="00B318A2" w:rsidRPr="00977699" w:rsidRDefault="00B318A2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AB2791" w:rsidRPr="00977699" w:rsidRDefault="00AB2791" w:rsidP="00977699">
      <w:pPr>
        <w:pStyle w:val="Geenafstand"/>
      </w:pPr>
      <w:r w:rsidRPr="00977699">
        <w:lastRenderedPageBreak/>
        <w:t xml:space="preserve">De volgende </w:t>
      </w:r>
      <w:r w:rsidR="00A25812" w:rsidRPr="00977699">
        <w:t xml:space="preserve">tabellen  </w:t>
      </w:r>
      <w:r w:rsidRPr="00977699">
        <w:t>zijn aangepast:</w:t>
      </w:r>
    </w:p>
    <w:p w:rsidR="00AB2791" w:rsidRPr="00977699" w:rsidRDefault="00AB2791" w:rsidP="00977699">
      <w:pPr>
        <w:pStyle w:val="Geenafstand"/>
      </w:pPr>
    </w:p>
    <w:p w:rsidR="00666B2C" w:rsidRPr="00977699" w:rsidRDefault="00666B2C" w:rsidP="00977699">
      <w:pPr>
        <w:pStyle w:val="Kop3"/>
      </w:pPr>
      <w:r w:rsidRPr="00977699">
        <w:t>AREAALDATA.aanduidingVerzoekContact_p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7C3AE1" w:rsidP="00977699">
            <w:pPr>
              <w:pStyle w:val="Geenafstand"/>
            </w:pPr>
            <w:r w:rsidRPr="00977699">
              <w:t>Onderdeel IMKL</w:t>
            </w:r>
          </w:p>
        </w:tc>
      </w:tr>
      <w:tr w:rsidR="007C3AE1" w:rsidRPr="00977699" w:rsidTr="009D3ED7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KABEL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Onderdeel IMKL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FE1438" w:rsidRPr="00977699" w:rsidRDefault="00FE1438" w:rsidP="00977699">
      <w:pPr>
        <w:pStyle w:val="Kop3"/>
      </w:pPr>
      <w:r w:rsidRPr="00977699">
        <w:t>AREAALDATA.adres_tbl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E1438" w:rsidRPr="00977699" w:rsidTr="009D3ED7">
        <w:tc>
          <w:tcPr>
            <w:tcW w:w="2802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E1438" w:rsidRPr="00977699" w:rsidTr="009D3ED7">
        <w:tc>
          <w:tcPr>
            <w:tcW w:w="2802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E1438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E1438" w:rsidRPr="00977699" w:rsidRDefault="00FE1438" w:rsidP="00977699">
      <w:pPr>
        <w:pStyle w:val="Geenafstand"/>
      </w:pPr>
    </w:p>
    <w:p w:rsidR="00AB2791" w:rsidRPr="00977699" w:rsidRDefault="00E674E6" w:rsidP="00977699">
      <w:pPr>
        <w:pStyle w:val="Kop3"/>
      </w:pPr>
      <w:r w:rsidRPr="00977699">
        <w:t>AREAALDAT</w:t>
      </w:r>
      <w:r w:rsidR="00C8137A" w:rsidRPr="00977699">
        <w:t>A.bak_p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C8137A" w:rsidP="00977699">
            <w:pPr>
              <w:pStyle w:val="Geenafstand"/>
            </w:pPr>
            <w:r w:rsidRPr="00977699">
              <w:t>RECREATIEPLEK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5D6C91" w:rsidP="00977699">
            <w:pPr>
              <w:pStyle w:val="Geenafstand"/>
            </w:pPr>
            <w:r w:rsidRPr="00977699">
              <w:t>Onnodig</w:t>
            </w:r>
          </w:p>
        </w:tc>
      </w:tr>
    </w:tbl>
    <w:p w:rsidR="00E674E6" w:rsidRPr="00977699" w:rsidRDefault="00E674E6" w:rsidP="00977699">
      <w:pPr>
        <w:pStyle w:val="Geenafstand"/>
      </w:pPr>
    </w:p>
    <w:p w:rsidR="00E674E6" w:rsidRPr="00977699" w:rsidRDefault="00E674E6" w:rsidP="00977699">
      <w:pPr>
        <w:pStyle w:val="Kop3"/>
      </w:pPr>
      <w:r w:rsidRPr="00977699">
        <w:t>AREAALD</w:t>
      </w:r>
      <w:r w:rsidR="00600CC0" w:rsidRPr="00977699">
        <w:t>ATA.b</w:t>
      </w:r>
      <w:r w:rsidR="00C8137A" w:rsidRPr="00977699">
        <w:t>egroeidTerreindeelBerm_v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7"/>
        <w:gridCol w:w="1416"/>
        <w:gridCol w:w="4805"/>
      </w:tblGrid>
      <w:tr w:rsidR="00CC79E5" w:rsidRPr="00977699" w:rsidTr="00984D08">
        <w:tc>
          <w:tcPr>
            <w:tcW w:w="306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805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E674E6" w:rsidRPr="00977699" w:rsidTr="00984D08">
        <w:tc>
          <w:tcPr>
            <w:tcW w:w="3067" w:type="dxa"/>
            <w:shd w:val="clear" w:color="auto" w:fill="auto"/>
          </w:tcPr>
          <w:p w:rsidR="00E674E6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DATUM</w:t>
            </w:r>
            <w:r w:rsidR="003A01E3" w:rsidRPr="00977699">
              <w:t>AAN</w:t>
            </w:r>
            <w:r w:rsidRPr="00977699">
              <w:t>PLANTINGGESCHAT</w:t>
            </w:r>
          </w:p>
        </w:tc>
        <w:tc>
          <w:tcPr>
            <w:tcW w:w="141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E674E6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BERMFUNCTIE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TYPEBEHEER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2679A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5D6C91" w:rsidP="00977699">
            <w:pPr>
              <w:pStyle w:val="Geenafstand"/>
            </w:pPr>
            <w:r w:rsidRPr="00977699">
              <w:t>Veranderd in TYPE_BEHEER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BOLGEWAS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  <w:r w:rsidR="005D6C91" w:rsidRPr="00977699">
              <w:t xml:space="preserve"> 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DATUMAANPLANTING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2679A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5D6C91" w:rsidP="00977699">
            <w:pPr>
              <w:pStyle w:val="Geenafstand"/>
            </w:pPr>
            <w:r w:rsidRPr="00977699">
              <w:t>Veranderd in JAARAANPLANTING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LEVENSVERWACHTING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PLANJAAR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RESTLEVENSDUUR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C8137A" w:rsidRPr="00977699" w:rsidTr="00984D08">
        <w:tc>
          <w:tcPr>
            <w:tcW w:w="3067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  <w:tabs>
                <w:tab w:val="center" w:pos="1293"/>
              </w:tabs>
            </w:pPr>
            <w:r w:rsidRPr="00977699">
              <w:t>TALUDVERHOUDING</w:t>
            </w:r>
          </w:p>
        </w:tc>
        <w:tc>
          <w:tcPr>
            <w:tcW w:w="1416" w:type="dxa"/>
            <w:shd w:val="clear" w:color="auto" w:fill="auto"/>
          </w:tcPr>
          <w:p w:rsidR="00C8137A" w:rsidRPr="00977699" w:rsidRDefault="00C8137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805" w:type="dxa"/>
            <w:shd w:val="clear" w:color="auto" w:fill="auto"/>
          </w:tcPr>
          <w:p w:rsidR="00C8137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84D08" w:rsidRPr="00977699" w:rsidTr="00984D08">
        <w:tc>
          <w:tcPr>
            <w:tcW w:w="306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6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Datatype gewijzigd</w:t>
            </w:r>
          </w:p>
        </w:tc>
        <w:tc>
          <w:tcPr>
            <w:tcW w:w="4805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E674E6" w:rsidRPr="00977699" w:rsidRDefault="00E674E6" w:rsidP="00977699">
      <w:pPr>
        <w:pStyle w:val="Geenafstand"/>
      </w:pPr>
    </w:p>
    <w:p w:rsidR="00FE1438" w:rsidRPr="00977699" w:rsidRDefault="00FE1438" w:rsidP="00977699">
      <w:pPr>
        <w:pStyle w:val="Kop3"/>
      </w:pPr>
      <w:r w:rsidRPr="00977699">
        <w:t>AREAALDATA.begroeidTerreindeelKruin_l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E1438" w:rsidRPr="00977699" w:rsidTr="009D3ED7">
        <w:tc>
          <w:tcPr>
            <w:tcW w:w="2802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E1438" w:rsidRPr="00977699" w:rsidRDefault="00FE143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E1438" w:rsidRPr="00977699" w:rsidRDefault="00FE1438" w:rsidP="00977699">
      <w:pPr>
        <w:pStyle w:val="Geenafstand"/>
      </w:pPr>
    </w:p>
    <w:p w:rsidR="00E674E6" w:rsidRPr="00977699" w:rsidRDefault="00E674E6" w:rsidP="00977699">
      <w:pPr>
        <w:pStyle w:val="Kop3"/>
      </w:pPr>
      <w:r w:rsidRPr="00977699">
        <w:t>AREAAL</w:t>
      </w:r>
      <w:r w:rsidR="00F42E8F" w:rsidRPr="00977699">
        <w:t>DATA.begroeidTerreindeelPlantvak_v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3"/>
        <w:gridCol w:w="1396"/>
        <w:gridCol w:w="4219"/>
      </w:tblGrid>
      <w:tr w:rsidR="00CC79E5" w:rsidRPr="00977699" w:rsidTr="00666B2C">
        <w:tc>
          <w:tcPr>
            <w:tcW w:w="3673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39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219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C79E5" w:rsidRPr="00977699" w:rsidTr="00666B2C">
        <w:tc>
          <w:tcPr>
            <w:tcW w:w="3673" w:type="dxa"/>
            <w:shd w:val="clear" w:color="auto" w:fill="auto"/>
          </w:tcPr>
          <w:p w:rsidR="00E674E6" w:rsidRPr="00977699" w:rsidRDefault="00F42E8F" w:rsidP="00977699">
            <w:pPr>
              <w:pStyle w:val="Geenafstand"/>
            </w:pPr>
            <w:r w:rsidRPr="00977699">
              <w:t>WIJZEVANINWINNING</w:t>
            </w:r>
            <w:r w:rsidR="00E674E6" w:rsidRPr="00977699">
              <w:t xml:space="preserve"> </w:t>
            </w:r>
          </w:p>
        </w:tc>
        <w:tc>
          <w:tcPr>
            <w:tcW w:w="1396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E674E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lastRenderedPageBreak/>
              <w:t>LEVENSVERWACHTING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LENGTE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BOLGEWAS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FIETSOVERSTEEKPLAA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AFSTANDVERHARDING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42E8F" w:rsidRPr="00977699" w:rsidTr="00666B2C">
        <w:tc>
          <w:tcPr>
            <w:tcW w:w="3673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JAAR_PLAATSTING_AANLEG_GESCHAT</w:t>
            </w:r>
          </w:p>
        </w:tc>
        <w:tc>
          <w:tcPr>
            <w:tcW w:w="1396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219" w:type="dxa"/>
            <w:shd w:val="clear" w:color="auto" w:fill="auto"/>
          </w:tcPr>
          <w:p w:rsidR="00F42E8F" w:rsidRPr="00977699" w:rsidRDefault="000F18F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66B2C" w:rsidRPr="00977699" w:rsidTr="00666B2C">
        <w:tc>
          <w:tcPr>
            <w:tcW w:w="3673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396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219" w:type="dxa"/>
            <w:shd w:val="clear" w:color="auto" w:fill="auto"/>
          </w:tcPr>
          <w:p w:rsidR="00666B2C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984D08" w:rsidRPr="00977699" w:rsidTr="00666B2C">
        <w:tc>
          <w:tcPr>
            <w:tcW w:w="3673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DATUMAANPLANTING</w:t>
            </w:r>
          </w:p>
        </w:tc>
        <w:tc>
          <w:tcPr>
            <w:tcW w:w="1396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Datatype gewijzigd</w:t>
            </w:r>
          </w:p>
        </w:tc>
        <w:tc>
          <w:tcPr>
            <w:tcW w:w="4219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84D08" w:rsidRPr="00977699" w:rsidTr="00666B2C">
        <w:tc>
          <w:tcPr>
            <w:tcW w:w="3673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396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219" w:type="dxa"/>
            <w:shd w:val="clear" w:color="auto" w:fill="auto"/>
          </w:tcPr>
          <w:p w:rsidR="00984D08" w:rsidRPr="00977699" w:rsidRDefault="00984D08" w:rsidP="008B073B">
            <w:pPr>
              <w:pStyle w:val="Geenafstand"/>
            </w:pPr>
            <w:r>
              <w:t>Overbodig: informatie al automatisch vastgelegd in SHAPE_</w:t>
            </w:r>
            <w:r w:rsidR="008B073B">
              <w:t>AREA</w:t>
            </w:r>
          </w:p>
        </w:tc>
      </w:tr>
    </w:tbl>
    <w:p w:rsidR="00E674E6" w:rsidRPr="00977699" w:rsidRDefault="00E674E6" w:rsidP="00977699">
      <w:pPr>
        <w:pStyle w:val="Geenafstand"/>
      </w:pPr>
    </w:p>
    <w:p w:rsidR="00666B2C" w:rsidRPr="00977699" w:rsidRDefault="00666B2C" w:rsidP="00977699">
      <w:pPr>
        <w:pStyle w:val="Kop3"/>
      </w:pPr>
      <w:r w:rsidRPr="00977699">
        <w:t>AREAALDATA.begroeid</w:t>
      </w:r>
      <w:r w:rsidR="004B4B73" w:rsidRPr="00977699">
        <w:t>T</w:t>
      </w:r>
      <w:r w:rsidRPr="00977699">
        <w:t>erreindeel_v</w:t>
      </w:r>
    </w:p>
    <w:p w:rsidR="004B4B73" w:rsidRPr="00977699" w:rsidRDefault="004B4B73" w:rsidP="00977699">
      <w:r w:rsidRPr="00977699">
        <w:t>Hernoemd van AREAALDATA.begroeidterreindeel_v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TRAJEC</w:t>
            </w:r>
            <w:r w:rsidR="00547483" w:rsidRPr="00977699">
              <w:t>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666B2C" w:rsidRPr="00977699" w:rsidRDefault="00BF58A1" w:rsidP="00977699">
      <w:pPr>
        <w:pStyle w:val="Kop3"/>
      </w:pPr>
      <w:r>
        <w:t>AREAALDATA.beschoeiing</w:t>
      </w:r>
      <w:r w:rsidR="00666B2C" w:rsidRPr="00977699">
        <w:t>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5216BC" w:rsidRPr="00977699" w:rsidRDefault="005216BC" w:rsidP="005216BC">
      <w:pPr>
        <w:pStyle w:val="Kop3"/>
      </w:pPr>
      <w:r w:rsidRPr="00977699">
        <w:t>AREA</w:t>
      </w:r>
      <w:r>
        <w:t>ALDATA.bodem_v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216BC" w:rsidRPr="00977699" w:rsidTr="005216BC">
        <w:tc>
          <w:tcPr>
            <w:tcW w:w="2802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216BC" w:rsidRPr="00977699" w:rsidTr="005216BC">
        <w:tc>
          <w:tcPr>
            <w:tcW w:w="2802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5216BC" w:rsidRPr="00977699" w:rsidRDefault="005216BC" w:rsidP="005216BC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E674E6" w:rsidRPr="00977699" w:rsidRDefault="00F42E8F" w:rsidP="00977699">
      <w:pPr>
        <w:pStyle w:val="Kop3"/>
      </w:pPr>
      <w:r w:rsidRPr="00977699">
        <w:t>AREAALDATA.bordScheepvaart_p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E674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C79E5" w:rsidRPr="00977699" w:rsidTr="00CC79E5">
        <w:tc>
          <w:tcPr>
            <w:tcW w:w="2802" w:type="dxa"/>
            <w:shd w:val="clear" w:color="auto" w:fill="auto"/>
          </w:tcPr>
          <w:p w:rsidR="00E674E6" w:rsidRPr="00977699" w:rsidRDefault="00F42E8F" w:rsidP="00977699">
            <w:pPr>
              <w:pStyle w:val="Geenafstand"/>
            </w:pPr>
            <w:r w:rsidRPr="00977699">
              <w:t>RVVTYPEBORD</w:t>
            </w:r>
          </w:p>
        </w:tc>
        <w:tc>
          <w:tcPr>
            <w:tcW w:w="1417" w:type="dxa"/>
            <w:shd w:val="clear" w:color="auto" w:fill="auto"/>
          </w:tcPr>
          <w:p w:rsidR="00E674E6" w:rsidRPr="00977699" w:rsidRDefault="002679A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E674E6" w:rsidRPr="00977699" w:rsidRDefault="005D6C91" w:rsidP="00977699">
            <w:pPr>
              <w:pStyle w:val="Geenafstand"/>
            </w:pPr>
            <w:r w:rsidRPr="00977699">
              <w:t>Veranderd in BPRTYPEBORD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TEKSTBVBORD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TEKSTHOOFDBORD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TEKSTONDERBORD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BORDFABRIKANT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HOOGTEPALEN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LEESZIJDE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CC79E5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BIJZONDERHEID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Bevestiging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lastRenderedPageBreak/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ROTATIEHOEK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C79E5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VAARWEGDEELTRAJECT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Locatie</w:t>
            </w: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GARANTIECERTIFICAAT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F2015" w:rsidRPr="00977699" w:rsidTr="00977699">
        <w:tc>
          <w:tcPr>
            <w:tcW w:w="2802" w:type="dxa"/>
            <w:shd w:val="clear" w:color="auto" w:fill="auto"/>
          </w:tcPr>
          <w:p w:rsidR="003F2015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PLANJAAR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66B2C" w:rsidRPr="00977699" w:rsidRDefault="00666B2C" w:rsidP="00977699">
      <w:pPr>
        <w:pStyle w:val="Geenafstand"/>
      </w:pPr>
      <w:bookmarkStart w:id="12" w:name="_Toc495317129"/>
      <w:bookmarkStart w:id="13" w:name="_Toc497399940"/>
    </w:p>
    <w:p w:rsidR="00F42E8F" w:rsidRPr="00977699" w:rsidRDefault="00F42E8F" w:rsidP="00977699">
      <w:pPr>
        <w:pStyle w:val="Kop3"/>
      </w:pPr>
      <w:r w:rsidRPr="00977699">
        <w:t>AREAALDATA.bordWegwijzer_p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42E8F" w:rsidRPr="00977699" w:rsidTr="00CB40A9">
        <w:tc>
          <w:tcPr>
            <w:tcW w:w="2802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UITVOERING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FABRIKANT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TYPELAMP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AFMETINGENONDERBOR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ANWBNUMMER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KLOKSTAND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FOTO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Mag weg, is PLANJAAR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VERVANGINGSKOSTEN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ONTWERPDATUM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VORMGEVING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VERLICHT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TYPEUITHOUDER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ONDERKANTBORD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NUMMER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LICHTPUNTHOOGTE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LETTERHOOGTE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ONDERSTEUNINGSCONS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AFMETING</w:t>
            </w:r>
            <w:r w:rsidR="003A01E3" w:rsidRPr="00977699">
              <w:t>EN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BIJZONDERHEID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CB40A9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ZIJDE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B40A9" w:rsidRPr="00977699" w:rsidTr="003A01E3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CB40A9" w:rsidRPr="00977699" w:rsidTr="00CB40A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</w:p>
        </w:tc>
      </w:tr>
      <w:tr w:rsidR="00CB40A9" w:rsidRPr="00977699" w:rsidTr="00977699">
        <w:tc>
          <w:tcPr>
            <w:tcW w:w="2802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KLEURSTELLING</w:t>
            </w:r>
          </w:p>
        </w:tc>
        <w:tc>
          <w:tcPr>
            <w:tcW w:w="1417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B40A9" w:rsidRPr="00977699" w:rsidRDefault="00CB40A9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FF1413" w:rsidRPr="00977699" w:rsidRDefault="00FF1413" w:rsidP="00977699">
      <w:pPr>
        <w:pStyle w:val="Geenafstand"/>
      </w:pPr>
    </w:p>
    <w:p w:rsidR="00666B2C" w:rsidRPr="00977699" w:rsidRDefault="00666B2C" w:rsidP="00977699">
      <w:pPr>
        <w:pStyle w:val="Kop3"/>
      </w:pPr>
      <w:r w:rsidRPr="00977699">
        <w:t>AREAALDATA.bordZwemwater_p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GEBIEDSCONTRACTREGIO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275D6D" w:rsidP="00977699">
            <w:pPr>
              <w:pStyle w:val="Geenafstand"/>
            </w:pPr>
            <w:r>
              <w:t>Administratieve locatie bij gebrek aan TRAJECT koppeling</w:t>
            </w:r>
          </w:p>
        </w:tc>
      </w:tr>
      <w:tr w:rsidR="003A5A04" w:rsidRPr="00977699" w:rsidTr="009D3ED7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BIJZONDERHEID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F42E8F" w:rsidRPr="00977699" w:rsidRDefault="00F42E8F" w:rsidP="00977699">
      <w:pPr>
        <w:pStyle w:val="Kop3"/>
      </w:pPr>
      <w:r w:rsidRPr="00977699">
        <w:lastRenderedPageBreak/>
        <w:t>AREAALDATA.bord_p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42E8F" w:rsidRPr="00977699" w:rsidTr="000146C8">
        <w:tc>
          <w:tcPr>
            <w:tcW w:w="2802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42E8F" w:rsidRPr="00977699" w:rsidRDefault="00F42E8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LEESZIJDE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ROTATIEHOEK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ZIJDE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WEGWIJZER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5A04" w:rsidRPr="00977699" w:rsidTr="000146C8">
        <w:tc>
          <w:tcPr>
            <w:tcW w:w="2802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3A5A04" w:rsidRPr="00977699" w:rsidRDefault="003A5A04" w:rsidP="00977699">
            <w:pPr>
              <w:pStyle w:val="Geenafstand"/>
            </w:pPr>
            <w:r w:rsidRPr="00977699">
              <w:t>Veranderd in PAAL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MATRIXTEKST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TEKST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FABRIKANTTYPECODE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WAARDE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BORDFABRIKANT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TYPELAMP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GARANTIECERTIFICAAT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AANGELICHT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BESLUITNUMMER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BESLUITDATUM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54BF8" w:rsidRPr="00977699" w:rsidTr="000146C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FOTO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782CFD" w:rsidRPr="00977699" w:rsidRDefault="00782CFD" w:rsidP="00977699">
      <w:pPr>
        <w:pStyle w:val="Geenafstand"/>
      </w:pPr>
    </w:p>
    <w:p w:rsidR="00784F10" w:rsidRPr="00977699" w:rsidRDefault="00784F10" w:rsidP="00977699">
      <w:pPr>
        <w:pStyle w:val="Kop3"/>
      </w:pPr>
      <w:r w:rsidRPr="00977699">
        <w:t>AREAALDATA.bouwdeelKunstwerk_tbl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84F10" w:rsidRPr="00977699" w:rsidTr="006B56AB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AANLEGJAAR</w:t>
            </w:r>
            <w:r w:rsidRPr="00977699">
              <w:tab/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82CFD" w:rsidRPr="00977699" w:rsidRDefault="00782CFD" w:rsidP="00977699">
      <w:pPr>
        <w:pStyle w:val="Geenafstand"/>
      </w:pPr>
    </w:p>
    <w:p w:rsidR="00600CC0" w:rsidRPr="00977699" w:rsidRDefault="00600CC0" w:rsidP="00977699">
      <w:pPr>
        <w:pStyle w:val="Kop3"/>
      </w:pPr>
      <w:r w:rsidRPr="00977699">
        <w:t>AREAALDATA.bouwdeelGeluidsscherm_tbl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00CC0" w:rsidRPr="00977699" w:rsidTr="00117BF8">
        <w:tc>
          <w:tcPr>
            <w:tcW w:w="2802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00CC0" w:rsidRPr="00977699" w:rsidTr="00977699">
        <w:tc>
          <w:tcPr>
            <w:tcW w:w="2802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AANLEGJAAR</w:t>
            </w:r>
            <w:r w:rsidRPr="00977699">
              <w:tab/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00CC0" w:rsidRPr="00977699" w:rsidTr="00977699">
        <w:tc>
          <w:tcPr>
            <w:tcW w:w="2802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00CC0" w:rsidRPr="00977699" w:rsidRDefault="00600CC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D07E6" w:rsidRPr="00977699" w:rsidTr="00977699">
        <w:tc>
          <w:tcPr>
            <w:tcW w:w="2802" w:type="dxa"/>
            <w:shd w:val="clear" w:color="auto" w:fill="auto"/>
          </w:tcPr>
          <w:p w:rsidR="004D07E6" w:rsidRPr="00977699" w:rsidRDefault="004D07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4D07E6" w:rsidRPr="00977699" w:rsidRDefault="004D07E6" w:rsidP="004D07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D07E6" w:rsidRPr="00977699" w:rsidRDefault="009C514A" w:rsidP="0097769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1021A8" w:rsidRPr="00977699" w:rsidRDefault="001021A8" w:rsidP="00977699">
      <w:pPr>
        <w:pStyle w:val="Kop3"/>
      </w:pPr>
      <w:r w:rsidRPr="00977699">
        <w:lastRenderedPageBreak/>
        <w:t>AREAALDATA.bouwdeelOevervak_tbl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21A8" w:rsidRPr="00977699" w:rsidTr="00117BF8">
        <w:tc>
          <w:tcPr>
            <w:tcW w:w="2802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21A8" w:rsidRPr="00977699" w:rsidTr="00977699">
        <w:tc>
          <w:tcPr>
            <w:tcW w:w="2802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AANLEGJAAR</w:t>
            </w:r>
            <w:r w:rsidRPr="00977699">
              <w:tab/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21A8" w:rsidRPr="00977699" w:rsidTr="00977699">
        <w:tc>
          <w:tcPr>
            <w:tcW w:w="2802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021A8" w:rsidRPr="00977699" w:rsidRDefault="001021A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66B2C" w:rsidRPr="00977699" w:rsidRDefault="00666B2C" w:rsidP="00977699">
      <w:pPr>
        <w:pStyle w:val="Geenafstand"/>
      </w:pPr>
    </w:p>
    <w:p w:rsidR="00F736E6" w:rsidRPr="00977699" w:rsidRDefault="00F736E6" w:rsidP="00977699">
      <w:pPr>
        <w:pStyle w:val="Kop3"/>
      </w:pPr>
      <w:r w:rsidRPr="00977699">
        <w:t>AREAALDATA.buis_l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736E6" w:rsidRPr="00977699" w:rsidTr="006B56AB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6B56AB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275D6D" w:rsidRDefault="00275D6D" w:rsidP="00977699">
            <w:pPr>
              <w:pStyle w:val="Geenafstand"/>
            </w:pPr>
            <w:r>
              <w:t>Koppeling aan netwerk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AANTALBUIZEN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AFWIJKENDEDIEPTE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tabs>
                <w:tab w:val="left" w:pos="1245"/>
                <w:tab w:val="center" w:pos="1293"/>
              </w:tabs>
            </w:pPr>
            <w:r w:rsidRPr="00977699">
              <w:t>VERHOOGDRISICO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D8406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F736E6" w:rsidRPr="00977699" w:rsidRDefault="00F736E6" w:rsidP="00977699">
      <w:pPr>
        <w:pStyle w:val="Geenafstand"/>
      </w:pPr>
    </w:p>
    <w:p w:rsidR="00FF1413" w:rsidRPr="00977699" w:rsidRDefault="00FF1413" w:rsidP="00977699">
      <w:pPr>
        <w:pStyle w:val="Kop3"/>
      </w:pPr>
      <w:r w:rsidRPr="00977699">
        <w:t>AREAALDATA.buisleiding_v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tabs>
                <w:tab w:val="center" w:pos="1293"/>
              </w:tabs>
            </w:pPr>
            <w:r w:rsidRPr="00977699">
              <w:t>TRAJECT</w:t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666B2C" w:rsidRPr="00977699" w:rsidRDefault="00666B2C" w:rsidP="00977699">
      <w:pPr>
        <w:pStyle w:val="Kop3"/>
      </w:pPr>
      <w:r w:rsidRPr="00977699">
        <w:t>AREAALDATA.concessieverlener_tbl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66B2C" w:rsidRPr="00977699" w:rsidTr="009D3ED7">
        <w:tc>
          <w:tcPr>
            <w:tcW w:w="2802" w:type="dxa"/>
            <w:shd w:val="clear" w:color="auto" w:fill="auto"/>
          </w:tcPr>
          <w:p w:rsidR="00666B2C" w:rsidRPr="00977699" w:rsidRDefault="00666B2C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666B2C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666B2C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666B2C" w:rsidRPr="00977699" w:rsidRDefault="00666B2C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AREAALDATA.crowInspectie_tbl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AREAALDATA.crowInspectieresultaat_tbl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0F6350" w:rsidP="00977699">
      <w:pPr>
        <w:pStyle w:val="Kop3"/>
      </w:pPr>
      <w:r w:rsidRPr="00977699">
        <w:t>AREAALDATA.crowMet</w:t>
      </w:r>
      <w:r w:rsidR="00F84833" w:rsidRPr="00977699">
        <w:t>ing_tbl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lastRenderedPageBreak/>
        <w:t>AREAALDATA.diepteTovMaaiveld_p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OBJECTBEGINTIJD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120083">
            <w:pPr>
              <w:pStyle w:val="Geenafstand"/>
            </w:pPr>
            <w:r>
              <w:t>Standaardattribuut ontbrak nog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OBJECTEINDTIJD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977699">
            <w:pPr>
              <w:pStyle w:val="Geenafstand"/>
            </w:pPr>
            <w:r>
              <w:t>Standaardattribuut ontbrak nog</w:t>
            </w:r>
          </w:p>
        </w:tc>
      </w:tr>
      <w:tr w:rsidR="006808AE" w:rsidRPr="00977699" w:rsidTr="009D3ED7">
        <w:tc>
          <w:tcPr>
            <w:tcW w:w="2802" w:type="dxa"/>
            <w:shd w:val="clear" w:color="auto" w:fill="auto"/>
          </w:tcPr>
          <w:p w:rsidR="006808AE" w:rsidRPr="00977699" w:rsidRDefault="006808AE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6808AE" w:rsidRPr="00977699" w:rsidRDefault="006808AE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08AE" w:rsidRPr="00977699" w:rsidRDefault="006808AE" w:rsidP="00977699">
            <w:pPr>
              <w:pStyle w:val="Geenafstand"/>
            </w:pPr>
            <w:r w:rsidRPr="00977699">
              <w:t>Ongeldige relatie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AREAALDATA.doorvaartmaat_p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0146C8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331046" w:rsidP="00977699">
            <w:pPr>
              <w:pStyle w:val="Geenafstand"/>
            </w:pPr>
            <w:r w:rsidRPr="00977699">
              <w:t>VAARWEGDEELTRAJECT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2277CE" w:rsidRPr="00977699" w:rsidTr="000146C8">
        <w:tc>
          <w:tcPr>
            <w:tcW w:w="2802" w:type="dxa"/>
            <w:shd w:val="clear" w:color="auto" w:fill="auto"/>
          </w:tcPr>
          <w:p w:rsidR="002277CE" w:rsidRPr="00977699" w:rsidRDefault="002277CE" w:rsidP="002277CE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2277CE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2277CE">
            <w:pPr>
              <w:pStyle w:val="Geenafstand"/>
            </w:pPr>
            <w:r>
              <w:t>Geen BGT object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AREAALDATA.ecoHoofdstructuur_v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A15D5C" w:rsidRPr="00977699" w:rsidTr="009D3ED7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AREAALDATA.ecoVerbZone_v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A15D5C" w:rsidRPr="00977699" w:rsidTr="009D3ED7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AREAALDATA.electriciteitskabel_l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LENGTE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CODE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KASTVRI/KASTOVL</w:t>
            </w:r>
          </w:p>
        </w:tc>
      </w:tr>
      <w:tr w:rsidR="00D93B69" w:rsidRPr="00977699" w:rsidTr="000146C8">
        <w:tc>
          <w:tcPr>
            <w:tcW w:w="2802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417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Overbodige FK</w:t>
            </w:r>
          </w:p>
        </w:tc>
      </w:tr>
      <w:tr w:rsidR="00F84833" w:rsidRPr="00977699" w:rsidTr="000146C8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KASTOVL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977699">
            <w:pPr>
              <w:pStyle w:val="Geenafstand"/>
            </w:pPr>
            <w:r>
              <w:t>Koppeling aan netwerk loopt via een kast</w:t>
            </w:r>
          </w:p>
        </w:tc>
      </w:tr>
      <w:tr w:rsidR="00F84833" w:rsidRPr="00977699" w:rsidTr="000146C8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KASTVRI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120083" w:rsidP="00977699">
            <w:pPr>
              <w:pStyle w:val="Geenafstand"/>
            </w:pPr>
            <w:r>
              <w:t>Koppeling aan netwerk loopt via een kast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90383A" w:rsidRPr="00977699" w:rsidRDefault="0090383A" w:rsidP="00977699">
      <w:pPr>
        <w:pStyle w:val="Kop3"/>
      </w:pPr>
      <w:r w:rsidRPr="00977699">
        <w:t>AREAALDATA.faunavoorziening_v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0383A" w:rsidRPr="00977699" w:rsidTr="006B56AB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  <w:tabs>
                <w:tab w:val="center" w:pos="1293"/>
              </w:tabs>
            </w:pPr>
            <w:r w:rsidRPr="00977699">
              <w:t>RESTLEVENSDUUR</w:t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5D1AC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15D5C" w:rsidRPr="00977699" w:rsidTr="00977699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  <w:tr w:rsidR="00A15D5C" w:rsidRPr="00977699" w:rsidTr="00977699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 w:rsidRPr="00A15D5C">
              <w:t xml:space="preserve">RELATIEVEHOOGTELIGGING  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9C514A">
              <w:t>AANLEGJAAR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 xml:space="preserve">Datatype </w:t>
            </w:r>
            <w:r>
              <w:lastRenderedPageBreak/>
              <w:t>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lastRenderedPageBreak/>
              <w:t xml:space="preserve">Attributen met gelijke namen moeten van hetzelfde </w:t>
            </w:r>
            <w:r>
              <w:lastRenderedPageBreak/>
              <w:t>type zijn binnen het datamodel</w:t>
            </w:r>
          </w:p>
        </w:tc>
      </w:tr>
      <w:tr w:rsidR="00120933" w:rsidRPr="00977699" w:rsidTr="003232E6">
        <w:tc>
          <w:tcPr>
            <w:tcW w:w="2802" w:type="dxa"/>
            <w:shd w:val="clear" w:color="auto" w:fill="auto"/>
          </w:tcPr>
          <w:p w:rsidR="00120933" w:rsidRDefault="00120933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lastRenderedPageBreak/>
              <w:t>PLANJAAR</w:t>
            </w:r>
          </w:p>
        </w:tc>
        <w:tc>
          <w:tcPr>
            <w:tcW w:w="1417" w:type="dxa"/>
            <w:shd w:val="clear" w:color="auto" w:fill="auto"/>
          </w:tcPr>
          <w:p w:rsidR="00120933" w:rsidRPr="00977699" w:rsidRDefault="00120933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20933" w:rsidRPr="00977699" w:rsidRDefault="00120933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154BF8" w:rsidRPr="00977699" w:rsidRDefault="00154BF8" w:rsidP="00977699">
      <w:pPr>
        <w:pStyle w:val="Kop3"/>
      </w:pPr>
      <w:r w:rsidRPr="00977699">
        <w:t>AREAALDATA.fietsparkeervoorziening_l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54BF8" w:rsidRPr="00977699" w:rsidTr="00117BF8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54BF8" w:rsidRPr="00977699" w:rsidTr="00977699">
        <w:tc>
          <w:tcPr>
            <w:tcW w:w="2802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  <w:tabs>
                <w:tab w:val="center" w:pos="1293"/>
              </w:tabs>
            </w:pPr>
            <w:r w:rsidRPr="00977699">
              <w:t>GARANTIECERTIFICAAT</w:t>
            </w:r>
            <w:r w:rsidRPr="00977699">
              <w:tab/>
            </w:r>
          </w:p>
        </w:tc>
        <w:tc>
          <w:tcPr>
            <w:tcW w:w="1417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54BF8" w:rsidRPr="00977699" w:rsidRDefault="00154BF8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90383A" w:rsidRPr="00977699" w:rsidRDefault="0090383A" w:rsidP="00977699">
      <w:pPr>
        <w:spacing w:after="0" w:line="240" w:lineRule="auto"/>
      </w:pPr>
    </w:p>
    <w:p w:rsidR="00F84833" w:rsidRPr="00977699" w:rsidRDefault="00F84833" w:rsidP="00977699">
      <w:pPr>
        <w:pStyle w:val="Kop3"/>
      </w:pPr>
      <w:r w:rsidRPr="00977699">
        <w:t>AREAALDATA.functioneelGebied_v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F84833" w:rsidRPr="00977699" w:rsidTr="009D3ED7">
        <w:tc>
          <w:tcPr>
            <w:tcW w:w="2802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F84833" w:rsidRPr="00977699" w:rsidRDefault="00F84833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F84833" w:rsidRPr="00977699" w:rsidRDefault="0025108B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F84833" w:rsidRPr="00977699" w:rsidRDefault="00F84833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AREAALDATA.gebiedscontractregio_v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CONTBSP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120083" w:rsidP="00977699">
            <w:pPr>
              <w:pStyle w:val="Geenafstand"/>
            </w:pPr>
            <w:r>
              <w:t>Contactinformatie op verzoek IPM teams</w:t>
            </w:r>
          </w:p>
        </w:tc>
      </w:tr>
      <w:tr w:rsidR="00120083" w:rsidRPr="00977699" w:rsidTr="009D3ED7">
        <w:tc>
          <w:tcPr>
            <w:tcW w:w="2802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CONTINFRA</w:t>
            </w:r>
          </w:p>
        </w:tc>
        <w:tc>
          <w:tcPr>
            <w:tcW w:w="1417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>
              <w:t>Contactinformatie op verzoek IPM teams</w:t>
            </w:r>
          </w:p>
        </w:tc>
      </w:tr>
      <w:tr w:rsidR="00120083" w:rsidRPr="00977699" w:rsidTr="009D3ED7">
        <w:tc>
          <w:tcPr>
            <w:tcW w:w="2802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CONTOPDRACHTNEMER</w:t>
            </w:r>
          </w:p>
        </w:tc>
        <w:tc>
          <w:tcPr>
            <w:tcW w:w="1417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>
              <w:t>Contactinformatie op verzoek IPM teams</w:t>
            </w:r>
          </w:p>
        </w:tc>
      </w:tr>
      <w:tr w:rsidR="00120083" w:rsidRPr="00977699" w:rsidTr="009D3ED7">
        <w:tc>
          <w:tcPr>
            <w:tcW w:w="2802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20083" w:rsidRPr="00977699" w:rsidRDefault="00120083" w:rsidP="00120083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AREAALDATA.gebouwInstallatie_v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120083" w:rsidP="00977699">
            <w:pPr>
              <w:pStyle w:val="Geenafstand"/>
            </w:pPr>
            <w:r>
              <w:t>Locatie en gebruiksfunctie</w:t>
            </w:r>
          </w:p>
        </w:tc>
      </w:tr>
      <w:tr w:rsidR="003F2015" w:rsidRPr="00977699" w:rsidTr="009D3ED7">
        <w:tc>
          <w:tcPr>
            <w:tcW w:w="2802" w:type="dxa"/>
            <w:shd w:val="clear" w:color="auto" w:fill="auto"/>
          </w:tcPr>
          <w:p w:rsidR="003F2015" w:rsidRPr="00977699" w:rsidRDefault="003F2015" w:rsidP="00977699">
            <w:pPr>
              <w:pStyle w:val="Geenafstand"/>
            </w:pP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977699">
            <w:pPr>
              <w:pStyle w:val="Geenafstand"/>
            </w:pPr>
          </w:p>
        </w:tc>
        <w:tc>
          <w:tcPr>
            <w:tcW w:w="4961" w:type="dxa"/>
            <w:shd w:val="clear" w:color="auto" w:fill="auto"/>
          </w:tcPr>
          <w:p w:rsidR="003F2015" w:rsidRDefault="003F2015" w:rsidP="00977699">
            <w:pPr>
              <w:pStyle w:val="Geenafstand"/>
            </w:pP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</w:t>
      </w:r>
      <w:r w:rsidR="00990FE7" w:rsidRPr="00977699">
        <w:t>geluidwerendeVoorziening_l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REGIO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990FE7" w:rsidP="00977699">
            <w:pPr>
              <w:pStyle w:val="Geenafstand"/>
            </w:pPr>
            <w:r w:rsidRPr="00977699">
              <w:t>Overbodig: koppeling via TRAJECT</w:t>
            </w:r>
          </w:p>
        </w:tc>
      </w:tr>
      <w:tr w:rsidR="00990FE7" w:rsidRPr="00977699" w:rsidTr="000146C8">
        <w:tc>
          <w:tcPr>
            <w:tcW w:w="2802" w:type="dxa"/>
            <w:shd w:val="clear" w:color="auto" w:fill="auto"/>
          </w:tcPr>
          <w:p w:rsidR="00990FE7" w:rsidRPr="00977699" w:rsidRDefault="00990FE7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990FE7" w:rsidRPr="00977699" w:rsidRDefault="00990FE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0FE7" w:rsidRPr="00977699" w:rsidRDefault="00990FE7" w:rsidP="00977699">
            <w:pPr>
              <w:pStyle w:val="Geenafstand"/>
            </w:pPr>
            <w:r w:rsidRPr="00977699">
              <w:t>Overbodig: weginformatie beschikbaar via TRAJECT</w:t>
            </w:r>
          </w:p>
        </w:tc>
      </w:tr>
      <w:tr w:rsidR="00844CA3" w:rsidRPr="00977699" w:rsidTr="000146C8">
        <w:tc>
          <w:tcPr>
            <w:tcW w:w="2802" w:type="dxa"/>
            <w:shd w:val="clear" w:color="auto" w:fill="auto"/>
          </w:tcPr>
          <w:p w:rsidR="00844CA3" w:rsidRPr="00977699" w:rsidRDefault="00844CA3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844CA3" w:rsidRPr="00977699" w:rsidRDefault="00844CA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44CA3" w:rsidRPr="00977699" w:rsidRDefault="00844CA3" w:rsidP="00977699">
            <w:pPr>
              <w:pStyle w:val="Geenafstand"/>
            </w:pPr>
            <w:r w:rsidRPr="00977699">
              <w:t>Overbodig: weginformatie beschikbaar via TRAJECT</w:t>
            </w:r>
          </w:p>
        </w:tc>
      </w:tr>
      <w:tr w:rsidR="007F6AC8" w:rsidRPr="00977699" w:rsidTr="003232E6">
        <w:tc>
          <w:tcPr>
            <w:tcW w:w="2802" w:type="dxa"/>
            <w:shd w:val="clear" w:color="auto" w:fill="auto"/>
          </w:tcPr>
          <w:p w:rsidR="007F6AC8" w:rsidRDefault="007F6AC8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HMEIND</w:t>
            </w:r>
          </w:p>
        </w:tc>
        <w:tc>
          <w:tcPr>
            <w:tcW w:w="1417" w:type="dxa"/>
            <w:shd w:val="clear" w:color="auto" w:fill="auto"/>
          </w:tcPr>
          <w:p w:rsidR="007F6AC8" w:rsidRPr="00977699" w:rsidRDefault="007F6AC8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F6AC8" w:rsidRPr="00977699" w:rsidRDefault="007F6AC8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7F6AC8" w:rsidRPr="00977699" w:rsidTr="000146C8">
        <w:tc>
          <w:tcPr>
            <w:tcW w:w="2802" w:type="dxa"/>
            <w:shd w:val="clear" w:color="auto" w:fill="auto"/>
          </w:tcPr>
          <w:p w:rsidR="007F6AC8" w:rsidRDefault="007F6AC8" w:rsidP="007F6AC8">
            <w:pPr>
              <w:pStyle w:val="Geenafstand"/>
              <w:tabs>
                <w:tab w:val="left" w:pos="1245"/>
                <w:tab w:val="center" w:pos="1293"/>
              </w:tabs>
            </w:pPr>
            <w:r>
              <w:t>HMBEGIN</w:t>
            </w:r>
          </w:p>
        </w:tc>
        <w:tc>
          <w:tcPr>
            <w:tcW w:w="1417" w:type="dxa"/>
            <w:shd w:val="clear" w:color="auto" w:fill="auto"/>
          </w:tcPr>
          <w:p w:rsidR="007F6AC8" w:rsidRPr="00977699" w:rsidRDefault="007F6AC8" w:rsidP="007F6AC8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F6AC8" w:rsidRPr="00977699" w:rsidRDefault="007F6AC8" w:rsidP="007F6AC8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lastRenderedPageBreak/>
        <w:t>AREAALDATA.halte_v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5C2B0B" w:rsidP="00977699">
            <w:pPr>
              <w:pStyle w:val="Geenafstand"/>
            </w:pPr>
            <w:r w:rsidRPr="00977699">
              <w:t>WINDROOSRICHTING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0146C8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CONCESSIEVERL_GEBRUIK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F6350" w:rsidRPr="00977699" w:rsidTr="000146C8">
        <w:tc>
          <w:tcPr>
            <w:tcW w:w="2802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CONCESSIEVERL_PLAATSING</w:t>
            </w:r>
          </w:p>
        </w:tc>
        <w:tc>
          <w:tcPr>
            <w:tcW w:w="1417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Herbenoemd naar CONSESSIEVERLENER</w:t>
            </w:r>
          </w:p>
        </w:tc>
      </w:tr>
      <w:tr w:rsidR="000F6350" w:rsidRPr="00977699" w:rsidTr="000146C8">
        <w:tc>
          <w:tcPr>
            <w:tcW w:w="2802" w:type="dxa"/>
            <w:shd w:val="clear" w:color="auto" w:fill="auto"/>
          </w:tcPr>
          <w:p w:rsidR="000F6350" w:rsidRPr="00977699" w:rsidRDefault="00C65462" w:rsidP="00977699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0F6350" w:rsidRPr="00977699" w:rsidRDefault="00C65462" w:rsidP="00977699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F6350" w:rsidRPr="00977699" w:rsidRDefault="00C65462" w:rsidP="00977699">
            <w:pPr>
              <w:pStyle w:val="Geenafstand"/>
            </w:pPr>
            <w:r>
              <w:t>Geen BGT object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AREAALDATA.kabelbed_v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93B69" w:rsidRPr="00977699" w:rsidTr="009D3ED7">
        <w:tc>
          <w:tcPr>
            <w:tcW w:w="2802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417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Overbodige FK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STATUS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65462" w:rsidP="00977699">
            <w:pPr>
              <w:pStyle w:val="Geenafstand"/>
            </w:pPr>
            <w:r>
              <w:t>Toegevoegd voor eventuele BGT status</w:t>
            </w:r>
          </w:p>
        </w:tc>
      </w:tr>
    </w:tbl>
    <w:p w:rsidR="005E09D6" w:rsidRPr="00977699" w:rsidRDefault="005E09D6" w:rsidP="00977699">
      <w:pPr>
        <w:pStyle w:val="Geenafstand"/>
      </w:pPr>
    </w:p>
    <w:p w:rsidR="00FF1413" w:rsidRPr="00977699" w:rsidRDefault="00FF1413" w:rsidP="00977699">
      <w:pPr>
        <w:pStyle w:val="Kop3"/>
      </w:pPr>
      <w:r w:rsidRPr="00977699">
        <w:t>AREAALDATA.kastDRIS_p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150A9" w:rsidRPr="00977699" w:rsidTr="000146C8">
        <w:tc>
          <w:tcPr>
            <w:tcW w:w="2802" w:type="dxa"/>
            <w:shd w:val="clear" w:color="auto" w:fill="auto"/>
          </w:tcPr>
          <w:p w:rsidR="000150A9" w:rsidRDefault="000150A9" w:rsidP="000150A9">
            <w:pPr>
              <w:pStyle w:val="Geenafstand"/>
              <w:tabs>
                <w:tab w:val="left" w:pos="1245"/>
                <w:tab w:val="center" w:pos="1293"/>
              </w:tabs>
            </w:pPr>
            <w:r>
              <w:t>KASTNUMMER</w:t>
            </w:r>
          </w:p>
        </w:tc>
        <w:tc>
          <w:tcPr>
            <w:tcW w:w="1417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0150A9" w:rsidRPr="00977699" w:rsidTr="000146C8">
        <w:tc>
          <w:tcPr>
            <w:tcW w:w="2802" w:type="dxa"/>
            <w:shd w:val="clear" w:color="auto" w:fill="auto"/>
          </w:tcPr>
          <w:p w:rsidR="000150A9" w:rsidRDefault="000150A9" w:rsidP="000150A9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0150A9" w:rsidRPr="00977699" w:rsidTr="000146C8">
        <w:tc>
          <w:tcPr>
            <w:tcW w:w="2802" w:type="dxa"/>
            <w:shd w:val="clear" w:color="auto" w:fill="auto"/>
          </w:tcPr>
          <w:p w:rsidR="000150A9" w:rsidRDefault="000150A9" w:rsidP="000150A9">
            <w:pPr>
              <w:pStyle w:val="Geenafstand"/>
              <w:tabs>
                <w:tab w:val="left" w:pos="1245"/>
                <w:tab w:val="center" w:pos="1293"/>
              </w:tabs>
            </w:pPr>
            <w:r>
              <w:t>PLANJAAR</w:t>
            </w:r>
          </w:p>
        </w:tc>
        <w:tc>
          <w:tcPr>
            <w:tcW w:w="1417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0150A9" w:rsidRPr="00977699" w:rsidRDefault="000150A9" w:rsidP="000150A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B56AB" w:rsidRPr="00977699" w:rsidRDefault="006B56AB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AREAALDATA.kastOVL_p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CONSERVERING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DIMSYSTEEM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3452F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D3072A" w:rsidP="00977699">
            <w:pPr>
              <w:pStyle w:val="Geenafstand"/>
            </w:pPr>
            <w:r w:rsidRPr="00977699">
              <w:t>Veranderd in TYPEDIMSYSTEEM</w:t>
            </w:r>
          </w:p>
        </w:tc>
      </w:tr>
      <w:tr w:rsidR="00DF7E47" w:rsidRPr="00977699" w:rsidTr="000146C8">
        <w:tc>
          <w:tcPr>
            <w:tcW w:w="2802" w:type="dxa"/>
            <w:shd w:val="clear" w:color="auto" w:fill="auto"/>
          </w:tcPr>
          <w:p w:rsidR="00DF7E47" w:rsidRPr="00977699" w:rsidRDefault="00DF7E47" w:rsidP="00977699">
            <w:pPr>
              <w:pStyle w:val="Geenafstand"/>
            </w:pPr>
            <w:r>
              <w:t>AUTOMAATNUMMER</w:t>
            </w:r>
          </w:p>
        </w:tc>
        <w:tc>
          <w:tcPr>
            <w:tcW w:w="1417" w:type="dxa"/>
            <w:shd w:val="clear" w:color="auto" w:fill="auto"/>
          </w:tcPr>
          <w:p w:rsidR="00DF7E47" w:rsidRPr="00977699" w:rsidRDefault="00DF7E47" w:rsidP="0097769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DF7E47" w:rsidRPr="00977699" w:rsidRDefault="00DF7E47" w:rsidP="00977699">
            <w:pPr>
              <w:pStyle w:val="Geenafstand"/>
            </w:pPr>
            <w:r>
              <w:t>Oorspronkelijk datatype (smallint) kon data (long</w:t>
            </w:r>
            <w:bookmarkStart w:id="14" w:name="_GoBack"/>
            <w:bookmarkEnd w:id="14"/>
            <w:r>
              <w:t>int) niet herbergen</w:t>
            </w:r>
          </w:p>
        </w:tc>
      </w:tr>
    </w:tbl>
    <w:p w:rsidR="00FF1413" w:rsidRPr="00977699" w:rsidRDefault="00FF1413" w:rsidP="00977699">
      <w:pPr>
        <w:spacing w:after="0" w:line="240" w:lineRule="auto"/>
      </w:pPr>
    </w:p>
    <w:p w:rsidR="00FF1413" w:rsidRPr="00977699" w:rsidRDefault="00FF1413" w:rsidP="00977699">
      <w:pPr>
        <w:pStyle w:val="Kop3"/>
      </w:pPr>
      <w:r w:rsidRPr="00977699">
        <w:t>AREAALDATA.kastVri_p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DYNAMISCHVERKEERSM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FTPGEBRUIKERSWACHT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FTPGEBRUIKERSNAAM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INDIVIDUELELAMPMEL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IVRERAINBELWACHTWOO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IVERAINBELNAAM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IVERAIP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IVERALICENTIENUMME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lastRenderedPageBreak/>
              <w:t>IVERAPIN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IVERAVERSIENUMMER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KANVASADRES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KASTTYPE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3452F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D3072A" w:rsidP="00977699">
            <w:pPr>
              <w:pStyle w:val="Geenafstand"/>
            </w:pPr>
            <w:r w:rsidRPr="00977699">
              <w:t>Veranderd in TYPESPEC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ROODLAMPBEWAKING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SIMNUMMER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SSIDKORTEAFSTANDRA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VOORGENVERVDATUM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F1413" w:rsidRPr="00977699" w:rsidTr="000146C8">
        <w:tc>
          <w:tcPr>
            <w:tcW w:w="2802" w:type="dxa"/>
            <w:shd w:val="clear" w:color="auto" w:fill="auto"/>
          </w:tcPr>
          <w:p w:rsidR="00FF1413" w:rsidRPr="00977699" w:rsidRDefault="00FF1413" w:rsidP="00977699">
            <w:pPr>
              <w:pStyle w:val="Geenafstand"/>
            </w:pPr>
            <w:r w:rsidRPr="00977699">
              <w:t>ADSLKENMERK</w:t>
            </w:r>
          </w:p>
        </w:tc>
        <w:tc>
          <w:tcPr>
            <w:tcW w:w="1417" w:type="dxa"/>
            <w:shd w:val="clear" w:color="auto" w:fill="auto"/>
          </w:tcPr>
          <w:p w:rsidR="00FF1413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F1413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DEELCONFLICT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TELNUMMER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KARANTENNE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KWCLICENTIENUMMER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EANEMETER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9E569F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077069" w:rsidRPr="00977699" w:rsidRDefault="00077069" w:rsidP="00977699">
      <w:pPr>
        <w:pStyle w:val="Kop3"/>
      </w:pPr>
      <w:r w:rsidRPr="00977699">
        <w:t>AREAALDATA.kast_p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3A01E3" w:rsidRPr="00977699" w:rsidTr="000146C8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Overbodige FK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3863A4" w:rsidRPr="00977699" w:rsidRDefault="003863A4" w:rsidP="00977699">
      <w:pPr>
        <w:pStyle w:val="Kop3"/>
      </w:pPr>
      <w:r w:rsidRPr="00977699">
        <w:t>AREAALDATA.kastOvl_p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863A4" w:rsidRPr="00977699" w:rsidTr="006B56AB">
        <w:tc>
          <w:tcPr>
            <w:tcW w:w="2802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863A4" w:rsidRPr="00977699" w:rsidTr="00977699">
        <w:tc>
          <w:tcPr>
            <w:tcW w:w="2802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863A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3863A4" w:rsidRPr="00977699" w:rsidTr="00977699">
        <w:tc>
          <w:tcPr>
            <w:tcW w:w="2802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TELNUMMER</w:t>
            </w:r>
          </w:p>
        </w:tc>
        <w:tc>
          <w:tcPr>
            <w:tcW w:w="1417" w:type="dxa"/>
            <w:shd w:val="clear" w:color="auto" w:fill="auto"/>
          </w:tcPr>
          <w:p w:rsidR="003863A4" w:rsidRPr="00977699" w:rsidRDefault="003863A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863A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3863A4" w:rsidRPr="00977699" w:rsidRDefault="003863A4" w:rsidP="00977699">
      <w:pPr>
        <w:spacing w:after="0" w:line="240" w:lineRule="auto"/>
      </w:pPr>
    </w:p>
    <w:p w:rsidR="00077069" w:rsidRPr="00977699" w:rsidRDefault="00077069" w:rsidP="00977699">
      <w:pPr>
        <w:pStyle w:val="Kop3"/>
      </w:pPr>
      <w:r w:rsidRPr="00977699">
        <w:t>AREAALDATA.kruispunt_p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77069" w:rsidRPr="00977699" w:rsidTr="000146C8">
        <w:tc>
          <w:tcPr>
            <w:tcW w:w="2802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77069" w:rsidRPr="00977699" w:rsidRDefault="005F6C6A" w:rsidP="00977699">
            <w:pPr>
              <w:pStyle w:val="Geenafstand"/>
            </w:pPr>
            <w:r w:rsidRPr="00977699">
              <w:t xml:space="preserve">Overbodige </w:t>
            </w:r>
            <w:r w:rsidR="000F6350" w:rsidRPr="00977699">
              <w:t>FK  i.v.m. koppeling via INNETWERK</w:t>
            </w:r>
          </w:p>
        </w:tc>
      </w:tr>
      <w:tr w:rsidR="00A15D5C" w:rsidRPr="00977699" w:rsidTr="000146C8">
        <w:tc>
          <w:tcPr>
            <w:tcW w:w="2802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15D5C" w:rsidRPr="00977699" w:rsidRDefault="00A15D5C" w:rsidP="00A15D5C">
            <w:pPr>
              <w:pStyle w:val="Geenafstand"/>
            </w:pPr>
            <w:r>
              <w:t>Geen BGT object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077069" w:rsidRPr="00977699" w:rsidRDefault="00077069" w:rsidP="00977699">
      <w:pPr>
        <w:pStyle w:val="Kop3"/>
      </w:pPr>
      <w:r w:rsidRPr="00977699">
        <w:t>AREAALDATA.kunstwerkBeweegbaar_p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4677"/>
      </w:tblGrid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BEDIENTIJDEN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FUNCTIEBOVEN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FUNCTIEONDER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DEKPLAATMATERIAAL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Staat in decompositie NEN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OPLEGGINGTYPE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Staat in decompositie NEN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AFSTANDSBEDIENING_DATUM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lastRenderedPageBreak/>
              <w:t>TYPEVOEGOVERGANG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Bijna overal leeg, staat in NEN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KILOMETRERING_0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YCOORDINAAT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ZCOORDINAAT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183307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3A01E3" w:rsidRPr="00977699" w:rsidTr="00DB27D2">
        <w:tc>
          <w:tcPr>
            <w:tcW w:w="3085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8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DB27D2">
        <w:tc>
          <w:tcPr>
            <w:tcW w:w="3085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8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CONSERVERINGOPPERV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CONSERVERINGVERVAN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GELEIDERAILLENGTE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KWKMEIND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KWKMSTART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LEUNINGLENGTE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PLANJAARVIK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REMMINGSWERKVERVANGINGSJAAR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F0055A" w:rsidP="00977699">
            <w:pPr>
              <w:pStyle w:val="Geenafstand"/>
            </w:pPr>
            <w:r w:rsidRPr="00977699">
              <w:t>Veranderd naar BOUWJAARREMMINGSWERK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RENOVATIEJAAR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77069" w:rsidRPr="00977699" w:rsidTr="00DB27D2">
        <w:tc>
          <w:tcPr>
            <w:tcW w:w="3085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TALUDBEKLEDINGOPPO</w:t>
            </w:r>
          </w:p>
        </w:tc>
        <w:tc>
          <w:tcPr>
            <w:tcW w:w="1418" w:type="dxa"/>
            <w:shd w:val="clear" w:color="auto" w:fill="auto"/>
          </w:tcPr>
          <w:p w:rsidR="00077069" w:rsidRPr="00977699" w:rsidRDefault="000770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077069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DB27D2" w:rsidRPr="00977699" w:rsidTr="00DB27D2">
        <w:tc>
          <w:tcPr>
            <w:tcW w:w="3085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8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67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Veranderd naar VAARWEGDEELTRAJECT</w:t>
            </w:r>
          </w:p>
        </w:tc>
      </w:tr>
      <w:tr w:rsidR="009C514A" w:rsidRPr="00977699" w:rsidTr="00DB27D2">
        <w:tc>
          <w:tcPr>
            <w:tcW w:w="3085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8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67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077069" w:rsidRPr="00977699" w:rsidRDefault="00077069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AREAALDATA.kunstwerkdeel_mp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220B47" w:rsidRPr="00977699" w:rsidRDefault="00220B47" w:rsidP="00977699">
      <w:pPr>
        <w:pStyle w:val="Kop3"/>
      </w:pPr>
      <w:r w:rsidRPr="00977699">
        <w:t>AREAALDATA.kunstwerkdeel</w:t>
      </w:r>
      <w:r w:rsidR="000146C8" w:rsidRPr="00977699">
        <w:t>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F0055A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YCOORDINAAT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F0055A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REGIO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KWBREEDTE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KWHOOGTE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220B47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SCHOTBALKAANWEZIG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20B47" w:rsidRPr="00977699" w:rsidTr="000146C8">
        <w:tc>
          <w:tcPr>
            <w:tcW w:w="2802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DUIKERDOORSTROOMPR</w:t>
            </w:r>
          </w:p>
        </w:tc>
        <w:tc>
          <w:tcPr>
            <w:tcW w:w="1417" w:type="dxa"/>
            <w:shd w:val="clear" w:color="auto" w:fill="auto"/>
          </w:tcPr>
          <w:p w:rsidR="00220B47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0B47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0146C8" w:rsidRPr="00977699" w:rsidRDefault="000146C8" w:rsidP="00977699">
      <w:pPr>
        <w:spacing w:after="0" w:line="240" w:lineRule="auto"/>
      </w:pPr>
    </w:p>
    <w:p w:rsidR="000146C8" w:rsidRPr="00977699" w:rsidRDefault="000146C8" w:rsidP="00977699">
      <w:pPr>
        <w:pStyle w:val="Kop3"/>
      </w:pPr>
      <w:r w:rsidRPr="00977699">
        <w:t>AREAALDATA.kunstwerkdeel_v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BESTEK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lastRenderedPageBreak/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ZIJDE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0146C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BRUG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AREAALDATA.kunstwerkVast_p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DUIKERDOORSTROOMPR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GELEIDERAILLENGTE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KILOMETRERING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KWKMEIND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KWKMSTART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LEUNINGLENGTE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PLANJAARVIK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FUNCTIEBOVEN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FUNCTIEONDER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DEKPLAATMATERIAAL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OPLEGGINGTYPE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Bijna overal onbekend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YCOORDINAAT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ZCOORDINAAT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9D3ED7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  <w:tr w:rsidR="003A01E3" w:rsidRPr="00977699" w:rsidTr="009D3ED7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CONSERVERINGOPPERV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CONSERVERINGVERVAN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C514A" w:rsidRPr="00977699" w:rsidTr="009D3ED7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774557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774557" w:rsidRPr="00977699" w:rsidTr="009D3ED7">
        <w:tc>
          <w:tcPr>
            <w:tcW w:w="2802" w:type="dxa"/>
            <w:shd w:val="clear" w:color="auto" w:fill="auto"/>
          </w:tcPr>
          <w:p w:rsidR="00774557" w:rsidRPr="004D07E6" w:rsidRDefault="00774557" w:rsidP="009C514A">
            <w:pPr>
              <w:pStyle w:val="Geenafstand"/>
              <w:tabs>
                <w:tab w:val="left" w:pos="1245"/>
                <w:tab w:val="center" w:pos="1293"/>
              </w:tabs>
            </w:pPr>
            <w:r>
              <w:t>KWOPPERVLAKTE</w:t>
            </w:r>
          </w:p>
        </w:tc>
        <w:tc>
          <w:tcPr>
            <w:tcW w:w="1417" w:type="dxa"/>
            <w:shd w:val="clear" w:color="auto" w:fill="auto"/>
          </w:tcPr>
          <w:p w:rsidR="00774557" w:rsidRDefault="00774557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74557" w:rsidRDefault="00774557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DUIKERBINNENONDERK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784F10" w:rsidRPr="00977699" w:rsidRDefault="00784F10" w:rsidP="00977699">
      <w:pPr>
        <w:pStyle w:val="Kop3"/>
      </w:pPr>
      <w:r w:rsidRPr="00977699">
        <w:t>AREAALDATA.kwElement_tbl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84F10" w:rsidRPr="00977699" w:rsidTr="006B56AB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center" w:pos="1293"/>
              </w:tabs>
            </w:pPr>
            <w:r w:rsidRPr="00977699">
              <w:t>AANLEGJAAR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84F10" w:rsidRPr="00977699" w:rsidTr="00977699">
        <w:tc>
          <w:tcPr>
            <w:tcW w:w="2802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  <w:tabs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784F10" w:rsidRPr="00977699" w:rsidRDefault="00784F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84F10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CONDITIESCORE_DATUM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84F10" w:rsidRPr="00977699" w:rsidRDefault="00784F10" w:rsidP="00977699">
      <w:pPr>
        <w:spacing w:after="0" w:line="240" w:lineRule="auto"/>
      </w:pPr>
    </w:p>
    <w:p w:rsidR="000146C8" w:rsidRPr="00977699" w:rsidRDefault="000146C8" w:rsidP="00977699">
      <w:pPr>
        <w:pStyle w:val="Kop3"/>
      </w:pPr>
      <w:r w:rsidRPr="00977699">
        <w:lastRenderedPageBreak/>
        <w:t>AREAALDATA.lamp_p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146C8" w:rsidRPr="00977699" w:rsidTr="000146C8">
        <w:tc>
          <w:tcPr>
            <w:tcW w:w="2802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LAMPKLASSE</w:t>
            </w:r>
          </w:p>
        </w:tc>
        <w:tc>
          <w:tcPr>
            <w:tcW w:w="1417" w:type="dxa"/>
            <w:shd w:val="clear" w:color="auto" w:fill="auto"/>
          </w:tcPr>
          <w:p w:rsidR="000146C8" w:rsidRPr="00977699" w:rsidRDefault="000146C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146C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0146C8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LANTAARN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120083" w:rsidP="00977699">
            <w:pPr>
              <w:pStyle w:val="Geenafstand"/>
            </w:pPr>
            <w:r>
              <w:t>Noodzakelijke FK</w:t>
            </w:r>
          </w:p>
        </w:tc>
      </w:tr>
    </w:tbl>
    <w:p w:rsidR="00637B9B" w:rsidRPr="00977699" w:rsidRDefault="00637B9B" w:rsidP="00977699">
      <w:pPr>
        <w:spacing w:after="0" w:line="240" w:lineRule="auto"/>
      </w:pPr>
    </w:p>
    <w:p w:rsidR="00637B9B" w:rsidRPr="00977699" w:rsidRDefault="00637B9B" w:rsidP="00977699">
      <w:pPr>
        <w:pStyle w:val="Kop3"/>
      </w:pPr>
      <w:r w:rsidRPr="00977699">
        <w:t>AREAALDATA.lantaarn_p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37B9B" w:rsidRPr="00977699" w:rsidTr="005D6C91">
        <w:tc>
          <w:tcPr>
            <w:tcW w:w="2802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37B9B" w:rsidRPr="00977699" w:rsidTr="005D6C91">
        <w:tc>
          <w:tcPr>
            <w:tcW w:w="2802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637B9B" w:rsidRPr="00977699" w:rsidRDefault="00637B9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37B9B" w:rsidRPr="00977699" w:rsidRDefault="0082695C" w:rsidP="00977699">
            <w:pPr>
              <w:pStyle w:val="Geenafstand"/>
            </w:pPr>
            <w:r w:rsidRPr="00977699">
              <w:t xml:space="preserve">Bijna overal </w:t>
            </w:r>
            <w:r w:rsidR="00275D6D">
              <w:t>Leeg en wordt niet gevuld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INONDERZOEK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LV_PUBLICATIEDATUM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BRONHOUDER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Geen BGT-object</w:t>
            </w:r>
          </w:p>
        </w:tc>
      </w:tr>
      <w:tr w:rsidR="007C3AE1" w:rsidRPr="00977699" w:rsidTr="005D6C91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7C3AE1" w:rsidRPr="00977699" w:rsidTr="00977699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C3AE1" w:rsidRPr="00977699" w:rsidTr="00977699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WACHTTIJDVOORSPELL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75FB2" w:rsidRPr="00977699" w:rsidTr="00977699">
        <w:tc>
          <w:tcPr>
            <w:tcW w:w="2802" w:type="dxa"/>
            <w:shd w:val="clear" w:color="auto" w:fill="auto"/>
          </w:tcPr>
          <w:p w:rsidR="00D75FB2" w:rsidRPr="00977699" w:rsidRDefault="00D75FB2" w:rsidP="00D75FB2">
            <w:pPr>
              <w:pStyle w:val="Geenafstand"/>
            </w:pPr>
            <w:r>
              <w:t>RELATIEVEHOOGTELIGGING</w:t>
            </w:r>
          </w:p>
        </w:tc>
        <w:tc>
          <w:tcPr>
            <w:tcW w:w="1417" w:type="dxa"/>
            <w:shd w:val="clear" w:color="auto" w:fill="auto"/>
          </w:tcPr>
          <w:p w:rsidR="00D75FB2" w:rsidRPr="00977699" w:rsidRDefault="00D75FB2" w:rsidP="00D75FB2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75FB2" w:rsidRPr="00977699" w:rsidRDefault="00D75FB2" w:rsidP="00D75FB2">
            <w:pPr>
              <w:pStyle w:val="Geenafstand"/>
            </w:pPr>
            <w:r w:rsidRPr="00977699">
              <w:t>Geen onderdeel van BGT</w:t>
            </w:r>
          </w:p>
        </w:tc>
      </w:tr>
    </w:tbl>
    <w:p w:rsidR="0082695C" w:rsidRPr="00977699" w:rsidRDefault="0082695C" w:rsidP="00977699">
      <w:pPr>
        <w:pStyle w:val="Geenafstand"/>
      </w:pPr>
    </w:p>
    <w:p w:rsidR="0082695C" w:rsidRPr="00977699" w:rsidRDefault="00856437" w:rsidP="00977699">
      <w:pPr>
        <w:pStyle w:val="Kop3"/>
      </w:pPr>
      <w:r w:rsidRPr="00977699">
        <w:t>AREAALDATA.leidingelement</w:t>
      </w:r>
      <w:r w:rsidR="0082695C" w:rsidRPr="00977699">
        <w:t>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5E09D6" w:rsidRPr="00977699" w:rsidTr="005D6C91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STATUS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65462" w:rsidP="00977699">
            <w:pPr>
              <w:pStyle w:val="Geenafstand"/>
            </w:pPr>
            <w:r>
              <w:t>Voor eventuele BGT status</w:t>
            </w:r>
          </w:p>
        </w:tc>
      </w:tr>
      <w:tr w:rsidR="00477410" w:rsidRPr="00977699" w:rsidTr="005D6C91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82695C" w:rsidRPr="00977699" w:rsidRDefault="0082695C" w:rsidP="00977699">
      <w:pPr>
        <w:spacing w:after="0" w:line="240" w:lineRule="auto"/>
      </w:pPr>
    </w:p>
    <w:p w:rsidR="00376036" w:rsidRPr="00977699" w:rsidRDefault="00376036" w:rsidP="00376036">
      <w:pPr>
        <w:pStyle w:val="Kop3"/>
      </w:pPr>
      <w:r w:rsidRPr="00977699">
        <w:t>AREAALDATA.l</w:t>
      </w:r>
      <w:r>
        <w:t>igplaatsstrook</w:t>
      </w:r>
      <w:r w:rsidRPr="00977699">
        <w:t>_</w:t>
      </w:r>
      <w:r>
        <w:t>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76036" w:rsidRPr="00977699" w:rsidTr="003232E6">
        <w:tc>
          <w:tcPr>
            <w:tcW w:w="2802" w:type="dxa"/>
            <w:shd w:val="clear" w:color="auto" w:fill="auto"/>
          </w:tcPr>
          <w:p w:rsidR="00376036" w:rsidRPr="00977699" w:rsidRDefault="00376036" w:rsidP="003232E6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76036" w:rsidRPr="00977699" w:rsidRDefault="00376036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76036" w:rsidRPr="00977699" w:rsidRDefault="00376036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76036" w:rsidRPr="00977699" w:rsidTr="003232E6">
        <w:tc>
          <w:tcPr>
            <w:tcW w:w="2802" w:type="dxa"/>
            <w:shd w:val="clear" w:color="auto" w:fill="auto"/>
          </w:tcPr>
          <w:p w:rsidR="00376036" w:rsidRPr="00977699" w:rsidRDefault="00376036" w:rsidP="0037603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376036" w:rsidRPr="00977699" w:rsidRDefault="00376036" w:rsidP="0037603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76036" w:rsidRPr="00977699" w:rsidRDefault="00376036" w:rsidP="00376036">
            <w:pPr>
              <w:pStyle w:val="Geenafstand"/>
            </w:pPr>
            <w:r w:rsidRPr="00977699">
              <w:t>Geen BGT-object</w:t>
            </w:r>
          </w:p>
        </w:tc>
      </w:tr>
      <w:tr w:rsidR="003F2015" w:rsidRPr="00977699" w:rsidTr="003232E6">
        <w:tc>
          <w:tcPr>
            <w:tcW w:w="2802" w:type="dxa"/>
            <w:shd w:val="clear" w:color="auto" w:fill="auto"/>
          </w:tcPr>
          <w:p w:rsidR="003F2015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B318A2" w:rsidRPr="00977699" w:rsidRDefault="00B318A2" w:rsidP="00977699">
      <w:pPr>
        <w:spacing w:after="0" w:line="240" w:lineRule="auto"/>
      </w:pPr>
    </w:p>
    <w:p w:rsidR="0082695C" w:rsidRPr="00977699" w:rsidRDefault="0082695C" w:rsidP="00977699">
      <w:pPr>
        <w:pStyle w:val="Kop3"/>
      </w:pPr>
      <w:r w:rsidRPr="00977699">
        <w:t>AREAALDATA.mantelbuis_v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93B69" w:rsidRPr="00977699" w:rsidTr="005D6C91">
        <w:tc>
          <w:tcPr>
            <w:tcW w:w="2802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417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93B69" w:rsidRPr="00977699" w:rsidRDefault="00D93B69" w:rsidP="00977699">
            <w:pPr>
              <w:pStyle w:val="Geenafstand"/>
            </w:pPr>
            <w:r w:rsidRPr="00977699">
              <w:t>Overbodige FK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WAARSCHUWINGSTYPE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VERTICALE</w:t>
            </w:r>
            <w:r w:rsidR="003A01E3" w:rsidRPr="00977699">
              <w:t>_</w:t>
            </w:r>
            <w:r w:rsidRPr="00977699">
              <w:t>POSITIE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82695C" w:rsidRDefault="0082695C" w:rsidP="00977699">
      <w:pPr>
        <w:spacing w:after="0" w:line="240" w:lineRule="auto"/>
      </w:pPr>
    </w:p>
    <w:p w:rsidR="00774557" w:rsidRPr="00977699" w:rsidRDefault="00774557" w:rsidP="00977699">
      <w:pPr>
        <w:spacing w:after="0" w:line="240" w:lineRule="auto"/>
      </w:pPr>
    </w:p>
    <w:p w:rsidR="0082695C" w:rsidRPr="00977699" w:rsidRDefault="0082695C" w:rsidP="00977699">
      <w:pPr>
        <w:pStyle w:val="Kop3"/>
      </w:pPr>
      <w:r w:rsidRPr="00977699">
        <w:lastRenderedPageBreak/>
        <w:t>AREAALDATA.mastDraagconstructie_p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82695C" w:rsidRPr="00977699" w:rsidTr="005D6C91">
        <w:tc>
          <w:tcPr>
            <w:tcW w:w="2802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82695C" w:rsidRPr="00977699" w:rsidRDefault="0082695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2695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1E3" w:rsidRPr="00977699" w:rsidTr="005D6C91">
        <w:tc>
          <w:tcPr>
            <w:tcW w:w="2802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UITLEGGERPORTAAL</w:t>
            </w:r>
          </w:p>
        </w:tc>
        <w:tc>
          <w:tcPr>
            <w:tcW w:w="1417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1E3" w:rsidRPr="00977699" w:rsidRDefault="003A01E3" w:rsidP="00977699">
            <w:pPr>
              <w:pStyle w:val="Geenafstand"/>
            </w:pPr>
            <w:r w:rsidRPr="00977699">
              <w:t>Onnodige FK</w:t>
            </w:r>
          </w:p>
        </w:tc>
      </w:tr>
      <w:tr w:rsidR="00774557" w:rsidRPr="00977699" w:rsidTr="005D6C91">
        <w:tc>
          <w:tcPr>
            <w:tcW w:w="2802" w:type="dxa"/>
            <w:shd w:val="clear" w:color="auto" w:fill="auto"/>
          </w:tcPr>
          <w:p w:rsidR="00774557" w:rsidRPr="00977699" w:rsidRDefault="00774557" w:rsidP="00977699">
            <w:pPr>
              <w:pStyle w:val="Geenafstand"/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774557" w:rsidRPr="00977699" w:rsidRDefault="00774557" w:rsidP="00977699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74557" w:rsidRPr="00977699" w:rsidRDefault="00774557" w:rsidP="00977699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FD63C7" w:rsidRPr="00977699" w:rsidRDefault="00FD63C7" w:rsidP="00977699">
      <w:pPr>
        <w:spacing w:after="0" w:line="240" w:lineRule="auto"/>
      </w:pPr>
    </w:p>
    <w:p w:rsidR="005E09D6" w:rsidRPr="00977699" w:rsidRDefault="005E09D6" w:rsidP="00977699">
      <w:pPr>
        <w:pStyle w:val="Kop3"/>
      </w:pPr>
      <w:r w:rsidRPr="00977699">
        <w:t>AREAALDATA.nenConditiescore_tbl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5E09D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5E09D6" w:rsidRPr="00977699" w:rsidTr="009D3ED7">
        <w:tc>
          <w:tcPr>
            <w:tcW w:w="2802" w:type="dxa"/>
            <w:shd w:val="clear" w:color="auto" w:fill="auto"/>
          </w:tcPr>
          <w:p w:rsidR="005E09D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5E09D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5E09D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AREAALDATA.nenInspectie_tbl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AREAALDATA.oeverReparatie_p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FD63C7" w:rsidRPr="00977699" w:rsidRDefault="00FD63C7" w:rsidP="00977699">
      <w:pPr>
        <w:pStyle w:val="Kop3"/>
      </w:pPr>
      <w:r w:rsidRPr="00977699">
        <w:t>AREAALDATA.oevervak_v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RAPPORT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73E4D" w:rsidRPr="00977699" w:rsidTr="003232E6">
        <w:tc>
          <w:tcPr>
            <w:tcW w:w="2802" w:type="dxa"/>
            <w:shd w:val="clear" w:color="auto" w:fill="auto"/>
          </w:tcPr>
          <w:p w:rsidR="00173E4D" w:rsidRPr="00977699" w:rsidRDefault="00173E4D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173E4D" w:rsidRPr="00977699" w:rsidRDefault="00173E4D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73E4D" w:rsidRPr="00977699" w:rsidRDefault="00173E4D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OEVERFUNCTIE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F2015" w:rsidRPr="00977699" w:rsidTr="00977699">
        <w:tc>
          <w:tcPr>
            <w:tcW w:w="2802" w:type="dxa"/>
            <w:shd w:val="clear" w:color="auto" w:fill="auto"/>
          </w:tcPr>
          <w:p w:rsidR="003F2015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5E09D6" w:rsidRPr="00977699" w:rsidRDefault="005E09D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AREAALDATA.onbegroeidTerreindeelKruin_l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C3AE1" w:rsidRPr="00977699" w:rsidTr="009D3ED7">
        <w:tc>
          <w:tcPr>
            <w:tcW w:w="2802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C3AE1" w:rsidRPr="00977699" w:rsidRDefault="007C3AE1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AREAALDATA.onbegroeidTerreindeel_v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B6123B" w:rsidRPr="00977699" w:rsidRDefault="00B6123B" w:rsidP="00977699">
      <w:pPr>
        <w:pStyle w:val="Kop3"/>
      </w:pPr>
      <w:r w:rsidRPr="00977699">
        <w:lastRenderedPageBreak/>
        <w:t>AREAALDATA.onderdeel_tbl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B6123B" w:rsidRPr="00977699" w:rsidTr="006B56AB">
        <w:tc>
          <w:tcPr>
            <w:tcW w:w="2802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B6123B" w:rsidRPr="00977699" w:rsidTr="00977699">
        <w:tc>
          <w:tcPr>
            <w:tcW w:w="2802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B6123B" w:rsidRPr="00977699" w:rsidRDefault="00B6123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B6123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WACHTTIJDVOORSPELL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AANSLUITSPANNING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WINDMETERHOOGTE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A6C24" w:rsidRPr="00977699" w:rsidTr="00DA6C24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naast MAST</w:t>
            </w:r>
          </w:p>
        </w:tc>
      </w:tr>
      <w:tr w:rsidR="00DA6C24" w:rsidRPr="00977699" w:rsidTr="00DA6C24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naast MAST</w:t>
            </w:r>
          </w:p>
        </w:tc>
      </w:tr>
      <w:tr w:rsidR="00DA6C24" w:rsidRPr="00977699" w:rsidTr="00DA6C24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naast MAST</w:t>
            </w:r>
          </w:p>
        </w:tc>
      </w:tr>
    </w:tbl>
    <w:p w:rsidR="00B6123B" w:rsidRPr="00977699" w:rsidRDefault="00B6123B" w:rsidP="00977699">
      <w:pPr>
        <w:spacing w:after="0" w:line="240" w:lineRule="auto"/>
      </w:pPr>
    </w:p>
    <w:p w:rsidR="00FD63C7" w:rsidRPr="00977699" w:rsidRDefault="00FD63C7" w:rsidP="00977699">
      <w:pPr>
        <w:pStyle w:val="Kop3"/>
      </w:pPr>
      <w:r w:rsidRPr="00977699">
        <w:t>AREAALDATA.ondersteunendWaterdeel_v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D63C7" w:rsidRPr="00977699" w:rsidTr="005D6C91">
        <w:tc>
          <w:tcPr>
            <w:tcW w:w="2802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TYPEBEHEER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Vervangen door TYPE_BEHEER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DATUMAANPLANTING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MAXWATERDIEPTE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51D4" w:rsidRPr="00977699" w:rsidTr="00977699">
        <w:tc>
          <w:tcPr>
            <w:tcW w:w="2802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977699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FD63C7" w:rsidRPr="00977699" w:rsidRDefault="00FD63C7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AREAALDATA.ondersteunendWegdeelKruin_l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FD63C7" w:rsidRPr="00977699" w:rsidRDefault="00FD63C7" w:rsidP="00977699">
      <w:pPr>
        <w:pStyle w:val="Kop3"/>
      </w:pPr>
      <w:r w:rsidRPr="00977699">
        <w:t>AREAALDATA.ondersteunendWegdeelPlantvak_v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417"/>
        <w:gridCol w:w="3969"/>
      </w:tblGrid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994E10" w:rsidP="00977699">
            <w:pPr>
              <w:pStyle w:val="Geenafstand"/>
            </w:pPr>
            <w:r w:rsidRPr="00977699">
              <w:t>Vervangen door STREEFBEELD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JAAR_PLAATSING_AANLEG_GESCHAT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GRONDSOORT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LENGTE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994E10" w:rsidP="00977699">
            <w:pPr>
              <w:pStyle w:val="Geenafstand"/>
            </w:pPr>
            <w:r w:rsidRPr="00977699">
              <w:t>Te vinden in de Geometrie</w:t>
            </w:r>
          </w:p>
        </w:tc>
      </w:tr>
      <w:tr w:rsidR="00FD63C7" w:rsidRPr="00977699" w:rsidTr="00105F86">
        <w:tc>
          <w:tcPr>
            <w:tcW w:w="3794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FD63C7" w:rsidRPr="00977699" w:rsidRDefault="00FD63C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3969" w:type="dxa"/>
            <w:shd w:val="clear" w:color="auto" w:fill="auto"/>
          </w:tcPr>
          <w:p w:rsidR="00FD63C7" w:rsidRPr="00977699" w:rsidRDefault="004D109A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51D4" w:rsidRPr="00977699" w:rsidTr="00105F86">
        <w:tc>
          <w:tcPr>
            <w:tcW w:w="3794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Datatype gewijzigd</w:t>
            </w:r>
          </w:p>
        </w:tc>
        <w:tc>
          <w:tcPr>
            <w:tcW w:w="3969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105F86">
        <w:tc>
          <w:tcPr>
            <w:tcW w:w="3794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3969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994E10" w:rsidRPr="00977699" w:rsidRDefault="00105F86" w:rsidP="00977699">
      <w:pPr>
        <w:pStyle w:val="Kop3"/>
      </w:pPr>
      <w:r w:rsidRPr="00977699">
        <w:t>AREAAL</w:t>
      </w:r>
      <w:r w:rsidR="00994E10" w:rsidRPr="00977699">
        <w:t>DATA.ondersteunendWegdeel_v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lastRenderedPageBreak/>
              <w:t>TALUDVERHOUDING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TALUD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BOLGEWAS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Leeg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TYPEBEHEER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275D6D">
            <w:pPr>
              <w:pStyle w:val="Geenafstand"/>
            </w:pPr>
            <w:r w:rsidRPr="00977699">
              <w:t xml:space="preserve">Vervangen </w:t>
            </w:r>
            <w:r w:rsidR="00275D6D">
              <w:t>door</w:t>
            </w:r>
            <w:r w:rsidRPr="00977699">
              <w:t xml:space="preserve"> TYPE_BEHEER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DATUMAANPLANTINGGESCHAT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O</w:t>
            </w:r>
            <w:r w:rsidR="0059680E" w:rsidRPr="00977699">
              <w:t>E</w:t>
            </w:r>
            <w:r w:rsidRPr="00977699">
              <w:t>VERVAK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Onnodige FK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TYPEPLAAGSOORT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275D6D">
            <w:pPr>
              <w:pStyle w:val="Geenafstand"/>
            </w:pPr>
            <w:r w:rsidRPr="00977699">
              <w:t xml:space="preserve">Vervangen </w:t>
            </w:r>
            <w:r w:rsidR="00275D6D">
              <w:t>door</w:t>
            </w:r>
            <w:r w:rsidRPr="00977699">
              <w:t xml:space="preserve"> TYPEPLAAGINVASIESOORT</w:t>
            </w:r>
          </w:p>
        </w:tc>
      </w:tr>
      <w:tr w:rsidR="008B073B" w:rsidRPr="00977699" w:rsidTr="005D6C91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  <w:tr w:rsidR="009F294A" w:rsidRPr="00977699" w:rsidTr="005D6C91">
        <w:tc>
          <w:tcPr>
            <w:tcW w:w="2802" w:type="dxa"/>
            <w:shd w:val="clear" w:color="auto" w:fill="auto"/>
          </w:tcPr>
          <w:p w:rsidR="009F294A" w:rsidRDefault="009F294A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F294A" w:rsidRDefault="009F294A" w:rsidP="008B073B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F294A" w:rsidRDefault="009F294A" w:rsidP="008B073B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105F86" w:rsidRPr="00977699" w:rsidRDefault="00105F86" w:rsidP="00977699">
      <w:pPr>
        <w:pStyle w:val="Kop3"/>
      </w:pPr>
      <w:r w:rsidRPr="00977699">
        <w:t>AREAALDATA.ongeclassificeerdObject_v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AREAALDATA.overbruggingsdeel_v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441543" w:rsidRPr="00977699" w:rsidRDefault="00441543" w:rsidP="00977699">
      <w:pPr>
        <w:pStyle w:val="Kop3"/>
      </w:pPr>
      <w:r w:rsidRPr="00977699">
        <w:t>AREAALDATA.o</w:t>
      </w:r>
      <w:r w:rsidR="00C63DE8" w:rsidRPr="00977699">
        <w:t>verigBouwwerk</w:t>
      </w:r>
      <w:r w:rsidRPr="00977699">
        <w:t>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441543" w:rsidRPr="00977699" w:rsidTr="00117BF8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AFMETINGEN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RECLAME_HOOGTE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RECLAME_BREEDTE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117BF8">
        <w:tc>
          <w:tcPr>
            <w:tcW w:w="2802" w:type="dxa"/>
            <w:shd w:val="clear" w:color="auto" w:fill="auto"/>
          </w:tcPr>
          <w:p w:rsidR="00441543" w:rsidRPr="00977699" w:rsidRDefault="00C63DE8" w:rsidP="00977699">
            <w:pPr>
              <w:pStyle w:val="Geenafstand"/>
            </w:pPr>
            <w:r w:rsidRPr="00977699">
              <w:t>RECLAME_TYPE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RECLAME_EXPLOITANT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51D4" w:rsidRPr="00977699" w:rsidTr="00117BF8">
        <w:tc>
          <w:tcPr>
            <w:tcW w:w="2802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DB51D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774557" w:rsidRPr="00977699" w:rsidTr="00117BF8">
        <w:tc>
          <w:tcPr>
            <w:tcW w:w="2802" w:type="dxa"/>
            <w:shd w:val="clear" w:color="auto" w:fill="auto"/>
          </w:tcPr>
          <w:p w:rsidR="00774557" w:rsidRDefault="00774557" w:rsidP="00DB51D4">
            <w:pPr>
              <w:pStyle w:val="Geenafstand"/>
              <w:tabs>
                <w:tab w:val="left" w:pos="1245"/>
                <w:tab w:val="center" w:pos="1293"/>
              </w:tabs>
            </w:pPr>
            <w:r>
              <w:t>BREEDTE</w:t>
            </w:r>
          </w:p>
        </w:tc>
        <w:tc>
          <w:tcPr>
            <w:tcW w:w="1417" w:type="dxa"/>
            <w:shd w:val="clear" w:color="auto" w:fill="auto"/>
          </w:tcPr>
          <w:p w:rsidR="00774557" w:rsidRDefault="00774557" w:rsidP="00DB51D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774557" w:rsidRDefault="00774557" w:rsidP="00DB51D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t>AREAALDATA.overigeScheiding_l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105F86" w:rsidRPr="00977699" w:rsidRDefault="00105F86" w:rsidP="00977699">
      <w:pPr>
        <w:pStyle w:val="Kop3"/>
      </w:pPr>
      <w:r w:rsidRPr="00977699">
        <w:lastRenderedPageBreak/>
        <w:t>AREAALDATA.overigeScheiding_v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105F86" w:rsidRPr="00977699" w:rsidTr="009D3ED7">
        <w:tc>
          <w:tcPr>
            <w:tcW w:w="2802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105F86" w:rsidRPr="00977699" w:rsidRDefault="00105F86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105F86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05F86" w:rsidRPr="00977699" w:rsidRDefault="00105F86" w:rsidP="00977699">
      <w:pPr>
        <w:spacing w:after="0" w:line="240" w:lineRule="auto"/>
      </w:pPr>
    </w:p>
    <w:p w:rsidR="00994E10" w:rsidRPr="00977699" w:rsidRDefault="00994E10" w:rsidP="00977699">
      <w:pPr>
        <w:pStyle w:val="Kop3"/>
      </w:pPr>
      <w:r w:rsidRPr="00977699">
        <w:t>AREAALDATA.paalAfbakening_p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C63DE8" w:rsidRPr="00977699" w:rsidTr="005D6C91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HECTOMETERAANDUIDING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Attribuut HECTOMETER al aanwezig</w:t>
            </w:r>
          </w:p>
        </w:tc>
      </w:tr>
      <w:tr w:rsidR="00C63DE8" w:rsidRPr="00977699" w:rsidTr="00117BF8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HOOGTE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C63DE8" w:rsidRPr="00977699" w:rsidTr="005D6C91">
        <w:tc>
          <w:tcPr>
            <w:tcW w:w="2802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63DE8" w:rsidRPr="00977699" w:rsidRDefault="00C63DE8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994E10" w:rsidRPr="00977699" w:rsidRDefault="00994E10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</w:p>
    <w:p w:rsidR="00994E10" w:rsidRPr="00977699" w:rsidRDefault="00994E10" w:rsidP="00977699">
      <w:pPr>
        <w:pStyle w:val="Kop3"/>
      </w:pPr>
      <w:r w:rsidRPr="00977699">
        <w:t>AREAALDATA.paalDraagconstructie_p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MASTNUMMER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679AB" w:rsidP="00977699">
            <w:pPr>
              <w:pStyle w:val="Geenafstand"/>
            </w:pPr>
            <w:r w:rsidRPr="00977699">
              <w:t>Vervangen door PAALNUMMER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94E10" w:rsidRPr="00977699" w:rsidTr="005D6C91">
        <w:tc>
          <w:tcPr>
            <w:tcW w:w="2802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HECTOMETERAANDUIDING</w:t>
            </w:r>
          </w:p>
        </w:tc>
        <w:tc>
          <w:tcPr>
            <w:tcW w:w="1417" w:type="dxa"/>
            <w:shd w:val="clear" w:color="auto" w:fill="auto"/>
          </w:tcPr>
          <w:p w:rsidR="00994E10" w:rsidRPr="00977699" w:rsidRDefault="00994E1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94E10" w:rsidRPr="00977699" w:rsidRDefault="003579F0" w:rsidP="00977699">
            <w:pPr>
              <w:pStyle w:val="Geenafstand"/>
            </w:pPr>
            <w:r w:rsidRPr="00977699">
              <w:t>Attribuut HECTOMETER al aanwezig</w:t>
            </w:r>
          </w:p>
        </w:tc>
      </w:tr>
      <w:tr w:rsidR="007A66FB" w:rsidRPr="00977699" w:rsidTr="00977699">
        <w:tc>
          <w:tcPr>
            <w:tcW w:w="2802" w:type="dxa"/>
            <w:shd w:val="clear" w:color="auto" w:fill="auto"/>
          </w:tcPr>
          <w:p w:rsidR="007A66FB" w:rsidRPr="00977699" w:rsidRDefault="007A66FB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7A66FB" w:rsidRPr="00977699" w:rsidRDefault="007A66F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A66FB" w:rsidRPr="00977699" w:rsidRDefault="007A66FB" w:rsidP="00977699">
            <w:pPr>
              <w:pStyle w:val="Geenafstand"/>
            </w:pPr>
            <w:r w:rsidRPr="00977699">
              <w:t>Overbodige i.v.m. INNETWERK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VORM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CONSERVERING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AARDDRAADAANWEZIG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D685A" w:rsidRPr="00977699" w:rsidTr="00977699">
        <w:tc>
          <w:tcPr>
            <w:tcW w:w="2802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CAMERAOPZETSTUK</w:t>
            </w:r>
          </w:p>
        </w:tc>
        <w:tc>
          <w:tcPr>
            <w:tcW w:w="1417" w:type="dxa"/>
            <w:shd w:val="clear" w:color="auto" w:fill="auto"/>
          </w:tcPr>
          <w:p w:rsidR="00AD685A" w:rsidRPr="00977699" w:rsidRDefault="00AD685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D685A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347DD8" w:rsidRPr="00977699" w:rsidRDefault="00347DD8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t>AREAALDATA.pand_v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120083" w:rsidP="00977699">
            <w:pPr>
              <w:pStyle w:val="Geenafstand"/>
              <w:rPr>
                <w:b/>
              </w:rPr>
            </w:pPr>
            <w:r>
              <w:t>Noodzakelijk voor objectgericht assetmanagement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3F2015" w:rsidRPr="00977699" w:rsidRDefault="003F2015" w:rsidP="003F2015">
      <w:pPr>
        <w:pStyle w:val="Kop3"/>
      </w:pPr>
      <w:r w:rsidRPr="00977699">
        <w:t>AREAALDATA.pand</w:t>
      </w:r>
      <w:r>
        <w:t>Huisnummerreeks</w:t>
      </w:r>
      <w:r w:rsidRPr="00977699">
        <w:t>_</w:t>
      </w:r>
      <w:r>
        <w:t>t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F2015" w:rsidRPr="00977699" w:rsidTr="003232E6">
        <w:tc>
          <w:tcPr>
            <w:tcW w:w="2802" w:type="dxa"/>
            <w:shd w:val="clear" w:color="auto" w:fill="auto"/>
          </w:tcPr>
          <w:p w:rsidR="003F2015" w:rsidRPr="00977699" w:rsidRDefault="003F2015" w:rsidP="003232E6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F2015" w:rsidRPr="00977699" w:rsidTr="003232E6">
        <w:tc>
          <w:tcPr>
            <w:tcW w:w="2802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STATUS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F2015" w:rsidRPr="00977699" w:rsidTr="003232E6">
        <w:tc>
          <w:tcPr>
            <w:tcW w:w="2802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  <w:tabs>
                <w:tab w:val="left" w:pos="1245"/>
                <w:tab w:val="center" w:pos="1293"/>
              </w:tabs>
            </w:pPr>
            <w:r>
              <w:t>GLOBALID</w:t>
            </w:r>
          </w:p>
        </w:tc>
        <w:tc>
          <w:tcPr>
            <w:tcW w:w="1417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F2015" w:rsidRPr="00977699" w:rsidRDefault="003F2015" w:rsidP="003F2015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lastRenderedPageBreak/>
        <w:t>AREAALDATA.put_p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BUIS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Onderdeel van netwerken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Onderdeel van netwerken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347DD8" w:rsidRPr="00977699" w:rsidRDefault="00347DD8" w:rsidP="00977699">
      <w:pPr>
        <w:pStyle w:val="Kop3"/>
      </w:pPr>
      <w:r w:rsidRPr="00977699">
        <w:t>AREAALDATA.recreatieplek_v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47DD8" w:rsidRPr="00977699" w:rsidTr="005D6C91">
        <w:tc>
          <w:tcPr>
            <w:tcW w:w="2802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C65462" w:rsidP="00977699">
            <w:pPr>
              <w:pStyle w:val="Geenafstand"/>
            </w:pPr>
            <w:r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C65462" w:rsidP="00977699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A4D81" w:rsidRPr="00C65462" w:rsidRDefault="00C65462" w:rsidP="00977699">
            <w:pPr>
              <w:pStyle w:val="Geenafstand"/>
            </w:pPr>
            <w:r>
              <w:t>Geen BGT object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GEBIED</w:t>
            </w:r>
            <w:r w:rsidR="000F6350" w:rsidRPr="00977699">
              <w:t>S</w:t>
            </w:r>
            <w:r w:rsidRPr="00977699">
              <w:t>CONTRACTREGIO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120083" w:rsidRDefault="00C65462" w:rsidP="00977699">
            <w:pPr>
              <w:pStyle w:val="Geenafstand"/>
            </w:pPr>
            <w:r>
              <w:t>Administratieve locatie</w:t>
            </w:r>
          </w:p>
        </w:tc>
      </w:tr>
      <w:tr w:rsidR="00347DD8" w:rsidRPr="00977699" w:rsidTr="005D6C91">
        <w:tc>
          <w:tcPr>
            <w:tcW w:w="2802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347DD8" w:rsidRPr="00977699" w:rsidRDefault="00347DD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47DD8" w:rsidRPr="00977699" w:rsidRDefault="00CA1648" w:rsidP="00977699">
            <w:pPr>
              <w:pStyle w:val="Geenafstand"/>
            </w:pPr>
            <w:r w:rsidRPr="00977699">
              <w:t>Overbodig, want recreatieplekken bevinden zich veelal buiten trajecten</w:t>
            </w:r>
          </w:p>
        </w:tc>
      </w:tr>
    </w:tbl>
    <w:p w:rsidR="00A357AC" w:rsidRPr="00977699" w:rsidRDefault="00A357AC" w:rsidP="00977699">
      <w:pPr>
        <w:pStyle w:val="Kop3"/>
      </w:pPr>
      <w:r w:rsidRPr="00977699">
        <w:t>ARE</w:t>
      </w:r>
      <w:r w:rsidR="00792F5B" w:rsidRPr="00977699">
        <w:t>AALDATA.scheiding_l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A357AC" w:rsidRPr="00977699" w:rsidTr="005D6C91">
        <w:tc>
          <w:tcPr>
            <w:tcW w:w="2802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A357AC" w:rsidRPr="00977699" w:rsidTr="005D6C91">
        <w:tc>
          <w:tcPr>
            <w:tcW w:w="2802" w:type="dxa"/>
            <w:shd w:val="clear" w:color="auto" w:fill="auto"/>
          </w:tcPr>
          <w:p w:rsidR="00A357AC" w:rsidRPr="00977699" w:rsidRDefault="00792F5B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417" w:type="dxa"/>
            <w:shd w:val="clear" w:color="auto" w:fill="auto"/>
          </w:tcPr>
          <w:p w:rsidR="00A357AC" w:rsidRPr="00977699" w:rsidRDefault="00A357A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357AC" w:rsidRPr="00977699" w:rsidRDefault="00792F5B" w:rsidP="00977699">
            <w:pPr>
              <w:pStyle w:val="Geenafstand"/>
            </w:pPr>
            <w:r w:rsidRPr="00977699">
              <w:t>Onnodige FK</w:t>
            </w:r>
          </w:p>
        </w:tc>
      </w:tr>
      <w:tr w:rsidR="009E569F" w:rsidRPr="00977699" w:rsidTr="00977699">
        <w:tc>
          <w:tcPr>
            <w:tcW w:w="2802" w:type="dxa"/>
            <w:shd w:val="clear" w:color="auto" w:fill="auto"/>
          </w:tcPr>
          <w:p w:rsidR="009E569F" w:rsidRPr="00977699" w:rsidRDefault="003A008D" w:rsidP="00977699">
            <w:pPr>
              <w:pStyle w:val="Geenafstand"/>
            </w:pPr>
            <w:r w:rsidRPr="00977699">
              <w:t>DEKSLOOF</w:t>
            </w:r>
          </w:p>
        </w:tc>
        <w:tc>
          <w:tcPr>
            <w:tcW w:w="1417" w:type="dxa"/>
            <w:shd w:val="clear" w:color="auto" w:fill="auto"/>
          </w:tcPr>
          <w:p w:rsidR="009E569F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E569F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VERANKERD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GORDING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84D08" w:rsidRPr="00977699" w:rsidTr="00977699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</w:tbl>
    <w:p w:rsidR="00DB51D4" w:rsidRPr="00977699" w:rsidRDefault="00DB51D4" w:rsidP="00DB51D4">
      <w:pPr>
        <w:pStyle w:val="Kop3"/>
      </w:pPr>
      <w:r w:rsidRPr="00977699">
        <w:t>AREAALDATA.scheiding_</w:t>
      </w:r>
      <w:r>
        <w:t>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B51D4" w:rsidRPr="00977699" w:rsidTr="003232E6">
        <w:tc>
          <w:tcPr>
            <w:tcW w:w="2802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B51D4" w:rsidRPr="00977699" w:rsidTr="003232E6">
        <w:tc>
          <w:tcPr>
            <w:tcW w:w="2802" w:type="dxa"/>
            <w:shd w:val="clear" w:color="auto" w:fill="auto"/>
          </w:tcPr>
          <w:p w:rsidR="00DB51D4" w:rsidRDefault="00DB51D4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DB51D4" w:rsidRPr="00977699" w:rsidRDefault="00DB51D4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8C5757" w:rsidRPr="00977699" w:rsidRDefault="008C5757" w:rsidP="00977699">
      <w:pPr>
        <w:pStyle w:val="Kop3"/>
      </w:pPr>
      <w:r w:rsidRPr="00977699">
        <w:t>AREAALDATA.scheidingGeluidsscherm_l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8C5757" w:rsidRPr="00977699" w:rsidTr="00117BF8">
        <w:tc>
          <w:tcPr>
            <w:tcW w:w="2802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8C5757" w:rsidRPr="00977699" w:rsidTr="00977699">
        <w:tc>
          <w:tcPr>
            <w:tcW w:w="2802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  <w:tabs>
                <w:tab w:val="center" w:pos="1293"/>
              </w:tabs>
            </w:pPr>
            <w:r w:rsidRPr="00977699">
              <w:t>MATERIAALTYPE</w:t>
            </w:r>
          </w:p>
        </w:tc>
        <w:tc>
          <w:tcPr>
            <w:tcW w:w="1417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C5757" w:rsidRPr="00977699" w:rsidRDefault="008C5757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  <w:r>
              <w:t>_DATUM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92F5B" w:rsidRPr="00977699" w:rsidRDefault="00792F5B" w:rsidP="00977699">
      <w:pPr>
        <w:spacing w:after="0" w:line="240" w:lineRule="auto"/>
      </w:pPr>
    </w:p>
    <w:p w:rsidR="00A46800" w:rsidRPr="00977699" w:rsidRDefault="00A46800" w:rsidP="00977699">
      <w:pPr>
        <w:pStyle w:val="Kop3"/>
      </w:pPr>
      <w:r w:rsidRPr="00977699">
        <w:t>AREAALDATA.scheidingOevervak_l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A46800" w:rsidRPr="00977699" w:rsidTr="00117BF8">
        <w:tc>
          <w:tcPr>
            <w:tcW w:w="2802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A46800" w:rsidRPr="00977699" w:rsidTr="00977699">
        <w:tc>
          <w:tcPr>
            <w:tcW w:w="2802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tabs>
                <w:tab w:val="center" w:pos="1293"/>
              </w:tabs>
            </w:pPr>
            <w:r w:rsidRPr="00977699">
              <w:t>AANLEGJAAR</w:t>
            </w:r>
          </w:p>
        </w:tc>
        <w:tc>
          <w:tcPr>
            <w:tcW w:w="1417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A46800" w:rsidRPr="00977699" w:rsidTr="00977699">
        <w:tc>
          <w:tcPr>
            <w:tcW w:w="2802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  <w:tabs>
                <w:tab w:val="center" w:pos="1293"/>
              </w:tabs>
            </w:pPr>
            <w:r w:rsidRPr="00977699">
              <w:t>RENOVATIEJAAR</w:t>
            </w:r>
          </w:p>
        </w:tc>
        <w:tc>
          <w:tcPr>
            <w:tcW w:w="1417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A46800" w:rsidRPr="00977699" w:rsidRDefault="00A46800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C514A" w:rsidRPr="00977699" w:rsidTr="00977699">
        <w:tc>
          <w:tcPr>
            <w:tcW w:w="2802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477410" w:rsidRPr="00977699" w:rsidTr="00977699">
        <w:tc>
          <w:tcPr>
            <w:tcW w:w="2802" w:type="dxa"/>
            <w:shd w:val="clear" w:color="auto" w:fill="auto"/>
          </w:tcPr>
          <w:p w:rsidR="00477410" w:rsidRDefault="00477410" w:rsidP="00477410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lastRenderedPageBreak/>
              <w:t>CONDITIESCORE</w:t>
            </w:r>
            <w:r>
              <w:t>_DATUM</w:t>
            </w:r>
          </w:p>
        </w:tc>
        <w:tc>
          <w:tcPr>
            <w:tcW w:w="1417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477410" w:rsidRPr="00977699" w:rsidRDefault="00477410" w:rsidP="00477410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A46800" w:rsidRPr="00977699" w:rsidRDefault="00A46800" w:rsidP="00977699">
      <w:pPr>
        <w:spacing w:after="0" w:line="240" w:lineRule="auto"/>
      </w:pPr>
    </w:p>
    <w:p w:rsidR="00A46800" w:rsidRPr="00977699" w:rsidRDefault="00A46800" w:rsidP="00977699">
      <w:pPr>
        <w:spacing w:after="0" w:line="240" w:lineRule="auto"/>
      </w:pPr>
    </w:p>
    <w:p w:rsidR="00792F5B" w:rsidRPr="00977699" w:rsidRDefault="00DB27D2" w:rsidP="00977699">
      <w:pPr>
        <w:pStyle w:val="Kop3"/>
      </w:pPr>
      <w:r w:rsidRPr="00977699">
        <w:t>AREAALDATA.s</w:t>
      </w:r>
      <w:r w:rsidR="00792F5B" w:rsidRPr="00977699">
        <w:t>chutsluis_p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4677"/>
      </w:tblGrid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KILOMETRERING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KWKMEIND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Overal 0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KWKMSTART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Overal 0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ONDERHOUDBIJZONDER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 xml:space="preserve">Leeg/bestaat niet 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ONDERHOUDOPMERKING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Leeg/bestaat niet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PLANJAARPMO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Leeg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PLANJAARVIK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BEDIENTIJDEN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4D00F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AFSTANDSBEDIENING_DATUM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Leeg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XCOORDINAAT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YCOORDINAAT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792F5B" w:rsidRPr="00977699" w:rsidTr="00792F5B">
        <w:tc>
          <w:tcPr>
            <w:tcW w:w="3085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ZCOORDINAAT</w:t>
            </w:r>
          </w:p>
        </w:tc>
        <w:tc>
          <w:tcPr>
            <w:tcW w:w="1418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677" w:type="dxa"/>
            <w:shd w:val="clear" w:color="auto" w:fill="auto"/>
          </w:tcPr>
          <w:p w:rsidR="00792F5B" w:rsidRPr="00977699" w:rsidRDefault="00792F5B" w:rsidP="00977699">
            <w:pPr>
              <w:pStyle w:val="Geenafstand"/>
            </w:pPr>
            <w:r w:rsidRPr="00977699">
              <w:t>Onnodig door Geometrie</w:t>
            </w:r>
          </w:p>
        </w:tc>
      </w:tr>
      <w:tr w:rsidR="00DB27D2" w:rsidRPr="00977699" w:rsidTr="00792F5B">
        <w:tc>
          <w:tcPr>
            <w:tcW w:w="3085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8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67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Vervangen door VAARWEGDEELTRAJECT</w:t>
            </w:r>
          </w:p>
        </w:tc>
      </w:tr>
      <w:tr w:rsidR="009C514A" w:rsidRPr="00977699" w:rsidTr="00792F5B">
        <w:tc>
          <w:tcPr>
            <w:tcW w:w="3085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  <w:tabs>
                <w:tab w:val="left" w:pos="1245"/>
                <w:tab w:val="center" w:pos="1293"/>
              </w:tabs>
            </w:pPr>
            <w:r w:rsidRPr="004D07E6">
              <w:t>CONDITIESCORE</w:t>
            </w:r>
          </w:p>
        </w:tc>
        <w:tc>
          <w:tcPr>
            <w:tcW w:w="1418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Datatype gewijzigd</w:t>
            </w:r>
          </w:p>
        </w:tc>
        <w:tc>
          <w:tcPr>
            <w:tcW w:w="4677" w:type="dxa"/>
            <w:shd w:val="clear" w:color="auto" w:fill="auto"/>
          </w:tcPr>
          <w:p w:rsidR="009C514A" w:rsidRPr="00977699" w:rsidRDefault="009C514A" w:rsidP="009C514A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C113DD" w:rsidRPr="00977699" w:rsidRDefault="00C113DD" w:rsidP="00977699">
      <w:pPr>
        <w:spacing w:after="0" w:line="240" w:lineRule="auto"/>
      </w:pPr>
    </w:p>
    <w:p w:rsidR="007A4D81" w:rsidRPr="00977699" w:rsidRDefault="007A4D81" w:rsidP="00977699">
      <w:pPr>
        <w:spacing w:after="0" w:line="240" w:lineRule="auto"/>
      </w:pPr>
    </w:p>
    <w:p w:rsidR="00C113DD" w:rsidRPr="00977699" w:rsidRDefault="00331046" w:rsidP="00977699">
      <w:pPr>
        <w:pStyle w:val="Kop3"/>
      </w:pPr>
      <w:r w:rsidRPr="00977699">
        <w:t>AREAALDATA.sensor_l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AFMETING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ELEKTRICITEITSKABEL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SENSOR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087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C4107" w:rsidRPr="00977699" w:rsidTr="005D6C91">
        <w:tc>
          <w:tcPr>
            <w:tcW w:w="2802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Overbodige FK naast INNETWERK</w:t>
            </w:r>
          </w:p>
        </w:tc>
      </w:tr>
      <w:tr w:rsidR="00DC4107" w:rsidRPr="00977699" w:rsidTr="00977699">
        <w:tc>
          <w:tcPr>
            <w:tcW w:w="2802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C410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C4107" w:rsidRPr="00977699" w:rsidTr="00977699">
        <w:tc>
          <w:tcPr>
            <w:tcW w:w="2802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DC4107" w:rsidRPr="00977699" w:rsidRDefault="00DC410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C410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C113DD" w:rsidRPr="00977699" w:rsidRDefault="00C113DD" w:rsidP="00977699">
      <w:pPr>
        <w:spacing w:after="0" w:line="240" w:lineRule="auto"/>
      </w:pPr>
    </w:p>
    <w:p w:rsidR="00C113DD" w:rsidRPr="00977699" w:rsidRDefault="00C113DD" w:rsidP="00977699">
      <w:pPr>
        <w:pStyle w:val="Kop3"/>
      </w:pPr>
      <w:r w:rsidRPr="00977699">
        <w:t>AREAALDATA.sensor_p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DETECTIENUMMER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7A4D81" w:rsidRPr="00977699" w:rsidTr="005D6C91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ELEKTRICITEITSKABEL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</w:p>
        </w:tc>
      </w:tr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C113D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1A087C" w:rsidP="00977699">
            <w:pPr>
              <w:pStyle w:val="Geenafstand"/>
            </w:pPr>
            <w:r w:rsidRPr="00977699">
              <w:t>Leeg</w:t>
            </w:r>
          </w:p>
        </w:tc>
      </w:tr>
      <w:tr w:rsidR="00C113DD" w:rsidRPr="00977699" w:rsidTr="005D6C91">
        <w:tc>
          <w:tcPr>
            <w:tcW w:w="2802" w:type="dxa"/>
            <w:shd w:val="clear" w:color="auto" w:fill="auto"/>
          </w:tcPr>
          <w:p w:rsidR="00C113DD" w:rsidRPr="00977699" w:rsidRDefault="004B0759" w:rsidP="00977699">
            <w:pPr>
              <w:pStyle w:val="Geenafstand"/>
            </w:pPr>
            <w:r w:rsidRPr="00977699">
              <w:t>VOORGENVERVDATUM</w:t>
            </w:r>
          </w:p>
        </w:tc>
        <w:tc>
          <w:tcPr>
            <w:tcW w:w="1417" w:type="dxa"/>
            <w:shd w:val="clear" w:color="auto" w:fill="auto"/>
          </w:tcPr>
          <w:p w:rsidR="00C113DD" w:rsidRPr="00977699" w:rsidRDefault="004B0759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C113DD" w:rsidRPr="00977699" w:rsidRDefault="00331046" w:rsidP="00977699">
            <w:pPr>
              <w:pStyle w:val="Geenafstand"/>
            </w:pPr>
            <w:r w:rsidRPr="00977699">
              <w:t>Leeg</w:t>
            </w:r>
          </w:p>
        </w:tc>
      </w:tr>
      <w:tr w:rsidR="007E292B" w:rsidRPr="00977699" w:rsidTr="005D6C91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7E292B" w:rsidRPr="00977699" w:rsidTr="005D6C91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7E292B" w:rsidRPr="00977699" w:rsidTr="00977699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977699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lastRenderedPageBreak/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331046" w:rsidRPr="00977699" w:rsidRDefault="00331046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t>AREAALDATA.spoor_l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704705" w:rsidRPr="00977699" w:rsidRDefault="00704705" w:rsidP="00704705">
      <w:pPr>
        <w:pStyle w:val="Kop3"/>
      </w:pPr>
      <w:r w:rsidRPr="00977699">
        <w:t>AREAALDATA.spoor</w:t>
      </w:r>
      <w:r>
        <w:t>rail</w:t>
      </w:r>
      <w:r w:rsidRPr="00977699">
        <w:t>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04705" w:rsidRPr="00977699" w:rsidTr="00E26155">
        <w:tc>
          <w:tcPr>
            <w:tcW w:w="2802" w:type="dxa"/>
            <w:shd w:val="clear" w:color="auto" w:fill="auto"/>
          </w:tcPr>
          <w:p w:rsidR="00704705" w:rsidRPr="00977699" w:rsidRDefault="00704705" w:rsidP="00E26155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04705" w:rsidRPr="00977699" w:rsidRDefault="00704705" w:rsidP="00E26155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04705" w:rsidRPr="00977699" w:rsidRDefault="00704705" w:rsidP="00E26155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04705" w:rsidRPr="00977699" w:rsidTr="00E26155">
        <w:tc>
          <w:tcPr>
            <w:tcW w:w="2802" w:type="dxa"/>
            <w:shd w:val="clear" w:color="auto" w:fill="auto"/>
          </w:tcPr>
          <w:p w:rsidR="00704705" w:rsidRPr="00977699" w:rsidRDefault="00704705" w:rsidP="00E26155">
            <w:pPr>
              <w:pStyle w:val="Geenafstand"/>
            </w:pPr>
            <w:r>
              <w:t>RELATIEVEHOOGTELIGGING</w:t>
            </w:r>
          </w:p>
        </w:tc>
        <w:tc>
          <w:tcPr>
            <w:tcW w:w="1417" w:type="dxa"/>
            <w:shd w:val="clear" w:color="auto" w:fill="auto"/>
          </w:tcPr>
          <w:p w:rsidR="00704705" w:rsidRPr="00977699" w:rsidRDefault="00704705" w:rsidP="00E26155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04705" w:rsidRPr="00977699" w:rsidRDefault="00704705" w:rsidP="00E26155">
            <w:pPr>
              <w:pStyle w:val="Geenafstand"/>
            </w:pPr>
            <w:r w:rsidRPr="00977699">
              <w:t>Geen onderdeel van BGT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331046" w:rsidRPr="00977699" w:rsidRDefault="00331046" w:rsidP="00977699">
      <w:pPr>
        <w:pStyle w:val="Kop3"/>
      </w:pPr>
      <w:r w:rsidRPr="00977699">
        <w:t>AREAALDATA.straatmeubilairLichtpunt</w:t>
      </w:r>
      <w:r w:rsidR="00784F10" w:rsidRPr="00977699">
        <w:t>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331046" w:rsidRPr="00977699" w:rsidTr="00331046">
        <w:tc>
          <w:tcPr>
            <w:tcW w:w="2802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331046" w:rsidRPr="00977699" w:rsidTr="00331046">
        <w:tc>
          <w:tcPr>
            <w:tcW w:w="2802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331046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331046" w:rsidRPr="00977699" w:rsidRDefault="001A5FF7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331046" w:rsidRPr="00977699" w:rsidTr="00331046">
        <w:tc>
          <w:tcPr>
            <w:tcW w:w="2802" w:type="dxa"/>
            <w:shd w:val="clear" w:color="auto" w:fill="auto"/>
          </w:tcPr>
          <w:p w:rsidR="00331046" w:rsidRPr="00977699" w:rsidRDefault="00331046" w:rsidP="00977699">
            <w:pPr>
              <w:pStyle w:val="Geenafstand"/>
            </w:pPr>
            <w:r w:rsidRPr="00977699">
              <w:t>SOORTENERGIE</w:t>
            </w:r>
          </w:p>
        </w:tc>
        <w:tc>
          <w:tcPr>
            <w:tcW w:w="1417" w:type="dxa"/>
            <w:shd w:val="clear" w:color="auto" w:fill="auto"/>
          </w:tcPr>
          <w:p w:rsidR="00331046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331046" w:rsidRPr="00977699" w:rsidRDefault="001A5FF7" w:rsidP="00977699">
            <w:pPr>
              <w:pStyle w:val="Geenafstand"/>
            </w:pPr>
            <w:r w:rsidRPr="00977699">
              <w:t>Vervangen door SOORT_ENERGIE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DATUMGARANTIE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 xml:space="preserve">Verwijderd 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0F6350" w:rsidP="00977699">
            <w:pPr>
              <w:pStyle w:val="Geenafstand"/>
            </w:pPr>
            <w:r w:rsidRPr="00977699">
              <w:t>GEVOEDDOO</w:t>
            </w:r>
            <w:r w:rsidR="00492384" w:rsidRPr="00977699">
              <w:t>RDERDE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NAAMDERDE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VERWIJZINGCONTRACT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COMMUNICATIETYPE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SPIEGELSTAND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OPZETSTUK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2856A4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koppeling via PAAL</w:t>
            </w:r>
          </w:p>
        </w:tc>
      </w:tr>
      <w:tr w:rsidR="00492384" w:rsidRPr="00977699" w:rsidTr="00977699">
        <w:tc>
          <w:tcPr>
            <w:tcW w:w="2802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TUNNELINBOUW</w:t>
            </w:r>
          </w:p>
        </w:tc>
        <w:tc>
          <w:tcPr>
            <w:tcW w:w="1417" w:type="dxa"/>
            <w:shd w:val="clear" w:color="auto" w:fill="auto"/>
          </w:tcPr>
          <w:p w:rsidR="00492384" w:rsidRPr="00977699" w:rsidRDefault="0049238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9238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1A5FF7" w:rsidRPr="00977699" w:rsidRDefault="001A5FF7" w:rsidP="00977699">
      <w:pPr>
        <w:spacing w:after="0" w:line="240" w:lineRule="auto"/>
      </w:pPr>
    </w:p>
    <w:p w:rsidR="007A4D81" w:rsidRPr="00977699" w:rsidRDefault="007A4D81" w:rsidP="00977699">
      <w:pPr>
        <w:pStyle w:val="Kop3"/>
      </w:pPr>
      <w:r w:rsidRPr="00977699">
        <w:t>AREAALDATA.straatmeubilair_p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A4D81" w:rsidRPr="00977699" w:rsidTr="009D3ED7">
        <w:tc>
          <w:tcPr>
            <w:tcW w:w="2802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GEBIEDSCONTRACTREGIO</w:t>
            </w:r>
          </w:p>
        </w:tc>
        <w:tc>
          <w:tcPr>
            <w:tcW w:w="1417" w:type="dxa"/>
            <w:shd w:val="clear" w:color="auto" w:fill="auto"/>
          </w:tcPr>
          <w:p w:rsidR="007A4D81" w:rsidRPr="00977699" w:rsidRDefault="007A4D81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A4D81" w:rsidRPr="00977699" w:rsidRDefault="005337E3" w:rsidP="00FA704F">
            <w:pPr>
              <w:pStyle w:val="Geenafstand"/>
            </w:pPr>
            <w:r w:rsidRPr="00977699">
              <w:t>Overbodige FK i.v.m. koppeling via TRAJECT</w:t>
            </w:r>
          </w:p>
        </w:tc>
      </w:tr>
      <w:tr w:rsidR="005337E3" w:rsidRPr="00977699" w:rsidTr="009D3ED7">
        <w:tc>
          <w:tcPr>
            <w:tcW w:w="2802" w:type="dxa"/>
            <w:shd w:val="clear" w:color="auto" w:fill="auto"/>
          </w:tcPr>
          <w:p w:rsidR="005337E3" w:rsidRPr="00977699" w:rsidRDefault="005337E3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5337E3" w:rsidRPr="00977699" w:rsidRDefault="005337E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5337E3" w:rsidRPr="00977699" w:rsidRDefault="005337E3" w:rsidP="00977699">
            <w:pPr>
              <w:pStyle w:val="Geenafstand"/>
            </w:pPr>
            <w:r w:rsidRPr="00977699">
              <w:t>Overbodige FK i.v.m. TRAJECT</w:t>
            </w:r>
          </w:p>
        </w:tc>
      </w:tr>
      <w:tr w:rsidR="00107074" w:rsidRPr="00977699" w:rsidTr="009D3ED7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107074" w:rsidRPr="00977699" w:rsidTr="009D3ED7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7A4D81" w:rsidRPr="00977699" w:rsidRDefault="007A4D81" w:rsidP="00977699">
      <w:pPr>
        <w:spacing w:after="0" w:line="240" w:lineRule="auto"/>
      </w:pPr>
    </w:p>
    <w:p w:rsidR="001A5FF7" w:rsidRPr="00977699" w:rsidRDefault="001A5FF7" w:rsidP="00977699">
      <w:pPr>
        <w:pStyle w:val="Kop3"/>
      </w:pPr>
      <w:r w:rsidRPr="00977699">
        <w:t>AREAALDATA.telecommunicatiekabel_l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CODE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KASTVRI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C3AE1" w:rsidP="00977699">
            <w:pPr>
              <w:pStyle w:val="Geenafstand"/>
            </w:pPr>
            <w:r w:rsidRPr="00977699">
              <w:t>Koppeling aan netwerk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lastRenderedPageBreak/>
              <w:t>VERTICALE_POSITIE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E292B" w:rsidRPr="00977699" w:rsidTr="00006578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Overbodige FK i.v.m. KASTVRI</w:t>
            </w:r>
          </w:p>
        </w:tc>
      </w:tr>
      <w:tr w:rsidR="007E292B" w:rsidRPr="00977699" w:rsidTr="00006578">
        <w:tc>
          <w:tcPr>
            <w:tcW w:w="2802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WAARSCHUWINGSTYPE</w:t>
            </w:r>
          </w:p>
        </w:tc>
        <w:tc>
          <w:tcPr>
            <w:tcW w:w="1417" w:type="dxa"/>
            <w:shd w:val="clear" w:color="auto" w:fill="auto"/>
          </w:tcPr>
          <w:p w:rsidR="007E292B" w:rsidRPr="00977699" w:rsidRDefault="007E292B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E292B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DA6C24" w:rsidRPr="00977699" w:rsidRDefault="00DA6C24" w:rsidP="00977699">
      <w:pPr>
        <w:pStyle w:val="Kop3"/>
      </w:pPr>
      <w:r w:rsidRPr="00977699">
        <w:t>AREAALDATA.telpaal_p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CODE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i.v.m. INNETWERK</w:t>
            </w:r>
          </w:p>
        </w:tc>
      </w:tr>
      <w:tr w:rsidR="00DA6C24" w:rsidRPr="00977699" w:rsidTr="005337E3">
        <w:tc>
          <w:tcPr>
            <w:tcW w:w="2802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DA6C24" w:rsidRPr="00977699" w:rsidRDefault="00DA6C24" w:rsidP="00977699">
            <w:pPr>
              <w:pStyle w:val="Geenafstand"/>
            </w:pPr>
            <w:r w:rsidRPr="00977699">
              <w:t>Overbodige FK i.v.m. TRAJECT</w:t>
            </w:r>
          </w:p>
        </w:tc>
      </w:tr>
      <w:tr w:rsidR="00107074" w:rsidRPr="00977699" w:rsidTr="005337E3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2679AB" w:rsidRPr="00977699" w:rsidRDefault="002679AB" w:rsidP="00977699">
      <w:pPr>
        <w:spacing w:after="0" w:line="240" w:lineRule="auto"/>
      </w:pPr>
    </w:p>
    <w:p w:rsidR="001A5FF7" w:rsidRPr="00977699" w:rsidRDefault="001A5FF7" w:rsidP="00977699">
      <w:pPr>
        <w:pStyle w:val="Kop3"/>
      </w:pPr>
      <w:r w:rsidRPr="00977699">
        <w:t>AREAALDATA.theorHectometrering_p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Geen onderdeel van BGT</w:t>
            </w:r>
          </w:p>
        </w:tc>
      </w:tr>
    </w:tbl>
    <w:p w:rsidR="001A5FF7" w:rsidRPr="00977699" w:rsidRDefault="001A5FF7" w:rsidP="00977699">
      <w:pPr>
        <w:spacing w:after="0" w:line="240" w:lineRule="auto"/>
      </w:pPr>
    </w:p>
    <w:p w:rsidR="001A5FF7" w:rsidRPr="00977699" w:rsidRDefault="001A5FF7" w:rsidP="00977699">
      <w:pPr>
        <w:pStyle w:val="Kop3"/>
      </w:pPr>
      <w:r w:rsidRPr="00977699">
        <w:t>AREAALDATA.traject_v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Geen onderdeel van BGT</w:t>
            </w:r>
          </w:p>
        </w:tc>
      </w:tr>
    </w:tbl>
    <w:p w:rsidR="001A5FF7" w:rsidRPr="00977699" w:rsidRDefault="001A5FF7" w:rsidP="00977699">
      <w:pPr>
        <w:spacing w:after="0" w:line="240" w:lineRule="auto"/>
      </w:pPr>
    </w:p>
    <w:p w:rsidR="007B45B8" w:rsidRPr="00977699" w:rsidRDefault="007B45B8" w:rsidP="00977699">
      <w:pPr>
        <w:pStyle w:val="Kop3"/>
      </w:pPr>
      <w:r w:rsidRPr="00977699">
        <w:t>AREAALDATA.tunneldeel_v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BEHEERDER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ONDERHOUDER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120083" w:rsidP="00977699">
            <w:pPr>
              <w:pStyle w:val="Geenafstand"/>
            </w:pPr>
            <w:r>
              <w:t>Noodzakelijk voor objectgericht assetmanagement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7B45B8" w:rsidRPr="00977699" w:rsidRDefault="007B45B8" w:rsidP="00977699">
      <w:pPr>
        <w:spacing w:after="0" w:line="240" w:lineRule="auto"/>
      </w:pPr>
    </w:p>
    <w:p w:rsidR="00DB27D2" w:rsidRPr="00977699" w:rsidRDefault="00DB27D2" w:rsidP="00977699">
      <w:pPr>
        <w:pStyle w:val="Kop3"/>
      </w:pPr>
      <w:r w:rsidRPr="00977699">
        <w:t>AREAALDATA.uithouder_p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Vervangen door PAAL</w:t>
            </w:r>
          </w:p>
        </w:tc>
      </w:tr>
      <w:tr w:rsidR="00107074" w:rsidRPr="00977699" w:rsidTr="009D3ED7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DB27D2" w:rsidRPr="00977699" w:rsidRDefault="00DB27D2" w:rsidP="00977699">
      <w:pPr>
        <w:spacing w:after="0" w:line="240" w:lineRule="auto"/>
      </w:pPr>
    </w:p>
    <w:p w:rsidR="001A5FF7" w:rsidRPr="00977699" w:rsidRDefault="00006578" w:rsidP="00977699">
      <w:pPr>
        <w:pStyle w:val="Kop3"/>
      </w:pPr>
      <w:r w:rsidRPr="00977699">
        <w:t>AREAALDATA.uitleggerPortaal_l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C65462" w:rsidRDefault="00C65462" w:rsidP="00977699">
            <w:pPr>
              <w:pStyle w:val="Geenafstand"/>
            </w:pPr>
            <w:r>
              <w:t>Nieuwe modellering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lastRenderedPageBreak/>
              <w:t>PAAL2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65462" w:rsidP="00977699">
            <w:pPr>
              <w:pStyle w:val="Geenafstand"/>
              <w:rPr>
                <w:b/>
              </w:rPr>
            </w:pPr>
            <w:r>
              <w:t>Nieuwe modellering</w:t>
            </w:r>
          </w:p>
        </w:tc>
      </w:tr>
      <w:tr w:rsidR="001A5FF7" w:rsidRPr="00977699" w:rsidTr="00006578">
        <w:tc>
          <w:tcPr>
            <w:tcW w:w="2802" w:type="dxa"/>
            <w:shd w:val="clear" w:color="auto" w:fill="auto"/>
          </w:tcPr>
          <w:p w:rsidR="001A5FF7" w:rsidRPr="00977699" w:rsidRDefault="00006578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1A5FF7" w:rsidRPr="00977699" w:rsidRDefault="001A5F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1A5FF7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006578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006578" w:rsidRPr="00977699" w:rsidRDefault="00006578" w:rsidP="00977699">
      <w:pPr>
        <w:spacing w:after="0" w:line="240" w:lineRule="auto"/>
      </w:pPr>
    </w:p>
    <w:p w:rsidR="007D5EB0" w:rsidRPr="00977699" w:rsidRDefault="007D5EB0" w:rsidP="00977699">
      <w:pPr>
        <w:pStyle w:val="Kop3"/>
      </w:pPr>
      <w:r w:rsidRPr="00977699">
        <w:t>AREAALDATA.utiliteitsnet_tbl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D5EB0" w:rsidRPr="00977699" w:rsidTr="002856A4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D5EB0" w:rsidRPr="00977699" w:rsidTr="002856A4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Overbodige FK i.v.m. TRAJECT</w:t>
            </w:r>
          </w:p>
        </w:tc>
      </w:tr>
    </w:tbl>
    <w:p w:rsidR="007D5EB0" w:rsidRPr="00977699" w:rsidRDefault="007D5EB0" w:rsidP="00977699">
      <w:pPr>
        <w:spacing w:after="0" w:line="240" w:lineRule="auto"/>
      </w:pPr>
    </w:p>
    <w:p w:rsidR="007B45B8" w:rsidRPr="00977699" w:rsidRDefault="007B45B8" w:rsidP="00977699">
      <w:pPr>
        <w:pStyle w:val="Kop3"/>
      </w:pPr>
      <w:r w:rsidRPr="00977699">
        <w:t>AREAALDATA.vaarweg_l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2277CE" w:rsidRPr="00977699" w:rsidTr="003232E6">
        <w:tc>
          <w:tcPr>
            <w:tcW w:w="2802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7B45B8" w:rsidRPr="00977699" w:rsidTr="009D3ED7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7B45B8" w:rsidRPr="00977699" w:rsidRDefault="007B45B8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t>AREAALDATA.vaarwegdeeltraject_v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7B45B8" w:rsidRPr="00977699" w:rsidTr="00006578">
        <w:tc>
          <w:tcPr>
            <w:tcW w:w="2802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7B45B8" w:rsidRPr="00977699" w:rsidRDefault="007B45B8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7B45B8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2277CE" w:rsidRPr="00977699" w:rsidTr="003232E6">
        <w:tc>
          <w:tcPr>
            <w:tcW w:w="2802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EIGENAAR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006578" w:rsidRPr="00977699" w:rsidRDefault="00006578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t>A</w:t>
      </w:r>
      <w:r w:rsidR="003E25C3" w:rsidRPr="00977699">
        <w:t>REAALDATA.vaarwegdeeltrajectas_l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006578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2277CE" w:rsidRPr="00977699" w:rsidTr="003232E6">
        <w:tc>
          <w:tcPr>
            <w:tcW w:w="2802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IDENTIFICATIE</w:t>
            </w:r>
          </w:p>
        </w:tc>
        <w:tc>
          <w:tcPr>
            <w:tcW w:w="1417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277CE" w:rsidRPr="00977699" w:rsidRDefault="002277CE" w:rsidP="003232E6">
            <w:pPr>
              <w:pStyle w:val="Geenafstand"/>
            </w:pPr>
            <w:r w:rsidRPr="00977699">
              <w:t>Geen onderdeel van BGT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OMSCHRIJVING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Vervangen door NAAM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t>AREAALDATA.vegetatieObject_l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AFSTANDVERHARDING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GEWENSTEHOOGTE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DB27D2" w:rsidRPr="00977699" w:rsidTr="00006578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Vervangen door STREEFBEELD</w:t>
            </w:r>
          </w:p>
        </w:tc>
      </w:tr>
      <w:tr w:rsidR="00006578" w:rsidRPr="00977699" w:rsidTr="00006578">
        <w:tc>
          <w:tcPr>
            <w:tcW w:w="2802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WIJZEVANINWINNING</w:t>
            </w:r>
          </w:p>
        </w:tc>
        <w:tc>
          <w:tcPr>
            <w:tcW w:w="1417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90383A" w:rsidRPr="00977699" w:rsidTr="00977699">
        <w:tc>
          <w:tcPr>
            <w:tcW w:w="2802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90383A" w:rsidRPr="00977699" w:rsidRDefault="0090383A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0383A" w:rsidRPr="00977699" w:rsidRDefault="00E0355E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DATUMAANPLANTING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984D08" w:rsidRPr="00977699" w:rsidTr="00977699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</w:tbl>
    <w:p w:rsidR="00006578" w:rsidRPr="00977699" w:rsidRDefault="00006578" w:rsidP="00977699">
      <w:pPr>
        <w:spacing w:after="0" w:line="240" w:lineRule="auto"/>
      </w:pPr>
    </w:p>
    <w:p w:rsidR="00006578" w:rsidRPr="00977699" w:rsidRDefault="00006578" w:rsidP="00977699">
      <w:pPr>
        <w:pStyle w:val="Kop3"/>
      </w:pPr>
      <w:r w:rsidRPr="00977699">
        <w:t>AREAALDATA.vegetatieObject_p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276"/>
        <w:gridCol w:w="4961"/>
      </w:tblGrid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ANTIMAAISCHADE_PAALTJES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006578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BEREIKBAARMETHOOGW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BOOMPAAL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Veranderd naar STREEFBEELD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HOOGTEKLASSE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VRIJETAKVALMOGELIJ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06578" w:rsidRPr="00977699" w:rsidTr="00006578">
        <w:tc>
          <w:tcPr>
            <w:tcW w:w="2943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WIJZEVANINWINNING</w:t>
            </w:r>
          </w:p>
        </w:tc>
        <w:tc>
          <w:tcPr>
            <w:tcW w:w="1276" w:type="dxa"/>
            <w:shd w:val="clear" w:color="auto" w:fill="auto"/>
          </w:tcPr>
          <w:p w:rsidR="00006578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06578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107074" w:rsidRPr="00977699" w:rsidTr="00006578">
        <w:tc>
          <w:tcPr>
            <w:tcW w:w="2943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DATUMAANPLANTING</w:t>
            </w:r>
          </w:p>
        </w:tc>
        <w:tc>
          <w:tcPr>
            <w:tcW w:w="1276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295D94" w:rsidRDefault="00295D94" w:rsidP="00977699">
      <w:pPr>
        <w:spacing w:after="0" w:line="240" w:lineRule="auto"/>
      </w:pPr>
    </w:p>
    <w:p w:rsidR="00ED645E" w:rsidRPr="00977699" w:rsidRDefault="00ED645E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AREAALDATA.vegetatieObject_v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DB27D2" w:rsidRPr="00977699" w:rsidRDefault="00DB27D2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AREAALDATA.vtaInspectie_tbl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F736E6" w:rsidRPr="00977699" w:rsidRDefault="00F736E6" w:rsidP="00977699">
      <w:pPr>
        <w:pStyle w:val="Kop3"/>
      </w:pPr>
      <w:r w:rsidRPr="00977699">
        <w:t>AREAALDATA.waterdeel_v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F736E6" w:rsidRPr="00977699" w:rsidTr="006B56AB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ONDERHOUDTWEEKANTE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NAUTISCHPROFIEL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F736E6" w:rsidRPr="00977699" w:rsidTr="00977699">
        <w:tc>
          <w:tcPr>
            <w:tcW w:w="2802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HYDRAULISCHPROFIEL</w:t>
            </w:r>
          </w:p>
        </w:tc>
        <w:tc>
          <w:tcPr>
            <w:tcW w:w="1417" w:type="dxa"/>
            <w:shd w:val="clear" w:color="auto" w:fill="auto"/>
          </w:tcPr>
          <w:p w:rsidR="00F736E6" w:rsidRPr="00977699" w:rsidRDefault="00F736E6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F736E6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232E6" w:rsidRPr="00977699" w:rsidTr="00977699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977699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F736E6" w:rsidRPr="00977699" w:rsidRDefault="00F736E6" w:rsidP="00977699">
      <w:pPr>
        <w:spacing w:after="0" w:line="240" w:lineRule="auto"/>
      </w:pPr>
    </w:p>
    <w:p w:rsidR="00295D94" w:rsidRPr="00977699" w:rsidRDefault="00295D94" w:rsidP="00977699">
      <w:pPr>
        <w:pStyle w:val="Kop3"/>
      </w:pPr>
      <w:r w:rsidRPr="00977699">
        <w:t>AREAALDATA.waterinrichtingselement_p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SOORTENERGIE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Veranderd naar SOORT_ENERGIE</w:t>
            </w:r>
          </w:p>
        </w:tc>
      </w:tr>
      <w:tr w:rsidR="00DB27D2" w:rsidRPr="00977699" w:rsidTr="00F00D94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Veranderd naar VAARWEGDEELTRAJECT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VERLICHTING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RADARREFLECTIE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COMMUNICATIEVOORZI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A008D" w:rsidRPr="00977699" w:rsidTr="00977699">
        <w:tc>
          <w:tcPr>
            <w:tcW w:w="2802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lastRenderedPageBreak/>
              <w:t>BESTEKNUMMER</w:t>
            </w:r>
          </w:p>
        </w:tc>
        <w:tc>
          <w:tcPr>
            <w:tcW w:w="1417" w:type="dxa"/>
            <w:shd w:val="clear" w:color="auto" w:fill="auto"/>
          </w:tcPr>
          <w:p w:rsidR="003A008D" w:rsidRPr="00977699" w:rsidRDefault="003A008D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3A008D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0F6350" w:rsidRPr="00977699" w:rsidTr="00977699">
        <w:tc>
          <w:tcPr>
            <w:tcW w:w="2802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0F6350" w:rsidRPr="00977699" w:rsidRDefault="000F6350" w:rsidP="00977699">
            <w:pPr>
              <w:pStyle w:val="Geenafstand"/>
            </w:pPr>
            <w:r w:rsidRPr="00977699">
              <w:t>Onnodige FK</w:t>
            </w:r>
            <w:r w:rsidR="00977699">
              <w:t xml:space="preserve"> naast VAARWEGDEELTRAJECT</w:t>
            </w:r>
          </w:p>
        </w:tc>
      </w:tr>
      <w:tr w:rsidR="00107074" w:rsidRPr="00977699" w:rsidTr="00977699">
        <w:tc>
          <w:tcPr>
            <w:tcW w:w="2802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107074" w:rsidRPr="00977699" w:rsidRDefault="00107074" w:rsidP="00107074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DB27D2" w:rsidRPr="00977699" w:rsidRDefault="00DB27D2" w:rsidP="00977699">
      <w:pPr>
        <w:pStyle w:val="Kop3"/>
      </w:pPr>
      <w:r w:rsidRPr="00977699">
        <w:t>AREAALDATA.waterinrichtingselement_l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DB27D2" w:rsidRPr="00977699" w:rsidTr="009D3ED7">
        <w:tc>
          <w:tcPr>
            <w:tcW w:w="2802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VAARWEG</w:t>
            </w:r>
          </w:p>
        </w:tc>
        <w:tc>
          <w:tcPr>
            <w:tcW w:w="1417" w:type="dxa"/>
            <w:shd w:val="clear" w:color="auto" w:fill="auto"/>
          </w:tcPr>
          <w:p w:rsidR="00DB27D2" w:rsidRPr="00977699" w:rsidRDefault="00DB27D2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DB27D2" w:rsidRPr="00977699" w:rsidRDefault="00FE1438" w:rsidP="00977699">
            <w:pPr>
              <w:pStyle w:val="Geenafstand"/>
            </w:pPr>
            <w:r w:rsidRPr="00977699">
              <w:t>Veranderd naar VAARWEGDEELTRAJECT</w:t>
            </w:r>
          </w:p>
        </w:tc>
      </w:tr>
    </w:tbl>
    <w:p w:rsidR="00295D94" w:rsidRPr="00977699" w:rsidRDefault="00295D94" w:rsidP="00977699">
      <w:pPr>
        <w:pStyle w:val="Kop3"/>
      </w:pPr>
      <w:r w:rsidRPr="00977699">
        <w:t>AREAALDATA.waterloop_l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SHAPE_Area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856A4" w:rsidP="00380325">
            <w:pPr>
              <w:pStyle w:val="Geenafstand"/>
            </w:pPr>
            <w:r w:rsidRPr="00977699">
              <w:t xml:space="preserve">Vervalt </w:t>
            </w:r>
            <w:r w:rsidR="00295D94" w:rsidRPr="00977699">
              <w:t>omdat het een lijnobject is</w:t>
            </w:r>
          </w:p>
        </w:tc>
      </w:tr>
      <w:tr w:rsidR="00441543" w:rsidRPr="00977699" w:rsidTr="00977699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977699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441543" w:rsidRPr="00977699" w:rsidTr="00977699">
        <w:tc>
          <w:tcPr>
            <w:tcW w:w="2802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PLANJAAR</w:t>
            </w:r>
          </w:p>
        </w:tc>
        <w:tc>
          <w:tcPr>
            <w:tcW w:w="1417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41543" w:rsidRPr="00977699" w:rsidRDefault="00441543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295D94" w:rsidRPr="00977699" w:rsidRDefault="00295D94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AREAALDATA.weg_l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984D08" w:rsidRPr="00977699" w:rsidTr="009D3ED7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</w:p>
    <w:p w:rsidR="00295D94" w:rsidRPr="00977699" w:rsidRDefault="00295D94" w:rsidP="00977699">
      <w:pPr>
        <w:pStyle w:val="Kop3"/>
      </w:pPr>
      <w:r w:rsidRPr="00977699">
        <w:t>AREAALDATA.wegdeel_v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BESTEK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BESTEMMING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BRUG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CONSTRUCTIE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HOOGTEBOVENNAP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295D94" w:rsidRPr="00977699" w:rsidTr="00F00D94">
        <w:tc>
          <w:tcPr>
            <w:tcW w:w="2802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LOOPDEK</w:t>
            </w:r>
          </w:p>
        </w:tc>
        <w:tc>
          <w:tcPr>
            <w:tcW w:w="1417" w:type="dxa"/>
            <w:shd w:val="clear" w:color="auto" w:fill="auto"/>
          </w:tcPr>
          <w:p w:rsidR="00295D94" w:rsidRPr="00977699" w:rsidRDefault="00295D94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295D94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4758A9" w:rsidRPr="00977699" w:rsidTr="00977699">
        <w:tc>
          <w:tcPr>
            <w:tcW w:w="2802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</w:pPr>
            <w:r w:rsidRPr="00977699">
              <w:t>JAARCONSERVEREN</w:t>
            </w:r>
          </w:p>
        </w:tc>
        <w:tc>
          <w:tcPr>
            <w:tcW w:w="1417" w:type="dxa"/>
            <w:shd w:val="clear" w:color="auto" w:fill="auto"/>
          </w:tcPr>
          <w:p w:rsidR="004758A9" w:rsidRPr="00977699" w:rsidRDefault="004379F7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4758A9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3232E6" w:rsidRPr="00977699" w:rsidTr="00977699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8B073B" w:rsidRPr="00977699" w:rsidTr="00977699">
        <w:tc>
          <w:tcPr>
            <w:tcW w:w="2802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8B073B" w:rsidRPr="00977699" w:rsidRDefault="008B073B" w:rsidP="008B073B">
            <w:pPr>
              <w:pStyle w:val="Geenafstand"/>
            </w:pPr>
            <w:r>
              <w:t>Overbodig: informatie al automatisch vastgelegd in SHAPE_AREA</w:t>
            </w:r>
          </w:p>
        </w:tc>
      </w:tr>
    </w:tbl>
    <w:p w:rsidR="006820CC" w:rsidRPr="00977699" w:rsidRDefault="006820CC" w:rsidP="00977699">
      <w:pPr>
        <w:spacing w:after="0" w:line="240" w:lineRule="auto"/>
      </w:pPr>
    </w:p>
    <w:p w:rsidR="009D3ED7" w:rsidRPr="00977699" w:rsidRDefault="009D3ED7" w:rsidP="00977699">
      <w:pPr>
        <w:pStyle w:val="Kop3"/>
      </w:pPr>
      <w:r w:rsidRPr="00977699">
        <w:t>AREAALDATA.wegdeelKruin_l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lastRenderedPageBreak/>
              <w:t>WEGDEEL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C65462" w:rsidP="00977699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65462" w:rsidP="00977699">
            <w:pPr>
              <w:pStyle w:val="Geenafstand"/>
            </w:pPr>
            <w:r>
              <w:t>FK is IDENTIFICATIE</w:t>
            </w:r>
          </w:p>
        </w:tc>
      </w:tr>
    </w:tbl>
    <w:p w:rsidR="009D3ED7" w:rsidRPr="00977699" w:rsidRDefault="009D3ED7" w:rsidP="00977699">
      <w:pPr>
        <w:spacing w:after="0" w:line="240" w:lineRule="auto"/>
      </w:pPr>
    </w:p>
    <w:p w:rsidR="006820CC" w:rsidRPr="00977699" w:rsidRDefault="006820CC" w:rsidP="00977699">
      <w:pPr>
        <w:pStyle w:val="Kop3"/>
      </w:pPr>
      <w:r w:rsidRPr="00977699">
        <w:t>AREAALDATA.wegdeelPerron_v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MATERIAAL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FE143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Veranderd in MATERIAALTYPE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MAST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FE1438" w:rsidP="00977699">
            <w:pPr>
              <w:pStyle w:val="Geenafstand"/>
            </w:pPr>
            <w:r w:rsidRPr="00977699">
              <w:t>Herbenoemd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Veranderd in PAAL</w:t>
            </w:r>
          </w:p>
        </w:tc>
      </w:tr>
      <w:tr w:rsidR="003232E6" w:rsidRPr="00977699" w:rsidTr="00F00D94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HOOGTE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232E6" w:rsidRPr="00977699" w:rsidTr="00F00D94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  <w:tr w:rsidR="003232E6" w:rsidRPr="00977699" w:rsidTr="00F00D94">
        <w:tc>
          <w:tcPr>
            <w:tcW w:w="2802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  <w:tabs>
                <w:tab w:val="left" w:pos="1245"/>
                <w:tab w:val="center" w:pos="1293"/>
              </w:tabs>
            </w:pPr>
            <w:r>
              <w:t>BREEDTE</w:t>
            </w:r>
          </w:p>
        </w:tc>
        <w:tc>
          <w:tcPr>
            <w:tcW w:w="1417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Datatype gewijzigd</w:t>
            </w:r>
          </w:p>
        </w:tc>
        <w:tc>
          <w:tcPr>
            <w:tcW w:w="4961" w:type="dxa"/>
            <w:shd w:val="clear" w:color="auto" w:fill="auto"/>
          </w:tcPr>
          <w:p w:rsidR="003232E6" w:rsidRPr="00977699" w:rsidRDefault="003232E6" w:rsidP="003232E6">
            <w:pPr>
              <w:pStyle w:val="Geenafstand"/>
            </w:pPr>
            <w:r>
              <w:t>Attributen met gelijke namen moeten van hetzelfde type zijn binnen het datamodel</w:t>
            </w:r>
          </w:p>
        </w:tc>
      </w:tr>
    </w:tbl>
    <w:p w:rsidR="006820CC" w:rsidRDefault="006820CC" w:rsidP="00977699">
      <w:pPr>
        <w:spacing w:after="0" w:line="240" w:lineRule="auto"/>
      </w:pPr>
    </w:p>
    <w:p w:rsidR="00ED645E" w:rsidRPr="00977699" w:rsidRDefault="00ED645E" w:rsidP="00977699">
      <w:pPr>
        <w:spacing w:after="0" w:line="240" w:lineRule="auto"/>
      </w:pPr>
    </w:p>
    <w:p w:rsidR="006820CC" w:rsidRPr="00977699" w:rsidRDefault="006820CC" w:rsidP="00977699">
      <w:pPr>
        <w:pStyle w:val="Kop3"/>
      </w:pPr>
      <w:r w:rsidRPr="00977699">
        <w:t>AREAALDATA.weginrichtingselement_l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GARANTIECERTIFICAAT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</w:tbl>
    <w:p w:rsidR="009D3ED7" w:rsidRPr="00977699" w:rsidRDefault="009D3ED7" w:rsidP="00977699">
      <w:pPr>
        <w:spacing w:after="0" w:line="240" w:lineRule="auto"/>
        <w:rPr>
          <w:rFonts w:asciiTheme="minorHAnsi" w:hAnsiTheme="minorHAnsi" w:cstheme="minorHAnsi"/>
        </w:rPr>
      </w:pPr>
    </w:p>
    <w:p w:rsidR="009D3ED7" w:rsidRPr="00977699" w:rsidRDefault="009D3ED7" w:rsidP="00977699">
      <w:pPr>
        <w:pStyle w:val="Kop3"/>
      </w:pPr>
      <w:r w:rsidRPr="00977699">
        <w:t>AREAALDATA.waterinrichtingselement_p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</w:pPr>
            <w:r w:rsidRPr="00977699">
              <w:t>Nuttig bij oplevering projecten</w:t>
            </w:r>
          </w:p>
        </w:tc>
      </w:tr>
      <w:tr w:rsidR="009D3ED7" w:rsidRPr="00977699" w:rsidTr="009D3ED7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</w:tbl>
    <w:p w:rsidR="001B6644" w:rsidRPr="00977699" w:rsidRDefault="001B6644" w:rsidP="00977699">
      <w:pPr>
        <w:spacing w:after="0" w:line="240" w:lineRule="auto"/>
        <w:rPr>
          <w:rFonts w:asciiTheme="minorHAnsi" w:hAnsiTheme="minorHAnsi" w:cstheme="minorHAnsi"/>
        </w:rPr>
      </w:pPr>
    </w:p>
    <w:p w:rsidR="006820CC" w:rsidRPr="00977699" w:rsidRDefault="006820CC" w:rsidP="00977699">
      <w:pPr>
        <w:pStyle w:val="Kop3"/>
      </w:pPr>
      <w:r w:rsidRPr="00977699">
        <w:t>AREAALDATA.weginrichtingselement_v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ACTUEELBEELD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0F6350" w:rsidP="00977699">
            <w:pPr>
              <w:pStyle w:val="Geenafstand"/>
            </w:pPr>
            <w:r w:rsidRPr="00977699">
              <w:t>AFSTAND</w:t>
            </w:r>
            <w:r w:rsidR="006820CC" w:rsidRPr="00977699">
              <w:t>VERHARDING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BOLGEWAS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EINDBEELD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FIETSOVERSTEEKPLAA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856A4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HOOGTETOVMAAIVELD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84D08" w:rsidRPr="00977699" w:rsidTr="00F00D94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LENGTE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Overbodig: informatie al automatisch vastgelegd in SHAPE_LEN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LEVENSVERWACHTING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OEVERVAK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RESTLEVENSDUUR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D3ED7" w:rsidRPr="00977699" w:rsidTr="00F00D94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7C3AE1" w:rsidP="00977699">
            <w:pPr>
              <w:pStyle w:val="Geenafstand"/>
            </w:pPr>
            <w:r w:rsidRPr="00977699">
              <w:t>Locatie, gebruiksfunctie en koppeling regio</w:t>
            </w:r>
          </w:p>
        </w:tc>
      </w:tr>
      <w:tr w:rsidR="006820CC" w:rsidRPr="00977699" w:rsidTr="00F00D94">
        <w:tc>
          <w:tcPr>
            <w:tcW w:w="2802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WIJZEVANINWINNING</w:t>
            </w:r>
          </w:p>
        </w:tc>
        <w:tc>
          <w:tcPr>
            <w:tcW w:w="1417" w:type="dxa"/>
            <w:shd w:val="clear" w:color="auto" w:fill="auto"/>
          </w:tcPr>
          <w:p w:rsidR="006820CC" w:rsidRPr="00977699" w:rsidRDefault="006820CC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6820CC" w:rsidRPr="00977699" w:rsidRDefault="00275D6D" w:rsidP="00977699">
            <w:pPr>
              <w:pStyle w:val="Geenafstand"/>
            </w:pPr>
            <w:r>
              <w:t>Leeg en wordt niet gevuld</w:t>
            </w:r>
          </w:p>
        </w:tc>
      </w:tr>
      <w:tr w:rsidR="00984D08" w:rsidRPr="00977699" w:rsidTr="00F00D94">
        <w:tc>
          <w:tcPr>
            <w:tcW w:w="2802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  <w:tabs>
                <w:tab w:val="left" w:pos="1245"/>
                <w:tab w:val="center" w:pos="1293"/>
              </w:tabs>
            </w:pPr>
            <w:r>
              <w:t>OPPERVLAKTE</w:t>
            </w:r>
          </w:p>
        </w:tc>
        <w:tc>
          <w:tcPr>
            <w:tcW w:w="1417" w:type="dxa"/>
            <w:shd w:val="clear" w:color="auto" w:fill="auto"/>
          </w:tcPr>
          <w:p w:rsidR="00984D08" w:rsidRPr="00977699" w:rsidRDefault="00984D08" w:rsidP="00984D08">
            <w:pPr>
              <w:pStyle w:val="Geenafstand"/>
            </w:pPr>
            <w:r>
              <w:t>Verwijderd</w:t>
            </w:r>
          </w:p>
        </w:tc>
        <w:tc>
          <w:tcPr>
            <w:tcW w:w="4961" w:type="dxa"/>
            <w:shd w:val="clear" w:color="auto" w:fill="auto"/>
          </w:tcPr>
          <w:p w:rsidR="00984D08" w:rsidRPr="00977699" w:rsidRDefault="00984D08" w:rsidP="008B073B">
            <w:pPr>
              <w:pStyle w:val="Geenafstand"/>
            </w:pPr>
            <w:r>
              <w:t>Overbodig: informatie al automatisch vastgelegd in SHAPE_</w:t>
            </w:r>
            <w:r w:rsidR="008B073B">
              <w:t>AREA</w:t>
            </w:r>
          </w:p>
        </w:tc>
      </w:tr>
    </w:tbl>
    <w:p w:rsidR="006820CC" w:rsidRPr="00977699" w:rsidRDefault="006820CC" w:rsidP="00977699">
      <w:pPr>
        <w:spacing w:after="0" w:line="240" w:lineRule="auto"/>
      </w:pPr>
    </w:p>
    <w:p w:rsidR="004758A9" w:rsidRPr="00977699" w:rsidRDefault="004758A9" w:rsidP="00977699">
      <w:pPr>
        <w:pStyle w:val="Kop3"/>
      </w:pPr>
      <w:r w:rsidRPr="00977699">
        <w:t>AREAALDATA.wegvak_v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961"/>
      </w:tblGrid>
      <w:tr w:rsidR="004758A9" w:rsidRPr="00977699" w:rsidTr="006B56AB">
        <w:tc>
          <w:tcPr>
            <w:tcW w:w="2802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  <w:rPr>
                <w:b/>
              </w:rPr>
            </w:pPr>
            <w:r w:rsidRPr="00977699">
              <w:t xml:space="preserve"> </w:t>
            </w:r>
            <w:r w:rsidRPr="00977699">
              <w:rPr>
                <w:b/>
              </w:rPr>
              <w:t>Attribuut</w:t>
            </w:r>
          </w:p>
        </w:tc>
        <w:tc>
          <w:tcPr>
            <w:tcW w:w="1417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Wijziging</w:t>
            </w:r>
          </w:p>
        </w:tc>
        <w:tc>
          <w:tcPr>
            <w:tcW w:w="4961" w:type="dxa"/>
            <w:shd w:val="clear" w:color="auto" w:fill="auto"/>
          </w:tcPr>
          <w:p w:rsidR="004758A9" w:rsidRPr="00977699" w:rsidRDefault="004758A9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Reden</w:t>
            </w:r>
          </w:p>
        </w:tc>
      </w:tr>
      <w:tr w:rsidR="009D3ED7" w:rsidRPr="00977699" w:rsidTr="006B56AB">
        <w:tc>
          <w:tcPr>
            <w:tcW w:w="2802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DATALEVERANCIER</w:t>
            </w:r>
          </w:p>
        </w:tc>
        <w:tc>
          <w:tcPr>
            <w:tcW w:w="1417" w:type="dxa"/>
            <w:shd w:val="clear" w:color="auto" w:fill="auto"/>
          </w:tcPr>
          <w:p w:rsidR="009D3ED7" w:rsidRPr="00977699" w:rsidRDefault="009D3ED7" w:rsidP="00977699">
            <w:pPr>
              <w:pStyle w:val="Geenafstand"/>
            </w:pPr>
            <w:r w:rsidRPr="00977699">
              <w:t>Toegevoegd</w:t>
            </w:r>
          </w:p>
        </w:tc>
        <w:tc>
          <w:tcPr>
            <w:tcW w:w="4961" w:type="dxa"/>
            <w:shd w:val="clear" w:color="auto" w:fill="auto"/>
          </w:tcPr>
          <w:p w:rsidR="009D3ED7" w:rsidRPr="00977699" w:rsidRDefault="00CA1648" w:rsidP="00977699">
            <w:pPr>
              <w:pStyle w:val="Geenafstand"/>
              <w:rPr>
                <w:b/>
              </w:rPr>
            </w:pPr>
            <w:r w:rsidRPr="00977699">
              <w:t>Nuttig bij oplevering projecten</w:t>
            </w:r>
          </w:p>
        </w:tc>
      </w:tr>
      <w:tr w:rsidR="007D5EB0" w:rsidRPr="00977699" w:rsidTr="006B56AB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WEG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Overbodige FK i.v.m. TRAJECT</w:t>
            </w:r>
          </w:p>
        </w:tc>
      </w:tr>
      <w:tr w:rsidR="007D5EB0" w:rsidRPr="00977699" w:rsidTr="00977699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VERKEERSINTENSITEI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ED41D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D5EB0" w:rsidRPr="00977699" w:rsidTr="00977699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PERCENTAGEVRACHTVE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ED41D6" w:rsidP="00977699">
            <w:pPr>
              <w:pStyle w:val="Geenafstand"/>
            </w:pPr>
            <w:r w:rsidRPr="00977699">
              <w:t>Vervalt op verzoek objectbeheerder</w:t>
            </w:r>
          </w:p>
        </w:tc>
      </w:tr>
      <w:tr w:rsidR="007D5EB0" w:rsidRPr="00977699" w:rsidTr="00977699">
        <w:tc>
          <w:tcPr>
            <w:tcW w:w="2802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BUSROUTE</w:t>
            </w:r>
          </w:p>
        </w:tc>
        <w:tc>
          <w:tcPr>
            <w:tcW w:w="1417" w:type="dxa"/>
            <w:shd w:val="clear" w:color="auto" w:fill="auto"/>
          </w:tcPr>
          <w:p w:rsidR="007D5EB0" w:rsidRPr="00977699" w:rsidRDefault="007D5EB0" w:rsidP="00977699">
            <w:pPr>
              <w:pStyle w:val="Geenafstand"/>
            </w:pPr>
            <w:r w:rsidRPr="00977699">
              <w:t>Verwijderd</w:t>
            </w:r>
          </w:p>
        </w:tc>
        <w:tc>
          <w:tcPr>
            <w:tcW w:w="4961" w:type="dxa"/>
            <w:shd w:val="clear" w:color="auto" w:fill="auto"/>
          </w:tcPr>
          <w:p w:rsidR="007D5EB0" w:rsidRPr="00977699" w:rsidRDefault="00ED41D6" w:rsidP="00977699">
            <w:pPr>
              <w:pStyle w:val="Geenafstand"/>
            </w:pPr>
            <w:r w:rsidRPr="00977699">
              <w:t>Vervalt op verzoek objectbeheerder</w:t>
            </w:r>
          </w:p>
        </w:tc>
      </w:tr>
    </w:tbl>
    <w:p w:rsidR="00B318A2" w:rsidRPr="00977699" w:rsidRDefault="00B318A2" w:rsidP="00977699">
      <w:pPr>
        <w:spacing w:after="0" w:line="240" w:lineRule="auto"/>
      </w:pPr>
    </w:p>
    <w:p w:rsidR="00B318A2" w:rsidRPr="00977699" w:rsidRDefault="00B318A2" w:rsidP="00977699">
      <w:pPr>
        <w:spacing w:after="0" w:line="240" w:lineRule="auto"/>
      </w:pPr>
      <w:r w:rsidRPr="00977699">
        <w:br w:type="page"/>
      </w:r>
    </w:p>
    <w:p w:rsidR="00A27171" w:rsidRPr="00977699" w:rsidRDefault="00A27171" w:rsidP="00977699">
      <w:pPr>
        <w:pStyle w:val="Kop2"/>
      </w:pPr>
      <w:r w:rsidRPr="00977699">
        <w:lastRenderedPageBreak/>
        <w:t>Domeinen</w:t>
      </w:r>
      <w:bookmarkEnd w:id="12"/>
      <w:bookmarkEnd w:id="13"/>
    </w:p>
    <w:p w:rsidR="00ED1EC7" w:rsidRPr="00977699" w:rsidRDefault="00ED1EC7" w:rsidP="00977699">
      <w:pPr>
        <w:pStyle w:val="Geenafstand"/>
      </w:pPr>
      <w:r w:rsidRPr="00977699">
        <w:t>In de nieuwe datasets zijn de volgende domeinen actief:</w:t>
      </w:r>
    </w:p>
    <w:p w:rsidR="00ED1EC7" w:rsidRPr="00977699" w:rsidRDefault="00ED1EC7" w:rsidP="00977699">
      <w:pPr>
        <w:pStyle w:val="Geenafstand"/>
      </w:pPr>
    </w:p>
    <w:p w:rsidR="009D3ED7" w:rsidRPr="00977699" w:rsidRDefault="009D3ED7" w:rsidP="00977699">
      <w:pPr>
        <w:pStyle w:val="Geenafstand"/>
      </w:pPr>
      <w:r w:rsidRPr="00977699">
        <w:t>AREAALDATA.ecopassage_l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VERWERKINGSSTATUS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BEHEERDER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ONDERHOUDER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INSTANTIE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typeSpecEPA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MATERIAALTYPE</w:t>
      </w:r>
    </w:p>
    <w:p w:rsidR="009D3ED7" w:rsidRPr="00977699" w:rsidRDefault="009D3ED7" w:rsidP="00977699">
      <w:pPr>
        <w:pStyle w:val="Geenafstand"/>
      </w:pPr>
    </w:p>
    <w:p w:rsidR="009D3ED7" w:rsidRPr="00977699" w:rsidRDefault="009D3ED7" w:rsidP="00977699">
      <w:pPr>
        <w:pStyle w:val="Geenafstand"/>
      </w:pPr>
      <w:r w:rsidRPr="00977699">
        <w:t>AREAALDATA.scheidingGeleidewand_l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VERWERKINGSSTATUS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BEHEERDER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ONDERHOUDER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INSTANTIE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Bronhouder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typeSpecSHDGeleidewand</w:t>
      </w:r>
    </w:p>
    <w:p w:rsidR="009D3ED7" w:rsidRPr="00977699" w:rsidRDefault="009D3ED7" w:rsidP="00977699">
      <w:pPr>
        <w:pStyle w:val="Geenafstand"/>
        <w:numPr>
          <w:ilvl w:val="0"/>
          <w:numId w:val="2"/>
        </w:numPr>
      </w:pPr>
      <w:r w:rsidRPr="00977699">
        <w:t>MATERIAALTYPE</w:t>
      </w:r>
    </w:p>
    <w:p w:rsidR="009D3ED7" w:rsidRPr="00977699" w:rsidRDefault="009D3ED7" w:rsidP="00977699">
      <w:pPr>
        <w:pStyle w:val="Geenafstand"/>
      </w:pPr>
    </w:p>
    <w:p w:rsidR="008A464C" w:rsidRPr="00977699" w:rsidRDefault="008A464C" w:rsidP="00977699">
      <w:pPr>
        <w:pStyle w:val="Geenafstand"/>
      </w:pPr>
    </w:p>
    <w:p w:rsidR="00ED1EC7" w:rsidRPr="00977699" w:rsidRDefault="008A464C" w:rsidP="00977699">
      <w:pPr>
        <w:pStyle w:val="Geenafstand"/>
      </w:pPr>
      <w:r w:rsidRPr="00977699">
        <w:t>In de volgende dataset zitten attributen met een nieuw/ander domein: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AREAALDATA.begroeidTerreindeelPlantvak_v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FYSIEKVOORKOMEN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fysiekVoorkomenBTD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fysiekVoorkomenBTDP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AREAALDATA.buisleiding_v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VERHOOGDRISICO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AREAALDATA.functioneelGebied_v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statusBestaand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AREAALDATA.kunstwerkBeweegbaar_p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8A464C" w:rsidRPr="00977699" w:rsidRDefault="008A464C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8A464C" w:rsidRPr="00977699" w:rsidRDefault="008A464C" w:rsidP="00977699">
      <w:pPr>
        <w:pStyle w:val="Geenafstand"/>
      </w:pPr>
      <w:r w:rsidRPr="00977699">
        <w:lastRenderedPageBreak/>
        <w:t>AREAALDATA.kunstwerkdeel_l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-</w:t>
      </w:r>
    </w:p>
    <w:p w:rsidR="008A464C" w:rsidRPr="00977699" w:rsidRDefault="008A464C" w:rsidP="00977699">
      <w:pPr>
        <w:pStyle w:val="Geenafstand"/>
      </w:pPr>
    </w:p>
    <w:p w:rsidR="008A464C" w:rsidRPr="00977699" w:rsidRDefault="008A464C" w:rsidP="00977699">
      <w:pPr>
        <w:pStyle w:val="Geenafstand"/>
      </w:pPr>
      <w:r w:rsidRPr="00977699">
        <w:t>AREAAKDATA.kunstwerkdeel_mp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8A464C" w:rsidRPr="00977699" w:rsidRDefault="008A464C" w:rsidP="00977699">
      <w:pPr>
        <w:pStyle w:val="Geenafstand"/>
        <w:numPr>
          <w:ilvl w:val="0"/>
          <w:numId w:val="2"/>
        </w:numPr>
      </w:pPr>
      <w:r w:rsidRPr="00977699">
        <w:t>Was domein: -</w:t>
      </w:r>
    </w:p>
    <w:p w:rsidR="008A464C" w:rsidRPr="00977699" w:rsidRDefault="008A464C" w:rsidP="00977699">
      <w:pPr>
        <w:pStyle w:val="Geenafstand"/>
      </w:pPr>
    </w:p>
    <w:p w:rsidR="008A464C" w:rsidRPr="00977699" w:rsidRDefault="007C0095" w:rsidP="00977699">
      <w:pPr>
        <w:pStyle w:val="Geenafstand"/>
      </w:pPr>
      <w:r w:rsidRPr="00977699">
        <w:t>AREAALDATA.kunstwerkdeel_v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Was domein: -</w:t>
      </w:r>
    </w:p>
    <w:p w:rsidR="007C0095" w:rsidRPr="00977699" w:rsidRDefault="007C0095" w:rsidP="00977699">
      <w:pPr>
        <w:pStyle w:val="Geenafstand"/>
      </w:pPr>
    </w:p>
    <w:p w:rsidR="007C0095" w:rsidRPr="00977699" w:rsidRDefault="007C0095" w:rsidP="00977699">
      <w:pPr>
        <w:pStyle w:val="Geenafstand"/>
      </w:pPr>
      <w:r w:rsidRPr="00977699">
        <w:t>AREAALDATA.kunstwerkVast_p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7C0095" w:rsidRPr="00977699" w:rsidRDefault="007C0095" w:rsidP="00977699">
      <w:pPr>
        <w:pStyle w:val="Geenafstand"/>
      </w:pPr>
    </w:p>
    <w:p w:rsidR="007C0095" w:rsidRPr="00977699" w:rsidRDefault="007C0095" w:rsidP="00977699">
      <w:pPr>
        <w:pStyle w:val="Geenafstand"/>
      </w:pPr>
      <w:r w:rsidRPr="00977699">
        <w:t>AREAALDATA.overigeScheiding_l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Attribuut: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Nieuw domein: status</w:t>
      </w:r>
    </w:p>
    <w:p w:rsidR="007C0095" w:rsidRPr="00977699" w:rsidRDefault="007C0095" w:rsidP="00977699">
      <w:pPr>
        <w:pStyle w:val="Geenafstand"/>
        <w:numPr>
          <w:ilvl w:val="0"/>
          <w:numId w:val="2"/>
        </w:numPr>
      </w:pPr>
      <w:r w:rsidRPr="00977699">
        <w:t>Was domein: statusBestaand</w:t>
      </w:r>
    </w:p>
    <w:p w:rsidR="00785080" w:rsidRPr="00977699" w:rsidRDefault="00785080" w:rsidP="00977699">
      <w:pPr>
        <w:pStyle w:val="Geenafstand"/>
      </w:pPr>
    </w:p>
    <w:p w:rsidR="00785080" w:rsidRPr="00977699" w:rsidRDefault="00785080" w:rsidP="00977699">
      <w:pPr>
        <w:pStyle w:val="Geenafstand"/>
      </w:pPr>
      <w:r w:rsidRPr="00977699">
        <w:t>AREEAALDATA.schutsluis_p</w:t>
      </w:r>
    </w:p>
    <w:p w:rsidR="00785080" w:rsidRPr="00977699" w:rsidRDefault="00785080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785080" w:rsidRPr="00977699" w:rsidRDefault="00785080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785080" w:rsidRPr="00977699" w:rsidRDefault="00785080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7C0095" w:rsidRPr="00977699" w:rsidRDefault="007C0095" w:rsidP="00977699">
      <w:pPr>
        <w:pStyle w:val="Geenafstand"/>
      </w:pPr>
    </w:p>
    <w:p w:rsidR="007C0095" w:rsidRPr="00977699" w:rsidRDefault="00FD13BD" w:rsidP="00977699">
      <w:pPr>
        <w:pStyle w:val="Geenafstand"/>
      </w:pPr>
      <w:r w:rsidRPr="00977699">
        <w:t>AREAALDATA.vegetatieObject_p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MONUMENT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MONUMENT</w:t>
      </w:r>
    </w:p>
    <w:p w:rsidR="00B318A2" w:rsidRPr="00977699" w:rsidRDefault="00B318A2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FD13BD" w:rsidRPr="00977699" w:rsidRDefault="00FD13BD" w:rsidP="00977699">
      <w:pPr>
        <w:pStyle w:val="Geenafstand"/>
      </w:pPr>
      <w:r w:rsidRPr="00977699">
        <w:lastRenderedPageBreak/>
        <w:t>AREAALDATA.wegdeelPerron_v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FYSIEKVOORKOMEN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fysiekVoorkomenWGD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fysiekVoorkomenWGDP</w:t>
      </w:r>
    </w:p>
    <w:p w:rsidR="00FD13BD" w:rsidRPr="00977699" w:rsidRDefault="00FD13BD" w:rsidP="00977699">
      <w:pPr>
        <w:pStyle w:val="Geenafstand"/>
      </w:pP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GLADHEIDSBESTRIJDINg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FD13BD" w:rsidRPr="00977699" w:rsidRDefault="00FD13BD" w:rsidP="00977699">
      <w:pPr>
        <w:pStyle w:val="Geenafstand"/>
      </w:pP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AANPASSING_VISUEEL_BEPERKTEN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FD13BD" w:rsidRPr="00977699" w:rsidRDefault="00FD13BD" w:rsidP="00977699">
      <w:pPr>
        <w:pStyle w:val="Geenafstand"/>
      </w:pP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Attribuut: MARKERING_PERRONRAND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Nieuw domein: jaNeeOnbekend</w:t>
      </w:r>
    </w:p>
    <w:p w:rsidR="00FD13BD" w:rsidRPr="00977699" w:rsidRDefault="00FD13BD" w:rsidP="00977699">
      <w:pPr>
        <w:pStyle w:val="Geenafstand"/>
        <w:numPr>
          <w:ilvl w:val="0"/>
          <w:numId w:val="2"/>
        </w:numPr>
      </w:pPr>
      <w:r w:rsidRPr="00977699">
        <w:t>Was domein: jaNee</w:t>
      </w:r>
    </w:p>
    <w:p w:rsidR="00C76F8A" w:rsidRPr="00977699" w:rsidRDefault="00C76F8A" w:rsidP="00977699">
      <w:pPr>
        <w:pStyle w:val="Kop2"/>
      </w:pPr>
      <w:bookmarkStart w:id="15" w:name="_Toc497399941"/>
      <w:bookmarkStart w:id="16" w:name="_Toc495317130"/>
      <w:r w:rsidRPr="00977699">
        <w:t>Domeinwaarden</w:t>
      </w:r>
      <w:bookmarkEnd w:id="15"/>
    </w:p>
    <w:p w:rsidR="00C76F8A" w:rsidRPr="00977699" w:rsidRDefault="00C76F8A" w:rsidP="00977699">
      <w:r w:rsidRPr="00977699">
        <w:t>Er zijn geen wijzigingen in de domeinwaarden.</w:t>
      </w:r>
    </w:p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C76F8A" w:rsidP="00977699"/>
    <w:p w:rsidR="00C76F8A" w:rsidRPr="00977699" w:rsidRDefault="006679F7" w:rsidP="00977699">
      <w:r w:rsidRPr="00977699">
        <w:br w:type="page"/>
      </w:r>
    </w:p>
    <w:p w:rsidR="00665AC4" w:rsidRPr="00977699" w:rsidRDefault="00665AC4" w:rsidP="00977699">
      <w:pPr>
        <w:pStyle w:val="Kop2"/>
        <w:rPr>
          <w:b w:val="0"/>
          <w:i w:val="0"/>
        </w:rPr>
      </w:pPr>
      <w:bookmarkStart w:id="17" w:name="_Toc497399942"/>
      <w:r w:rsidRPr="00977699">
        <w:rPr>
          <w:rStyle w:val="Kop2Char"/>
          <w:rFonts w:eastAsia="Calibri"/>
          <w:b/>
          <w:i/>
        </w:rPr>
        <w:lastRenderedPageBreak/>
        <w:t>Relationship Class</w:t>
      </w:r>
      <w:r w:rsidR="00A27171" w:rsidRPr="00977699">
        <w:rPr>
          <w:rStyle w:val="Kop2Char"/>
          <w:rFonts w:eastAsia="Calibri"/>
          <w:b/>
          <w:i/>
        </w:rPr>
        <w:t>es</w:t>
      </w:r>
      <w:bookmarkEnd w:id="17"/>
      <w:r w:rsidRPr="00977699">
        <w:rPr>
          <w:b w:val="0"/>
          <w:i w:val="0"/>
        </w:rPr>
        <w:t xml:space="preserve"> </w:t>
      </w:r>
      <w:bookmarkEnd w:id="16"/>
    </w:p>
    <w:p w:rsidR="00082E42" w:rsidRPr="00977699" w:rsidRDefault="00082E42" w:rsidP="00977699">
      <w:pPr>
        <w:pStyle w:val="Geenafstand"/>
        <w:rPr>
          <w:sz w:val="18"/>
          <w:szCs w:val="18"/>
        </w:rPr>
      </w:pPr>
    </w:p>
    <w:p w:rsidR="00082E42" w:rsidRPr="00977699" w:rsidRDefault="00082E42" w:rsidP="00977699">
      <w:pPr>
        <w:pStyle w:val="Geenafstand"/>
      </w:pPr>
      <w:r w:rsidRPr="00977699">
        <w:t>Er zijn nieuwe relationship classes aangemaakt. Deze worden hieronder beschreven in de vorm van “child to parent”. Dit resulteer</w:t>
      </w:r>
      <w:r w:rsidR="00657DBD" w:rsidRPr="00977699">
        <w:t xml:space="preserve">t </w:t>
      </w:r>
      <w:r w:rsidRPr="00977699">
        <w:t>in de volgende opbouw:</w:t>
      </w:r>
    </w:p>
    <w:p w:rsidR="00082E42" w:rsidRPr="00977699" w:rsidRDefault="00082E42" w:rsidP="00977699">
      <w:pPr>
        <w:pStyle w:val="Geenafstand"/>
        <w:numPr>
          <w:ilvl w:val="0"/>
          <w:numId w:val="2"/>
        </w:numPr>
      </w:pPr>
      <w:r w:rsidRPr="00977699">
        <w:t>Related Class: De parent class waar de child aan gekoppeld wordt</w:t>
      </w:r>
    </w:p>
    <w:p w:rsidR="00082E42" w:rsidRPr="00977699" w:rsidRDefault="00082E42" w:rsidP="00977699">
      <w:pPr>
        <w:pStyle w:val="Geenafstand"/>
        <w:numPr>
          <w:ilvl w:val="0"/>
          <w:numId w:val="2"/>
        </w:numPr>
      </w:pPr>
      <w:r w:rsidRPr="00977699">
        <w:t xml:space="preserve">Koppeling: </w:t>
      </w:r>
      <w:r w:rsidR="002C35A7" w:rsidRPr="00977699">
        <w:t xml:space="preserve"> Attributen op basis waarvan de koppeling plaatsvindt </w:t>
      </w:r>
      <w:r w:rsidR="00283EDA" w:rsidRPr="00977699">
        <w:t>(parent&lt;&gt;child)</w:t>
      </w:r>
    </w:p>
    <w:p w:rsidR="00082E42" w:rsidRPr="00977699" w:rsidRDefault="00FB2D54" w:rsidP="00977699">
      <w:pPr>
        <w:pStyle w:val="Geenafstand"/>
        <w:numPr>
          <w:ilvl w:val="0"/>
          <w:numId w:val="2"/>
        </w:numPr>
      </w:pPr>
      <w:r w:rsidRPr="00977699">
        <w:t>Type: is het een SIMPLE of COMPOSITE koppeling.</w:t>
      </w:r>
    </w:p>
    <w:p w:rsidR="00082E42" w:rsidRPr="00977699" w:rsidRDefault="00FB2D54" w:rsidP="00977699">
      <w:pPr>
        <w:pStyle w:val="Geenafstand"/>
        <w:numPr>
          <w:ilvl w:val="0"/>
          <w:numId w:val="2"/>
        </w:numPr>
      </w:pPr>
      <w:r w:rsidRPr="00977699">
        <w:t>Cardinaliteit: welke cardinaliteit heeft de koppeling (parent:child)</w:t>
      </w:r>
    </w:p>
    <w:p w:rsidR="00FB2D54" w:rsidRPr="00977699" w:rsidRDefault="00FB2D54" w:rsidP="00977699">
      <w:pPr>
        <w:pStyle w:val="Geenafstand"/>
      </w:pPr>
      <w:r w:rsidRPr="00977699">
        <w:t>De volgende Relationship Classes zijn opgesteld.</w:t>
      </w:r>
      <w:r w:rsidR="005005F1" w:rsidRPr="00977699">
        <w:t xml:space="preserve"> Als extra notitie wordt opgemerkt dat elk vlak slechts 1 kruinlijn kan bevatten, maar deze opzet is volgens het ESRI GeoBGT datamodel.</w:t>
      </w:r>
    </w:p>
    <w:p w:rsidR="00C76F8A" w:rsidRPr="00977699" w:rsidRDefault="00C76F8A" w:rsidP="00977699">
      <w:pPr>
        <w:pStyle w:val="Geenafstand"/>
      </w:pPr>
    </w:p>
    <w:p w:rsidR="00FD13BD" w:rsidRPr="00977699" w:rsidRDefault="00FD13BD" w:rsidP="00977699">
      <w:pPr>
        <w:pStyle w:val="Geenafstand"/>
      </w:pPr>
      <w:r w:rsidRPr="00977699">
        <w:t>AREAALDATA.aanduidingEisVoorzorgsmaatr_p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D13BD" w:rsidRPr="00977699" w:rsidTr="00C948F8">
        <w:tc>
          <w:tcPr>
            <w:tcW w:w="3510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D13BD" w:rsidRPr="00977699" w:rsidTr="00C948F8">
        <w:tc>
          <w:tcPr>
            <w:tcW w:w="3510" w:type="dxa"/>
            <w:shd w:val="clear" w:color="auto" w:fill="auto"/>
          </w:tcPr>
          <w:p w:rsidR="00FD13BD" w:rsidRPr="00977699" w:rsidRDefault="00283EDA" w:rsidP="00977699">
            <w:pPr>
              <w:pStyle w:val="Geenafstand"/>
            </w:pPr>
            <w:r w:rsidRPr="00977699">
              <w:t>U</w:t>
            </w:r>
            <w:r w:rsidR="00FD13BD" w:rsidRPr="00977699">
              <w:t>tiliteitsNet_tbl</w:t>
            </w:r>
          </w:p>
        </w:tc>
        <w:tc>
          <w:tcPr>
            <w:tcW w:w="2127" w:type="dxa"/>
            <w:shd w:val="clear" w:color="auto" w:fill="auto"/>
          </w:tcPr>
          <w:p w:rsidR="00FD13BD" w:rsidRPr="00977699" w:rsidRDefault="00283EDA" w:rsidP="00977699">
            <w:pPr>
              <w:pStyle w:val="Geenafstand"/>
            </w:pPr>
            <w:r w:rsidRPr="00977699">
              <w:t>AD_ID</w:t>
            </w:r>
            <w:r w:rsidR="00FD13BD" w:rsidRPr="00977699">
              <w:t xml:space="preserve"> &lt;&gt;</w:t>
            </w:r>
          </w:p>
          <w:p w:rsidR="00FD13BD" w:rsidRPr="00977699" w:rsidRDefault="00283EDA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FD13BD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D13BD" w:rsidRPr="00977699" w:rsidRDefault="00FD13BD" w:rsidP="00977699">
            <w:pPr>
              <w:pStyle w:val="Geenafstand"/>
            </w:pPr>
            <w:r w:rsidRPr="00977699">
              <w:t>1:M</w:t>
            </w:r>
          </w:p>
        </w:tc>
      </w:tr>
    </w:tbl>
    <w:p w:rsidR="00FD13BD" w:rsidRPr="00977699" w:rsidRDefault="00FD13BD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AREAALDATA.aanduidingVerzoekContact_p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Electriciteitskabel_l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KABEL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AD719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AREAALDATA.bak_p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AREAALDATA.begroeidTerreindeelBerm_v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 xml:space="preserve">Overvak_v 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OEVERVAK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082E42" w:rsidRPr="00977699" w:rsidRDefault="00082E42" w:rsidP="00977699">
      <w:pPr>
        <w:pStyle w:val="Geenafstand"/>
      </w:pPr>
      <w:r w:rsidRPr="00977699">
        <w:t>AREAALDATA.begroeidTerreindeelBermKr_l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BegroeidTerreindeelBerm_v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IDENTIFICATIE &lt;&gt;</w:t>
            </w:r>
          </w:p>
          <w:p w:rsidR="00082E42" w:rsidRPr="00977699" w:rsidRDefault="00082E42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1:M</w:t>
            </w:r>
          </w:p>
        </w:tc>
      </w:tr>
    </w:tbl>
    <w:p w:rsidR="00082E42" w:rsidRPr="00977699" w:rsidRDefault="00082E42" w:rsidP="00977699">
      <w:pPr>
        <w:pStyle w:val="Geenafstand"/>
      </w:pPr>
    </w:p>
    <w:p w:rsidR="00082E42" w:rsidRPr="00977699" w:rsidRDefault="00082E42" w:rsidP="00977699">
      <w:pPr>
        <w:pStyle w:val="Geenafstand"/>
      </w:pPr>
      <w:r w:rsidRPr="00977699">
        <w:t>AREAALDATA.begroeidTerreindeelKruin_l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BegroeidTerreindeel_v</w:t>
            </w:r>
          </w:p>
        </w:tc>
        <w:tc>
          <w:tcPr>
            <w:tcW w:w="2127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IDENTIFICATIE &lt;&gt;</w:t>
            </w:r>
          </w:p>
          <w:p w:rsidR="00082E42" w:rsidRPr="00977699" w:rsidRDefault="00082E42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082E42" w:rsidRPr="00977699" w:rsidRDefault="00082E42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ED1EC7" w:rsidRPr="00977699" w:rsidRDefault="00FB2D54" w:rsidP="00977699">
      <w:pPr>
        <w:pStyle w:val="Geenafstand"/>
      </w:pPr>
      <w:r w:rsidRPr="00977699">
        <w:lastRenderedPageBreak/>
        <w:t>AREAALDATA.begroeidTerreindeelPlKr_l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BegroeidTerreindeelPlantvak_v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</w:p>
          <w:p w:rsidR="00FB2D54" w:rsidRPr="00977699" w:rsidRDefault="00FB2D54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FB2D54" w:rsidRPr="00977699" w:rsidRDefault="00FB2D54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AREAALDATA.beschoeiingInspectie_tbl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Scheiding_l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BESCHOEIING_LM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AREAALDATA.bodem_v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552"/>
        <w:gridCol w:w="1588"/>
        <w:gridCol w:w="1672"/>
      </w:tblGrid>
      <w:tr w:rsidR="00283EDA" w:rsidRPr="00977699" w:rsidTr="00283EDA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588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67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283EDA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588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AREAALDATA.bord_p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283EDA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 xml:space="preserve">AD_ID &lt;&gt; TRAJECT 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UitleggerPortaal_l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C948F8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283EDA" w:rsidRPr="00977699" w:rsidRDefault="00283EDA" w:rsidP="00977699">
      <w:pPr>
        <w:pStyle w:val="Geenafstand"/>
      </w:pPr>
      <w:r w:rsidRPr="00977699">
        <w:t>AREAALDATA.bordScheepvaart_p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552"/>
        <w:gridCol w:w="1590"/>
        <w:gridCol w:w="1670"/>
      </w:tblGrid>
      <w:tr w:rsidR="00283EDA" w:rsidRPr="00977699" w:rsidTr="004C317E">
        <w:tc>
          <w:tcPr>
            <w:tcW w:w="351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59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67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83EDA" w:rsidRPr="00977699" w:rsidTr="004C317E">
        <w:tc>
          <w:tcPr>
            <w:tcW w:w="351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 xml:space="preserve">PaalDraagconstructie_p 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AD_ID &lt;&gt;</w:t>
            </w:r>
          </w:p>
          <w:p w:rsidR="00283EDA" w:rsidRPr="00977699" w:rsidRDefault="004C317E" w:rsidP="00977699">
            <w:pPr>
              <w:pStyle w:val="Geenafstand"/>
            </w:pPr>
            <w:r w:rsidRPr="00977699">
              <w:t>PAAL</w:t>
            </w:r>
          </w:p>
        </w:tc>
        <w:tc>
          <w:tcPr>
            <w:tcW w:w="159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0" w:type="dxa"/>
            <w:shd w:val="clear" w:color="auto" w:fill="auto"/>
          </w:tcPr>
          <w:p w:rsidR="00283EDA" w:rsidRPr="00977699" w:rsidRDefault="00283EDA" w:rsidP="00977699">
            <w:pPr>
              <w:pStyle w:val="Geenafstand"/>
            </w:pPr>
            <w:r w:rsidRPr="00977699">
              <w:t>1:M</w:t>
            </w:r>
          </w:p>
        </w:tc>
      </w:tr>
      <w:tr w:rsidR="00283EDA" w:rsidRPr="00977699" w:rsidTr="004C317E">
        <w:tc>
          <w:tcPr>
            <w:tcW w:w="351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552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59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0" w:type="dxa"/>
            <w:shd w:val="clear" w:color="auto" w:fill="auto"/>
          </w:tcPr>
          <w:p w:rsidR="00283EDA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552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59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7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AREAALDATA.bordZwemwater_p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552"/>
        <w:gridCol w:w="1614"/>
        <w:gridCol w:w="1646"/>
      </w:tblGrid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552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61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646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552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GEBIEDSCONTRACTREGIO</w:t>
            </w:r>
          </w:p>
        </w:tc>
        <w:tc>
          <w:tcPr>
            <w:tcW w:w="161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646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283EDA" w:rsidRPr="00977699" w:rsidRDefault="00283EDA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AREAALDATA.bouwdeelGeluidsscherm_tbl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835"/>
        <w:gridCol w:w="1378"/>
        <w:gridCol w:w="1599"/>
      </w:tblGrid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835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378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599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4C317E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ScheidingGeluidsscherm_l</w:t>
            </w:r>
          </w:p>
        </w:tc>
        <w:tc>
          <w:tcPr>
            <w:tcW w:w="2835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 SCHEIDINGGELUIDSSCHERM</w:t>
            </w:r>
          </w:p>
          <w:p w:rsidR="004C317E" w:rsidRPr="00977699" w:rsidRDefault="004C317E" w:rsidP="00977699">
            <w:pPr>
              <w:pStyle w:val="Geenafstand"/>
            </w:pPr>
          </w:p>
        </w:tc>
        <w:tc>
          <w:tcPr>
            <w:tcW w:w="1378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599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spacing w:after="0" w:line="240" w:lineRule="auto"/>
        <w:rPr>
          <w:rFonts w:ascii="Calibri" w:hAnsi="Calibri"/>
        </w:rPr>
      </w:pPr>
      <w:r w:rsidRPr="00977699">
        <w:br w:type="page"/>
      </w:r>
    </w:p>
    <w:p w:rsidR="004C317E" w:rsidRPr="00977699" w:rsidRDefault="004C317E" w:rsidP="00977699">
      <w:pPr>
        <w:pStyle w:val="Geenafstand"/>
      </w:pPr>
      <w:r w:rsidRPr="00977699">
        <w:lastRenderedPageBreak/>
        <w:t>AREAALDATA.bouwdeelKunstwerk_tbl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KwElement_tbl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KWELEMENT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AREAALDATA.bouwdeelOevervak_tbl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2178"/>
        <w:gridCol w:w="1964"/>
        <w:gridCol w:w="1695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ScheidingOevervak_l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SCHEIDINGOEVERVAK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AREAALDATA.buis_l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</w:t>
            </w:r>
          </w:p>
          <w:p w:rsidR="004C317E" w:rsidRPr="00977699" w:rsidRDefault="004C317E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</w:tbl>
    <w:p w:rsidR="004C317E" w:rsidRPr="00977699" w:rsidRDefault="004C317E" w:rsidP="00977699">
      <w:pPr>
        <w:pStyle w:val="Geenafstand"/>
      </w:pPr>
    </w:p>
    <w:p w:rsidR="004C317E" w:rsidRPr="00977699" w:rsidRDefault="004C317E" w:rsidP="00977699">
      <w:pPr>
        <w:pStyle w:val="Geenafstand"/>
      </w:pPr>
      <w:r w:rsidRPr="00977699">
        <w:t>AREAALDATA.crowInspectieresultaat_tbl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C317E" w:rsidRPr="00977699" w:rsidTr="00C948F8">
        <w:tc>
          <w:tcPr>
            <w:tcW w:w="3510" w:type="dxa"/>
            <w:shd w:val="clear" w:color="auto" w:fill="auto"/>
          </w:tcPr>
          <w:p w:rsidR="004C317E" w:rsidRPr="00977699" w:rsidRDefault="00107EF2" w:rsidP="00977699">
            <w:pPr>
              <w:pStyle w:val="Geenafstand"/>
            </w:pPr>
            <w:r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AD_ID</w:t>
            </w:r>
            <w:r w:rsidR="00107EF2" w:rsidRPr="00977699">
              <w:t xml:space="preserve"> </w:t>
            </w:r>
            <w:r w:rsidRPr="00977699">
              <w:t xml:space="preserve"> &lt;&gt;</w:t>
            </w:r>
            <w:r w:rsidR="00107EF2" w:rsidRPr="00977699">
              <w:t xml:space="preserve"> WVO_ID</w:t>
            </w:r>
          </w:p>
        </w:tc>
        <w:tc>
          <w:tcPr>
            <w:tcW w:w="1984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C317E" w:rsidRPr="00977699" w:rsidRDefault="004C317E" w:rsidP="00977699">
            <w:pPr>
              <w:pStyle w:val="Geenafstand"/>
            </w:pPr>
            <w:r w:rsidRPr="00977699">
              <w:t>1:M</w:t>
            </w:r>
          </w:p>
        </w:tc>
      </w:tr>
      <w:tr w:rsidR="00107EF2" w:rsidRPr="00977699" w:rsidTr="00C948F8">
        <w:tc>
          <w:tcPr>
            <w:tcW w:w="3510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crowInspectie_tbl</w:t>
            </w:r>
          </w:p>
        </w:tc>
        <w:tc>
          <w:tcPr>
            <w:tcW w:w="2127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AD_ID &lt;&gt; INSP_ID</w:t>
            </w:r>
          </w:p>
        </w:tc>
        <w:tc>
          <w:tcPr>
            <w:tcW w:w="1984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</w:p>
        </w:tc>
        <w:tc>
          <w:tcPr>
            <w:tcW w:w="1701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</w:p>
        </w:tc>
      </w:tr>
    </w:tbl>
    <w:p w:rsidR="004C317E" w:rsidRPr="00977699" w:rsidRDefault="004C317E" w:rsidP="00977699">
      <w:pPr>
        <w:pStyle w:val="Geenafstand"/>
      </w:pPr>
    </w:p>
    <w:p w:rsidR="00107EF2" w:rsidRPr="00977699" w:rsidRDefault="00107EF2" w:rsidP="00977699">
      <w:pPr>
        <w:pStyle w:val="Geenafstand"/>
      </w:pPr>
      <w:r w:rsidRPr="00977699">
        <w:t>AREAALDA</w:t>
      </w:r>
      <w:r w:rsidR="007D0796" w:rsidRPr="00977699">
        <w:t>TA.crowMeting_tbl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107EF2" w:rsidRPr="00977699" w:rsidTr="00C948F8">
        <w:tc>
          <w:tcPr>
            <w:tcW w:w="3510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107EF2" w:rsidRPr="00977699" w:rsidTr="00C948F8">
        <w:tc>
          <w:tcPr>
            <w:tcW w:w="3510" w:type="dxa"/>
            <w:shd w:val="clear" w:color="auto" w:fill="auto"/>
          </w:tcPr>
          <w:p w:rsidR="00107EF2" w:rsidRPr="00977699" w:rsidRDefault="007D0796" w:rsidP="00977699">
            <w:pPr>
              <w:pStyle w:val="Geenafstand"/>
            </w:pPr>
            <w:r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AD_ID &lt;&gt;</w:t>
            </w:r>
            <w:r w:rsidR="007D0796" w:rsidRPr="00977699">
              <w:t xml:space="preserve"> WVO_ID</w:t>
            </w:r>
          </w:p>
        </w:tc>
        <w:tc>
          <w:tcPr>
            <w:tcW w:w="1984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107EF2" w:rsidRPr="00977699" w:rsidRDefault="00107EF2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pStyle w:val="Geenafstand"/>
      </w:pPr>
    </w:p>
    <w:p w:rsidR="007D0796" w:rsidRPr="00977699" w:rsidRDefault="007D0796" w:rsidP="00977699">
      <w:pPr>
        <w:pStyle w:val="Geenafstand"/>
      </w:pPr>
      <w:r w:rsidRPr="00977699">
        <w:t>AREAALDATA.diepteTovMaaiveld_p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AREAALDATA.doorvaartmaat_p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KunstwerkVast_p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BEHEEROBJECT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Vaarweg_l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VAARWEG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AREAALDATA.ecopassage_l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6"/>
        <w:gridCol w:w="2135"/>
        <w:gridCol w:w="1981"/>
        <w:gridCol w:w="1700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Faunavoorziening_v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FAUNAVOORZIENING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spacing w:after="0" w:line="240" w:lineRule="auto"/>
      </w:pPr>
      <w:r w:rsidRPr="00977699">
        <w:br w:type="page"/>
      </w:r>
    </w:p>
    <w:p w:rsidR="007D0796" w:rsidRPr="00977699" w:rsidRDefault="007D0796" w:rsidP="00977699">
      <w:pPr>
        <w:pStyle w:val="Geenafstand"/>
      </w:pPr>
      <w:r w:rsidRPr="00977699">
        <w:lastRenderedPageBreak/>
        <w:t>AREAALDATA.electriciteitskabel_l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KRUISPUNT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KastVri_p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KASTVRI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KastOvl_p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KASTOVL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DiepteTovMaaiveld_p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DIEPTELIGGING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UtiliteitsLink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 LINK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AREAALDATA.faunavoorziening_v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</w:tbl>
    <w:p w:rsidR="007D0796" w:rsidRPr="00977699" w:rsidRDefault="007D0796" w:rsidP="00977699">
      <w:pPr>
        <w:spacing w:after="0" w:line="240" w:lineRule="auto"/>
      </w:pPr>
    </w:p>
    <w:p w:rsidR="007D0796" w:rsidRPr="00977699" w:rsidRDefault="007D0796" w:rsidP="00977699">
      <w:pPr>
        <w:pStyle w:val="Geenafstand"/>
      </w:pPr>
      <w:r w:rsidRPr="00977699">
        <w:t>AREAALDATA.fietsparkeervoorziening_l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AD_ID &lt;&gt;</w:t>
            </w:r>
          </w:p>
          <w:p w:rsidR="007D0796" w:rsidRPr="00977699" w:rsidRDefault="007D0796" w:rsidP="00977699">
            <w:pPr>
              <w:pStyle w:val="Geenafstand"/>
            </w:pPr>
            <w:r w:rsidRPr="00977699">
              <w:t>HALTE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7D0796" w:rsidP="00977699">
            <w:pPr>
              <w:pStyle w:val="Geenafstand"/>
            </w:pPr>
            <w:r w:rsidRPr="00977699">
              <w:t>1:M</w:t>
            </w:r>
          </w:p>
        </w:tc>
      </w:tr>
      <w:tr w:rsidR="007D0796" w:rsidRPr="00977699" w:rsidTr="00C948F8">
        <w:tc>
          <w:tcPr>
            <w:tcW w:w="3510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Traject_</w:t>
            </w:r>
          </w:p>
        </w:tc>
        <w:tc>
          <w:tcPr>
            <w:tcW w:w="2127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D0796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C16F4C" w:rsidRPr="00977699" w:rsidRDefault="00C16F4C" w:rsidP="00977699">
      <w:pPr>
        <w:pStyle w:val="Geenafstand"/>
      </w:pPr>
      <w:r w:rsidRPr="00977699">
        <w:t>AREAALDATA.functioneelGebied_v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AD_ID &lt;&gt;</w:t>
            </w:r>
          </w:p>
          <w:p w:rsidR="00C16F4C" w:rsidRPr="00977699" w:rsidRDefault="00C16F4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C16F4C" w:rsidRPr="00977699" w:rsidRDefault="00C16F4C" w:rsidP="00977699">
      <w:pPr>
        <w:pStyle w:val="Geenafstand"/>
      </w:pPr>
      <w:r w:rsidRPr="00977699">
        <w:t>AREAALDATA.gebouwinstallatie_v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AD_ID &lt;&gt;</w:t>
            </w:r>
          </w:p>
          <w:p w:rsidR="00C16F4C" w:rsidRPr="00977699" w:rsidRDefault="00C16F4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C16F4C" w:rsidRPr="00977699" w:rsidRDefault="00C16F4C" w:rsidP="00977699">
      <w:pPr>
        <w:pStyle w:val="Geenafstand"/>
      </w:pPr>
      <w:r w:rsidRPr="00977699">
        <w:t>AREAALDA</w:t>
      </w:r>
      <w:r w:rsidR="00730D8C" w:rsidRPr="00977699">
        <w:t>TA.halte_v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8"/>
        <w:gridCol w:w="2132"/>
        <w:gridCol w:w="1982"/>
        <w:gridCol w:w="1700"/>
      </w:tblGrid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16F4C" w:rsidRPr="00977699" w:rsidTr="00C948F8">
        <w:tc>
          <w:tcPr>
            <w:tcW w:w="3510" w:type="dxa"/>
            <w:shd w:val="clear" w:color="auto" w:fill="auto"/>
          </w:tcPr>
          <w:p w:rsidR="00C16F4C" w:rsidRPr="00977699" w:rsidRDefault="00730D8C" w:rsidP="00977699">
            <w:pPr>
              <w:pStyle w:val="Geenafstand"/>
            </w:pPr>
            <w:r w:rsidRPr="00977699">
              <w:t>Concessieverlener_tbl</w:t>
            </w:r>
          </w:p>
        </w:tc>
        <w:tc>
          <w:tcPr>
            <w:tcW w:w="2127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AD_ID &lt;&gt;</w:t>
            </w:r>
          </w:p>
          <w:p w:rsidR="00C16F4C" w:rsidRPr="00977699" w:rsidRDefault="00730D8C" w:rsidP="00977699">
            <w:pPr>
              <w:pStyle w:val="Geenafstand"/>
            </w:pPr>
            <w:r w:rsidRPr="00977699">
              <w:t>CONCESSIEVERLENER</w:t>
            </w:r>
          </w:p>
        </w:tc>
        <w:tc>
          <w:tcPr>
            <w:tcW w:w="1984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16F4C" w:rsidRPr="00977699" w:rsidRDefault="00C16F4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C16F4C" w:rsidRPr="00977699" w:rsidRDefault="00C16F4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AREAALDATA.installatie_p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spacing w:after="0" w:line="240" w:lineRule="auto"/>
      </w:pPr>
      <w:r w:rsidRPr="00977699">
        <w:br w:type="page"/>
      </w:r>
    </w:p>
    <w:p w:rsidR="00730D8C" w:rsidRPr="00977699" w:rsidRDefault="00730D8C" w:rsidP="00977699">
      <w:pPr>
        <w:pStyle w:val="Geenafstand"/>
      </w:pPr>
      <w:r w:rsidRPr="00977699">
        <w:lastRenderedPageBreak/>
        <w:t>AREAALDATA.kabelbed_v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UtiliteitsLink_l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LINK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DiepteTovMaaiveld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DIEPTELIGGING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AREAALDATA.kast_p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ADRES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AREAALDATA.kastDRIS_p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</w:tbl>
    <w:p w:rsidR="00730D8C" w:rsidRPr="00977699" w:rsidRDefault="00730D8C" w:rsidP="00977699">
      <w:pPr>
        <w:spacing w:after="0" w:line="240" w:lineRule="auto"/>
      </w:pPr>
    </w:p>
    <w:p w:rsidR="00730D8C" w:rsidRPr="00977699" w:rsidRDefault="00730D8C" w:rsidP="00977699">
      <w:pPr>
        <w:pStyle w:val="Geenafstand"/>
      </w:pPr>
      <w:r w:rsidRPr="00977699">
        <w:t>AREAALDATA.kastOvl_p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AD_ID &lt;&gt;</w:t>
            </w:r>
          </w:p>
          <w:p w:rsidR="00730D8C" w:rsidRPr="00977699" w:rsidRDefault="00730D8C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730D8C" w:rsidP="00977699">
            <w:pPr>
              <w:pStyle w:val="Geenafstand"/>
            </w:pPr>
            <w:r w:rsidRPr="00977699">
              <w:t>1:M</w:t>
            </w:r>
          </w:p>
        </w:tc>
      </w:tr>
      <w:tr w:rsidR="00730D8C" w:rsidRPr="00977699" w:rsidTr="00C948F8">
        <w:tc>
          <w:tcPr>
            <w:tcW w:w="3510" w:type="dxa"/>
            <w:shd w:val="clear" w:color="auto" w:fill="auto"/>
          </w:tcPr>
          <w:p w:rsidR="00730D8C" w:rsidRPr="00977699" w:rsidRDefault="00BD3F23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730D8C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730D8C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pStyle w:val="Geenafstand"/>
      </w:pPr>
      <w:r w:rsidRPr="00977699">
        <w:t>AREAALDATA.kastVri_p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</w:p>
          <w:p w:rsidR="00BD3F23" w:rsidRPr="00977699" w:rsidRDefault="00BD3F23" w:rsidP="00977699">
            <w:pPr>
              <w:pStyle w:val="Geenafstand"/>
            </w:pPr>
            <w:r w:rsidRPr="00977699">
              <w:t>INNETWERK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pStyle w:val="Geenafstand"/>
      </w:pPr>
      <w:r w:rsidRPr="00977699">
        <w:t>AREAALDATA.kruispunt_p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</w:p>
          <w:p w:rsidR="00BD3F23" w:rsidRPr="00977699" w:rsidRDefault="00BD3F23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spacing w:after="0" w:line="240" w:lineRule="auto"/>
      </w:pPr>
      <w:r w:rsidRPr="00977699">
        <w:br w:type="page"/>
      </w:r>
    </w:p>
    <w:p w:rsidR="00BD3F23" w:rsidRPr="00977699" w:rsidRDefault="00BD3F23" w:rsidP="00977699">
      <w:pPr>
        <w:pStyle w:val="Geenafstand"/>
      </w:pPr>
      <w:r w:rsidRPr="00977699">
        <w:lastRenderedPageBreak/>
        <w:t>AREAALDATA.kunstwerkBeweegbaar_p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</w:p>
          <w:p w:rsidR="00BD3F23" w:rsidRPr="00977699" w:rsidRDefault="00BD3F23" w:rsidP="00977699">
            <w:pPr>
              <w:pStyle w:val="Geenafstand"/>
            </w:pP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</w:tbl>
    <w:p w:rsidR="00BD3F23" w:rsidRPr="00977699" w:rsidRDefault="00BD3F23" w:rsidP="00977699">
      <w:pPr>
        <w:spacing w:after="0" w:line="240" w:lineRule="auto"/>
      </w:pPr>
    </w:p>
    <w:p w:rsidR="00BD3F23" w:rsidRPr="00977699" w:rsidRDefault="00BD3F23" w:rsidP="00977699">
      <w:pPr>
        <w:pStyle w:val="Geenafstand"/>
      </w:pPr>
      <w:r w:rsidRPr="00977699">
        <w:t>AREAALDATA.kunstwerkdeel_l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AD_ID &lt;&gt;</w:t>
            </w:r>
            <w:r w:rsidR="00C948F8" w:rsidRPr="00977699">
              <w:t xml:space="preserve"> </w:t>
            </w:r>
            <w:r w:rsidRPr="00977699">
              <w:t>TRAJECT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BD3F23" w:rsidP="00977699">
            <w:pPr>
              <w:pStyle w:val="Geenafstand"/>
            </w:pPr>
            <w:r w:rsidRPr="00977699">
              <w:t>1:M</w:t>
            </w:r>
          </w:p>
        </w:tc>
      </w:tr>
      <w:tr w:rsidR="00BD3F23" w:rsidRPr="00977699" w:rsidTr="00C948F8">
        <w:tc>
          <w:tcPr>
            <w:tcW w:w="3510" w:type="dxa"/>
            <w:shd w:val="clear" w:color="auto" w:fill="auto"/>
          </w:tcPr>
          <w:p w:rsidR="00BD3F23" w:rsidRPr="00977699" w:rsidRDefault="00C948F8" w:rsidP="00977699">
            <w:pPr>
              <w:pStyle w:val="Geenafstand"/>
            </w:pPr>
            <w:r w:rsidRPr="00977699">
              <w:t>Vaarweg_l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VAARWEG</w:t>
            </w:r>
          </w:p>
        </w:tc>
        <w:tc>
          <w:tcPr>
            <w:tcW w:w="1984" w:type="dxa"/>
            <w:shd w:val="clear" w:color="auto" w:fill="auto"/>
          </w:tcPr>
          <w:p w:rsidR="00BD3F23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BD3F23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AREAALDATA.kunstwerkdeel_v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pStyle w:val="Geenafstand"/>
      </w:pPr>
    </w:p>
    <w:p w:rsidR="00C948F8" w:rsidRPr="00977699" w:rsidRDefault="00C948F8" w:rsidP="00977699">
      <w:pPr>
        <w:pStyle w:val="Geenafstand"/>
      </w:pPr>
      <w:r w:rsidRPr="00977699">
        <w:t>AREAALDATA.kunstwerkVast_p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AREAALDATA.kwElement_tbl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KunstwerkVast_p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KW_VAST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KunstwerkBeweegbaar_p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KW_BEWEEGBAAR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Schutsluis_p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SCHUTSLUIS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AREAALDATA.lantaarn_p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UitleggerPortaal_l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pStyle w:val="Geenafstand"/>
      </w:pPr>
      <w:r w:rsidRPr="00977699">
        <w:t>AREAALDATA.leidingelement_p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DiepteTovMaaiveld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DIEPTELIGGING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</w:tbl>
    <w:p w:rsidR="00C948F8" w:rsidRPr="00977699" w:rsidRDefault="00C948F8" w:rsidP="00977699">
      <w:pPr>
        <w:spacing w:after="0" w:line="240" w:lineRule="auto"/>
      </w:pPr>
    </w:p>
    <w:p w:rsidR="00C948F8" w:rsidRPr="00977699" w:rsidRDefault="00C948F8" w:rsidP="00977699">
      <w:pPr>
        <w:spacing w:after="0" w:line="240" w:lineRule="auto"/>
      </w:pPr>
      <w:r w:rsidRPr="00977699">
        <w:br w:type="page"/>
      </w:r>
    </w:p>
    <w:p w:rsidR="00C948F8" w:rsidRPr="00977699" w:rsidRDefault="00C948F8" w:rsidP="00977699">
      <w:pPr>
        <w:pStyle w:val="Geenafstand"/>
      </w:pPr>
      <w:r w:rsidRPr="00977699">
        <w:lastRenderedPageBreak/>
        <w:t>AREAALDATA.ligplaatsstrook_v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948F8" w:rsidRPr="00977699" w:rsidTr="00C948F8">
        <w:tc>
          <w:tcPr>
            <w:tcW w:w="3510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Vaarwegtrajectdeel_v</w:t>
            </w:r>
          </w:p>
        </w:tc>
        <w:tc>
          <w:tcPr>
            <w:tcW w:w="2127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AD_ID &lt;&gt; VAARWEGTRAJECTDEEL</w:t>
            </w:r>
          </w:p>
        </w:tc>
        <w:tc>
          <w:tcPr>
            <w:tcW w:w="1984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C948F8" w:rsidRPr="00977699" w:rsidRDefault="00C948F8" w:rsidP="00977699">
            <w:pPr>
              <w:pStyle w:val="Geenafstand"/>
            </w:pPr>
            <w:r w:rsidRPr="00977699">
              <w:t>1:M</w:t>
            </w:r>
          </w:p>
        </w:tc>
      </w:tr>
      <w:tr w:rsidR="00075388" w:rsidRPr="00977699" w:rsidTr="00C948F8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EcoHoofdstructuur_v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AD_ID &lt;&gt; ECOLOGISCHEHOOFDST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1:M</w:t>
            </w:r>
          </w:p>
        </w:tc>
      </w:tr>
      <w:tr w:rsidR="00075388" w:rsidRPr="00977699" w:rsidTr="00C948F8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EcoVerbZone_v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AD_ID &lt;&gt; ECOLOGISCHEVERBIND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1:M</w:t>
            </w:r>
          </w:p>
        </w:tc>
      </w:tr>
    </w:tbl>
    <w:p w:rsidR="00075388" w:rsidRPr="00977699" w:rsidRDefault="00075388" w:rsidP="00977699">
      <w:pPr>
        <w:spacing w:after="0" w:line="240" w:lineRule="auto"/>
      </w:pPr>
    </w:p>
    <w:p w:rsidR="00075388" w:rsidRPr="00977699" w:rsidRDefault="00075388" w:rsidP="00977699">
      <w:pPr>
        <w:pStyle w:val="Geenafstand"/>
      </w:pPr>
      <w:r w:rsidRPr="00977699">
        <w:t>AREAALDATA.mantelbuis_v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75388" w:rsidRPr="00977699" w:rsidTr="006F2C9A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75388" w:rsidRPr="00977699" w:rsidTr="006F2C9A">
        <w:tc>
          <w:tcPr>
            <w:tcW w:w="3510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DiepteTovMaaiveld_p</w:t>
            </w:r>
          </w:p>
        </w:tc>
        <w:tc>
          <w:tcPr>
            <w:tcW w:w="2127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AD_ID &lt;&gt;</w:t>
            </w:r>
            <w:r w:rsidR="000C5B4F" w:rsidRPr="00977699">
              <w:t xml:space="preserve"> DIEPTELIGGING</w:t>
            </w:r>
            <w:r w:rsidRPr="00977699">
              <w:t xml:space="preserve"> </w:t>
            </w:r>
          </w:p>
        </w:tc>
        <w:tc>
          <w:tcPr>
            <w:tcW w:w="1984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75388" w:rsidRPr="00977699" w:rsidRDefault="00075388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UtiliteitsLink_l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LINK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</w:tbl>
    <w:p w:rsidR="000C5B4F" w:rsidRPr="00977699" w:rsidRDefault="000C5B4F" w:rsidP="00977699">
      <w:pPr>
        <w:spacing w:after="0" w:line="240" w:lineRule="auto"/>
      </w:pPr>
    </w:p>
    <w:p w:rsidR="000C5B4F" w:rsidRPr="00977699" w:rsidRDefault="000C5B4F" w:rsidP="00977699">
      <w:pPr>
        <w:pStyle w:val="Geenafstand"/>
      </w:pPr>
      <w:r w:rsidRPr="00977699">
        <w:t>AREAALDATA.mastDraagconstructie_p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</w:tbl>
    <w:p w:rsidR="000C5B4F" w:rsidRPr="00977699" w:rsidRDefault="000C5B4F" w:rsidP="00977699">
      <w:pPr>
        <w:spacing w:after="0" w:line="240" w:lineRule="auto"/>
      </w:pPr>
    </w:p>
    <w:p w:rsidR="000C5B4F" w:rsidRPr="00977699" w:rsidRDefault="000C5B4F" w:rsidP="00977699">
      <w:pPr>
        <w:pStyle w:val="Geenafstand"/>
      </w:pPr>
      <w:r w:rsidRPr="00977699">
        <w:t>AREAALDATA.nenConditiescore_p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1"/>
        <w:gridCol w:w="2287"/>
        <w:gridCol w:w="1915"/>
        <w:gridCol w:w="1679"/>
      </w:tblGrid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KwElement_tbl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KW_ELEMENT_ID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ScheidingOevervak_l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AD_ID &lt;&gt; SCHEIDING_OEVERVAK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1:M</w:t>
            </w:r>
          </w:p>
        </w:tc>
      </w:tr>
      <w:tr w:rsidR="000C5B4F" w:rsidRPr="00977699" w:rsidTr="006F2C9A">
        <w:tc>
          <w:tcPr>
            <w:tcW w:w="3510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>BouwdeelKunstwerk_tbl</w:t>
            </w:r>
          </w:p>
        </w:tc>
        <w:tc>
          <w:tcPr>
            <w:tcW w:w="2127" w:type="dxa"/>
            <w:shd w:val="clear" w:color="auto" w:fill="auto"/>
          </w:tcPr>
          <w:p w:rsidR="000C5B4F" w:rsidRPr="00977699" w:rsidRDefault="000C5B4F" w:rsidP="00977699">
            <w:pPr>
              <w:pStyle w:val="Geenafstand"/>
            </w:pPr>
            <w:r w:rsidRPr="00977699">
              <w:t xml:space="preserve">AD_ID &lt;&gt; </w:t>
            </w:r>
            <w:r w:rsidR="000A5BD0" w:rsidRPr="00977699">
              <w:t>BOUWDEEL_ID</w:t>
            </w:r>
          </w:p>
        </w:tc>
        <w:tc>
          <w:tcPr>
            <w:tcW w:w="1984" w:type="dxa"/>
            <w:shd w:val="clear" w:color="auto" w:fill="auto"/>
          </w:tcPr>
          <w:p w:rsidR="000C5B4F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C5B4F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nenInspectie_tbl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INSP_ID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OEVERVAK_ID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</w:tbl>
    <w:p w:rsidR="000A5BD0" w:rsidRPr="00977699" w:rsidRDefault="000A5BD0" w:rsidP="00977699">
      <w:pPr>
        <w:spacing w:after="0" w:line="240" w:lineRule="auto"/>
      </w:pPr>
    </w:p>
    <w:p w:rsidR="000A5BD0" w:rsidRPr="00977699" w:rsidRDefault="000A5BD0" w:rsidP="00977699">
      <w:pPr>
        <w:pStyle w:val="Geenafstand"/>
      </w:pPr>
      <w:r w:rsidRPr="00977699">
        <w:t>AREAALDATA.oeverReparatie_p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OEVERVAK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</w:tbl>
    <w:p w:rsidR="000A5BD0" w:rsidRPr="00977699" w:rsidRDefault="000A5BD0" w:rsidP="00977699">
      <w:pPr>
        <w:spacing w:after="0" w:line="240" w:lineRule="auto"/>
      </w:pPr>
    </w:p>
    <w:p w:rsidR="000A5BD0" w:rsidRPr="00977699" w:rsidRDefault="000A5BD0" w:rsidP="00977699">
      <w:pPr>
        <w:pStyle w:val="Geenafstand"/>
      </w:pPr>
      <w:r w:rsidRPr="00977699">
        <w:t>AREAALDATA.oevervak_v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0A5BD0" w:rsidRPr="00977699" w:rsidTr="006F2C9A">
        <w:tc>
          <w:tcPr>
            <w:tcW w:w="3510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0A5BD0" w:rsidRPr="00977699" w:rsidRDefault="000A5BD0" w:rsidP="00977699">
            <w:pPr>
              <w:pStyle w:val="Geenafstand"/>
            </w:pPr>
            <w:r w:rsidRPr="00977699">
              <w:t>1:M</w:t>
            </w:r>
          </w:p>
        </w:tc>
      </w:tr>
    </w:tbl>
    <w:p w:rsidR="00E04AED" w:rsidRPr="00977699" w:rsidRDefault="00E04AED" w:rsidP="00977699">
      <w:pPr>
        <w:spacing w:after="0" w:line="240" w:lineRule="auto"/>
      </w:pPr>
    </w:p>
    <w:p w:rsidR="00E04AED" w:rsidRPr="00977699" w:rsidRDefault="00E04AED" w:rsidP="00977699">
      <w:pPr>
        <w:spacing w:after="0" w:line="240" w:lineRule="auto"/>
      </w:pPr>
      <w:r w:rsidRPr="00977699">
        <w:br w:type="page"/>
      </w:r>
    </w:p>
    <w:p w:rsidR="00E04AED" w:rsidRPr="00977699" w:rsidRDefault="00E04AED" w:rsidP="00977699">
      <w:pPr>
        <w:pStyle w:val="Geenafstand"/>
      </w:pPr>
    </w:p>
    <w:p w:rsidR="00107EF2" w:rsidRPr="00977699" w:rsidRDefault="00107EF2" w:rsidP="00977699">
      <w:pPr>
        <w:pStyle w:val="Geenafstand"/>
      </w:pPr>
    </w:p>
    <w:p w:rsidR="00FB2D54" w:rsidRPr="00977699" w:rsidRDefault="00FB2D54" w:rsidP="00977699">
      <w:pPr>
        <w:pStyle w:val="Geenafstand"/>
      </w:pPr>
      <w:r w:rsidRPr="00977699">
        <w:t>AREAALDATA.onbegroeidTerreindeelKruin_l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onbegroeidTerreindeel_v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  <w:r w:rsidR="00C76F8A" w:rsidRPr="00977699">
              <w:t xml:space="preserve"> </w:t>
            </w: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E04AED" w:rsidRPr="00977699" w:rsidRDefault="00E04AED" w:rsidP="00977699">
      <w:pPr>
        <w:pStyle w:val="Geenafstand"/>
      </w:pPr>
    </w:p>
    <w:p w:rsidR="00E04AED" w:rsidRPr="00977699" w:rsidRDefault="00E04AED" w:rsidP="00977699">
      <w:pPr>
        <w:pStyle w:val="Geenafstand"/>
      </w:pPr>
      <w:r w:rsidRPr="00977699">
        <w:t>AREAALDATA.onderdeel_tbl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1:M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1:M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E04AED" w:rsidP="00977699">
            <w:pPr>
              <w:pStyle w:val="Geenafstand"/>
            </w:pPr>
            <w:r w:rsidRPr="00977699">
              <w:t>1:M</w:t>
            </w:r>
          </w:p>
        </w:tc>
      </w:tr>
      <w:tr w:rsidR="00E04AED" w:rsidRPr="00977699" w:rsidTr="006F2C9A">
        <w:tc>
          <w:tcPr>
            <w:tcW w:w="3510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mastDraagconstructie_p</w:t>
            </w:r>
          </w:p>
        </w:tc>
        <w:tc>
          <w:tcPr>
            <w:tcW w:w="2127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AD_ID &lt;&gt; MAST</w:t>
            </w:r>
          </w:p>
        </w:tc>
        <w:tc>
          <w:tcPr>
            <w:tcW w:w="1984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04AE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spacing w:after="0" w:line="240" w:lineRule="auto"/>
      </w:pPr>
    </w:p>
    <w:p w:rsidR="003A4C8D" w:rsidRPr="00977699" w:rsidRDefault="003A4C8D" w:rsidP="00977699">
      <w:pPr>
        <w:pStyle w:val="Geenafstand"/>
      </w:pPr>
      <w:r w:rsidRPr="00977699">
        <w:t>AREAALDATA.ondersteunendWaterdeel_v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OEVERVAK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spacing w:after="0" w:line="240" w:lineRule="auto"/>
      </w:pPr>
    </w:p>
    <w:p w:rsidR="00FB2D54" w:rsidRPr="00977699" w:rsidRDefault="00FB2D54" w:rsidP="00977699">
      <w:pPr>
        <w:pStyle w:val="Geenafstand"/>
      </w:pPr>
      <w:r w:rsidRPr="00977699">
        <w:t>AREAALDATA.ondersteunendWegdeelKruin_l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600005" w:rsidP="00977699">
            <w:pPr>
              <w:pStyle w:val="Geenafstand"/>
            </w:pPr>
            <w:r w:rsidRPr="00977699">
              <w:t>ondersteunend</w:t>
            </w:r>
            <w:r w:rsidR="00FB2D54"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</w:p>
          <w:p w:rsidR="00FB2D54" w:rsidRPr="00977699" w:rsidRDefault="00FB2D54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FB2D54" w:rsidRPr="00977699" w:rsidRDefault="00FB2D54" w:rsidP="00977699">
      <w:pPr>
        <w:pStyle w:val="Geenafstand"/>
        <w:rPr>
          <w:color w:val="FF0000"/>
        </w:rPr>
      </w:pPr>
    </w:p>
    <w:p w:rsidR="00FB2D54" w:rsidRPr="00977699" w:rsidRDefault="00FB2D54" w:rsidP="00977699">
      <w:pPr>
        <w:pStyle w:val="Geenafstand"/>
      </w:pPr>
      <w:r w:rsidRPr="00977699">
        <w:t>AREAALDATA.ondersteunendWegdeelPlKr_l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FB2D54" w:rsidRPr="00977699" w:rsidRDefault="00600005" w:rsidP="00977699">
            <w:pPr>
              <w:pStyle w:val="Geenafstand"/>
            </w:pPr>
            <w:r w:rsidRPr="00977699">
              <w:t>ondersteunendWegdeelPlantvak</w:t>
            </w:r>
            <w:r w:rsidR="00FB2D54" w:rsidRPr="00977699">
              <w:t>_v</w:t>
            </w:r>
          </w:p>
        </w:tc>
        <w:tc>
          <w:tcPr>
            <w:tcW w:w="2127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IDENTIFICATIE &lt;&gt;</w:t>
            </w:r>
          </w:p>
          <w:p w:rsidR="00FB2D54" w:rsidRPr="00977699" w:rsidRDefault="00FB2D54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FB2D54" w:rsidRPr="00977699" w:rsidRDefault="00FB2D54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pStyle w:val="Geenafstand"/>
      </w:pPr>
    </w:p>
    <w:p w:rsidR="003A4C8D" w:rsidRPr="00977699" w:rsidRDefault="003A4C8D" w:rsidP="00977699">
      <w:pPr>
        <w:pStyle w:val="Geenafstand"/>
      </w:pPr>
      <w:r w:rsidRPr="00977699">
        <w:t>AREAALDATA.overbruggingsdeel_v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</w:tbl>
    <w:p w:rsidR="003A4C8D" w:rsidRPr="00977699" w:rsidRDefault="003A4C8D" w:rsidP="00977699">
      <w:pPr>
        <w:pStyle w:val="Geenafstand"/>
      </w:pPr>
    </w:p>
    <w:p w:rsidR="003A4C8D" w:rsidRPr="00977699" w:rsidRDefault="003A4C8D" w:rsidP="00977699">
      <w:pPr>
        <w:pStyle w:val="Geenafstand"/>
      </w:pPr>
      <w:r w:rsidRPr="00977699">
        <w:t>AREAALDATA.overigBouwwerk_v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3A4C8D" w:rsidRPr="00977699" w:rsidTr="006F2C9A">
        <w:tc>
          <w:tcPr>
            <w:tcW w:w="3510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3A4C8D" w:rsidRPr="00977699" w:rsidRDefault="003A4C8D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HALTE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spacing w:after="0" w:line="240" w:lineRule="auto"/>
      </w:pPr>
    </w:p>
    <w:p w:rsidR="00D12D63" w:rsidRPr="00977699" w:rsidRDefault="00D12D63" w:rsidP="00977699">
      <w:pPr>
        <w:pStyle w:val="Geenafstand"/>
      </w:pPr>
      <w:r w:rsidRPr="00977699">
        <w:t>AREAALDATA.overigeScheiding_l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spacing w:after="0" w:line="240" w:lineRule="auto"/>
      </w:pPr>
    </w:p>
    <w:p w:rsidR="00D12D63" w:rsidRPr="00977699" w:rsidRDefault="00D12D63" w:rsidP="00977699">
      <w:pPr>
        <w:pStyle w:val="Geenafstand"/>
      </w:pPr>
      <w:r w:rsidRPr="00977699">
        <w:t>AREAALDATA.overigeScheiding_v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pStyle w:val="Geenafstand"/>
      </w:pPr>
      <w:r w:rsidRPr="00977699">
        <w:lastRenderedPageBreak/>
        <w:t>AREAALDATA.paalAfbakening_p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</w:tbl>
    <w:p w:rsidR="00D12D63" w:rsidRPr="00977699" w:rsidRDefault="00D12D63" w:rsidP="00977699">
      <w:pPr>
        <w:spacing w:after="0" w:line="240" w:lineRule="auto"/>
      </w:pPr>
    </w:p>
    <w:p w:rsidR="00D12D63" w:rsidRPr="00977699" w:rsidRDefault="00D12D63" w:rsidP="00977699">
      <w:pPr>
        <w:pStyle w:val="Geenafstand"/>
      </w:pPr>
      <w:r w:rsidRPr="00977699">
        <w:t>AREAALDATA.paalDraagconstructie_p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D12D63" w:rsidP="00977699">
            <w:pPr>
              <w:pStyle w:val="Geenafstand"/>
            </w:pPr>
            <w:r w:rsidRPr="00977699">
              <w:t>1:M</w:t>
            </w:r>
          </w:p>
        </w:tc>
      </w:tr>
      <w:tr w:rsidR="00D12D63" w:rsidRPr="00977699" w:rsidTr="006F2C9A">
        <w:tc>
          <w:tcPr>
            <w:tcW w:w="3510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UitleggerPortaal_l</w:t>
            </w:r>
          </w:p>
        </w:tc>
        <w:tc>
          <w:tcPr>
            <w:tcW w:w="2127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D12D63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AREAALDATA.pand_v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AREAALDATA.put_p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Buis_l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BUIS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AREAALDATA.recreatieplek_v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2532"/>
        <w:gridCol w:w="1813"/>
        <w:gridCol w:w="1646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GEBIEDSCONTRACTREGIO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AREAALDATA.scheiding_l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AREAALDATA.scheiding_v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HALTE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4D5525" w:rsidRPr="00977699" w:rsidRDefault="004D5525" w:rsidP="00977699">
      <w:pPr>
        <w:spacing w:after="0" w:line="240" w:lineRule="auto"/>
      </w:pPr>
    </w:p>
    <w:p w:rsidR="004D5525" w:rsidRPr="00977699" w:rsidRDefault="004D5525" w:rsidP="00977699">
      <w:pPr>
        <w:pStyle w:val="Geenafstand"/>
      </w:pPr>
      <w:r w:rsidRPr="00977699">
        <w:t>AREAALDATA.scheidingGeleidewand_l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6"/>
        <w:gridCol w:w="2135"/>
        <w:gridCol w:w="1981"/>
        <w:gridCol w:w="1700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Faunavoorziening_v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 FAUNAVOORZIENING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spacing w:after="0" w:line="240" w:lineRule="auto"/>
      </w:pPr>
      <w:r w:rsidRPr="00977699">
        <w:br w:type="page"/>
      </w:r>
    </w:p>
    <w:p w:rsidR="004D5525" w:rsidRPr="00977699" w:rsidRDefault="004D5525" w:rsidP="00977699">
      <w:pPr>
        <w:pStyle w:val="Geenafstand"/>
      </w:pPr>
      <w:r w:rsidRPr="00977699">
        <w:lastRenderedPageBreak/>
        <w:t>AREAALDA</w:t>
      </w:r>
      <w:r w:rsidR="00A42584" w:rsidRPr="00977699">
        <w:t>TA.scheidingGeluidsscherm_l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4D5525" w:rsidRPr="00977699" w:rsidTr="006F2C9A">
        <w:tc>
          <w:tcPr>
            <w:tcW w:w="3510" w:type="dxa"/>
            <w:shd w:val="clear" w:color="auto" w:fill="auto"/>
          </w:tcPr>
          <w:p w:rsidR="004D5525" w:rsidRPr="00977699" w:rsidRDefault="00A42584" w:rsidP="00977699">
            <w:pPr>
              <w:pStyle w:val="Geenafstand"/>
            </w:pPr>
            <w:r w:rsidRPr="00977699">
              <w:t>GeluidswerendeVoorziening_l</w:t>
            </w:r>
          </w:p>
        </w:tc>
        <w:tc>
          <w:tcPr>
            <w:tcW w:w="2127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AD_ID &lt;&gt;</w:t>
            </w:r>
            <w:r w:rsidR="00A42584" w:rsidRPr="00977699">
              <w:t xml:space="preserve"> GELUID_VOORZ</w:t>
            </w:r>
          </w:p>
        </w:tc>
        <w:tc>
          <w:tcPr>
            <w:tcW w:w="1984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4D5525" w:rsidRPr="00977699" w:rsidRDefault="004D5525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pStyle w:val="Geenafstand"/>
      </w:pPr>
      <w:r w:rsidRPr="00977699">
        <w:t>AREAALDATA.scheidingOevervak_l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Oevervak_v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OEVERVAK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pStyle w:val="Geenafstand"/>
      </w:pPr>
      <w:r w:rsidRPr="00977699">
        <w:t>AREAALDATA.schutsluis_p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Adres_tbl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ADRES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</w:tbl>
    <w:p w:rsidR="00A42584" w:rsidRPr="00977699" w:rsidRDefault="00A42584" w:rsidP="00977699">
      <w:pPr>
        <w:spacing w:after="0" w:line="240" w:lineRule="auto"/>
      </w:pPr>
    </w:p>
    <w:p w:rsidR="00A42584" w:rsidRPr="00977699" w:rsidRDefault="00A42584" w:rsidP="00977699">
      <w:pPr>
        <w:pStyle w:val="Geenafstand"/>
      </w:pPr>
      <w:r w:rsidRPr="00977699">
        <w:t>AREAALDATA.sensor_l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Electriciteitskabel_l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AD_ID &lt;&gt; ELEKKABEL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A42584" w:rsidP="00977699">
            <w:pPr>
              <w:pStyle w:val="Geenafstand"/>
            </w:pPr>
            <w:r w:rsidRPr="00977699">
              <w:t>1:M</w:t>
            </w:r>
          </w:p>
        </w:tc>
      </w:tr>
      <w:tr w:rsidR="00A42584" w:rsidRPr="00977699" w:rsidTr="006F2C9A">
        <w:tc>
          <w:tcPr>
            <w:tcW w:w="3510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A42584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AREAALDATA.sensor_p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UitleggerPortaal_v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Electriciteitskabel_l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ELEKKABEL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AREAALDATA.spoor_l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AREAALDATA.spoorrail_l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spacing w:after="0" w:line="240" w:lineRule="auto"/>
      </w:pPr>
      <w:r w:rsidRPr="00977699">
        <w:br w:type="page"/>
      </w:r>
    </w:p>
    <w:p w:rsidR="002B780F" w:rsidRPr="00977699" w:rsidRDefault="002B780F" w:rsidP="00977699">
      <w:pPr>
        <w:pStyle w:val="Geenafstand"/>
      </w:pPr>
      <w:r w:rsidRPr="00977699">
        <w:lastRenderedPageBreak/>
        <w:t>AREAALDATA.straatmeubilair_p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2532"/>
        <w:gridCol w:w="1813"/>
        <w:gridCol w:w="1646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Recreatieplek_v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RECREATIEPLEK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GEBIEDSCONTRACTREGIO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AREAALDATA.straatmeubilairLichtpunt_p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5"/>
        <w:gridCol w:w="2639"/>
        <w:gridCol w:w="1767"/>
        <w:gridCol w:w="163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UitleggerPortaal_p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UITLEGGERPORTAAL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GEBIEDSCONTRACTEREGIO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</w:tbl>
    <w:p w:rsidR="002B780F" w:rsidRPr="00977699" w:rsidRDefault="002B780F" w:rsidP="00977699">
      <w:pPr>
        <w:spacing w:after="0" w:line="240" w:lineRule="auto"/>
      </w:pPr>
    </w:p>
    <w:p w:rsidR="002B780F" w:rsidRPr="00977699" w:rsidRDefault="002B780F" w:rsidP="00977699">
      <w:pPr>
        <w:pStyle w:val="Geenafstand"/>
      </w:pPr>
      <w:r w:rsidRPr="00977699">
        <w:t>AREAALDATA.telecommunicatiekabel_l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DiepteTovMaaiveld_v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AD_ID &lt;&gt; DIEPTELIGGING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2B780F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KastVri_p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AD_ID &lt;&gt; KASTVRI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2B780F" w:rsidRPr="00977699" w:rsidTr="006F2C9A">
        <w:tc>
          <w:tcPr>
            <w:tcW w:w="3510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2B780F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894413" w:rsidRPr="00977699" w:rsidRDefault="00894413" w:rsidP="00977699">
      <w:pPr>
        <w:pStyle w:val="Geenafstand"/>
      </w:pPr>
      <w:r w:rsidRPr="00977699">
        <w:t>AREAALDATA.telpaal_p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894413" w:rsidRPr="00977699" w:rsidRDefault="00894413" w:rsidP="00977699">
      <w:pPr>
        <w:pStyle w:val="Geenafstand"/>
      </w:pPr>
      <w:r w:rsidRPr="00977699">
        <w:t>AREAALDATA.theorHectometrering_p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894413" w:rsidRPr="00977699" w:rsidRDefault="00894413" w:rsidP="00977699">
      <w:pPr>
        <w:pStyle w:val="Geenafstand"/>
      </w:pPr>
      <w:r w:rsidRPr="00977699">
        <w:t>AREAALDATA.traject_v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2532"/>
        <w:gridCol w:w="1813"/>
        <w:gridCol w:w="1646"/>
      </w:tblGrid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894413" w:rsidRPr="00977699" w:rsidTr="006F2C9A">
        <w:tc>
          <w:tcPr>
            <w:tcW w:w="3510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Gebiedscontractregio_v</w:t>
            </w:r>
          </w:p>
        </w:tc>
        <w:tc>
          <w:tcPr>
            <w:tcW w:w="2127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AD_ID &lt;&gt; GEBIEDSCONTRACTREGIO</w:t>
            </w:r>
          </w:p>
        </w:tc>
        <w:tc>
          <w:tcPr>
            <w:tcW w:w="1984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894413" w:rsidRPr="00977699" w:rsidRDefault="0089441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AREAALDATA.tunneldeel_v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F909C3" w:rsidRPr="00977699" w:rsidRDefault="00F909C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lastRenderedPageBreak/>
        <w:t>AREAALDATA.uithouder_p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894413" w:rsidRPr="00977699" w:rsidRDefault="0089441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AREAALDATA.uitleggerPortaal_l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PaaDraagconstructie_p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F909C3" w:rsidRPr="00977699" w:rsidRDefault="00F909C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AREAALDATA.utiliteitsLink_tbl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UtiliteitsNet_tbl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INNETWERK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</w:tbl>
    <w:p w:rsidR="00F909C3" w:rsidRPr="00977699" w:rsidRDefault="00F909C3" w:rsidP="00977699">
      <w:pPr>
        <w:spacing w:after="0" w:line="240" w:lineRule="auto"/>
      </w:pPr>
    </w:p>
    <w:p w:rsidR="00F909C3" w:rsidRPr="00977699" w:rsidRDefault="00F909C3" w:rsidP="00977699">
      <w:pPr>
        <w:pStyle w:val="Geenafstand"/>
      </w:pPr>
      <w:r w:rsidRPr="00977699">
        <w:t>AREAALDATA.utiliteitsNet_tbl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5"/>
        <w:gridCol w:w="2727"/>
        <w:gridCol w:w="1746"/>
        <w:gridCol w:w="1624"/>
      </w:tblGrid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Kruispunt_p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KRUISPUNT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Weg_l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AD_ID &lt;&gt; WEG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1:M</w:t>
            </w:r>
          </w:p>
        </w:tc>
      </w:tr>
      <w:tr w:rsidR="00F909C3" w:rsidRPr="00977699" w:rsidTr="006F2C9A">
        <w:tc>
          <w:tcPr>
            <w:tcW w:w="3510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>DiepteTovMaaiveld_p</w:t>
            </w:r>
          </w:p>
        </w:tc>
        <w:tc>
          <w:tcPr>
            <w:tcW w:w="2127" w:type="dxa"/>
            <w:shd w:val="clear" w:color="auto" w:fill="auto"/>
          </w:tcPr>
          <w:p w:rsidR="00F909C3" w:rsidRPr="00977699" w:rsidRDefault="00F909C3" w:rsidP="00977699">
            <w:pPr>
              <w:pStyle w:val="Geenafstand"/>
            </w:pPr>
            <w:r w:rsidRPr="00977699">
              <w:t xml:space="preserve">AD_ID &lt;&gt; </w:t>
            </w:r>
            <w:r w:rsidR="00E233ED" w:rsidRPr="00977699">
              <w:t>STANDAARDDIEPTELIGGING</w:t>
            </w:r>
          </w:p>
        </w:tc>
        <w:tc>
          <w:tcPr>
            <w:tcW w:w="1984" w:type="dxa"/>
            <w:shd w:val="clear" w:color="auto" w:fill="auto"/>
          </w:tcPr>
          <w:p w:rsidR="00F909C3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F909C3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AREAALDATA.vaarweg_l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AREAALDATA.vaarwegdeeltraject_v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AREAALDATA.vaarwegdeeltrajectas_l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AREAALDATA.vegetatieObject_l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AREAALDATA.vegetatieObject_p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AREAALDATA.vegetatieObject_v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  <w:r w:rsidRPr="00977699">
        <w:lastRenderedPageBreak/>
        <w:t>AREAALDATA.vtaInspectie_tbl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VegetatieObject_P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BOOM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AREAALDATA.waterdeel_v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2356"/>
        <w:gridCol w:w="1893"/>
        <w:gridCol w:w="1672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Vaarwegdeeltraject_v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VAARWEGDEELTRAJECT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AREAALDATA.waterloop_l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E233ED" w:rsidRPr="00977699" w:rsidRDefault="00E233ED" w:rsidP="00977699">
      <w:pPr>
        <w:pStyle w:val="Geenafstand"/>
      </w:pPr>
      <w:r w:rsidRPr="00977699">
        <w:t>AREAALDATA.weg_l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spacing w:after="0" w:line="240" w:lineRule="auto"/>
      </w:pPr>
    </w:p>
    <w:p w:rsidR="00600005" w:rsidRPr="00977699" w:rsidRDefault="00600005" w:rsidP="00977699">
      <w:pPr>
        <w:pStyle w:val="Geenafstand"/>
      </w:pPr>
      <w:r w:rsidRPr="00977699">
        <w:t>AREAALDATA.WegdeelKruin_l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CC79E5" w:rsidRPr="00977699" w:rsidTr="00C76F8A">
        <w:tc>
          <w:tcPr>
            <w:tcW w:w="3510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CC79E5" w:rsidRPr="00977699" w:rsidTr="00C76F8A">
        <w:tc>
          <w:tcPr>
            <w:tcW w:w="3510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Wegdeel_v</w:t>
            </w:r>
          </w:p>
        </w:tc>
        <w:tc>
          <w:tcPr>
            <w:tcW w:w="2127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IDENTIFICATIE &lt;&gt;</w:t>
            </w:r>
          </w:p>
          <w:p w:rsidR="00600005" w:rsidRPr="00977699" w:rsidRDefault="00600005" w:rsidP="00977699">
            <w:pPr>
              <w:pStyle w:val="Geenafstand"/>
            </w:pPr>
            <w:r w:rsidRPr="00977699">
              <w:t>IDENTIFICATIE</w:t>
            </w:r>
          </w:p>
        </w:tc>
        <w:tc>
          <w:tcPr>
            <w:tcW w:w="1984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COMPOSITE</w:t>
            </w:r>
          </w:p>
        </w:tc>
        <w:tc>
          <w:tcPr>
            <w:tcW w:w="1701" w:type="dxa"/>
            <w:shd w:val="clear" w:color="auto" w:fill="auto"/>
          </w:tcPr>
          <w:p w:rsidR="00600005" w:rsidRPr="00977699" w:rsidRDefault="00600005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AREAALDATA.wegdeelPerron_v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Halte_v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HALTE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PaalDraagconstructie_p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PAAL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AREAALDATA.weginrichtingselement_l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AREAALDATA.weginrichtingselement_p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AREAALDATA.weginrichtingselement_v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E233ED" w:rsidRPr="00977699" w:rsidRDefault="00E233ED" w:rsidP="00977699">
      <w:pPr>
        <w:pStyle w:val="Geenafstand"/>
      </w:pPr>
      <w:r w:rsidRPr="00977699">
        <w:t>AREAALDATA.wegvak_v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1984"/>
        <w:gridCol w:w="1701"/>
      </w:tblGrid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Related Class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Koppeling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  <w:rPr>
                <w:b/>
              </w:rPr>
            </w:pPr>
            <w:r w:rsidRPr="00977699">
              <w:rPr>
                <w:b/>
              </w:rPr>
              <w:t>Cardinaliteit</w:t>
            </w:r>
          </w:p>
        </w:tc>
      </w:tr>
      <w:tr w:rsidR="00E233ED" w:rsidRPr="00977699" w:rsidTr="006F2C9A">
        <w:tc>
          <w:tcPr>
            <w:tcW w:w="3510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Traject_v</w:t>
            </w:r>
          </w:p>
        </w:tc>
        <w:tc>
          <w:tcPr>
            <w:tcW w:w="2127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AD_ID &lt;&gt; TRAJECT</w:t>
            </w:r>
          </w:p>
        </w:tc>
        <w:tc>
          <w:tcPr>
            <w:tcW w:w="1984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SIMPLE</w:t>
            </w:r>
          </w:p>
        </w:tc>
        <w:tc>
          <w:tcPr>
            <w:tcW w:w="1701" w:type="dxa"/>
            <w:shd w:val="clear" w:color="auto" w:fill="auto"/>
          </w:tcPr>
          <w:p w:rsidR="00E233ED" w:rsidRPr="00977699" w:rsidRDefault="00E233ED" w:rsidP="00977699">
            <w:pPr>
              <w:pStyle w:val="Geenafstand"/>
            </w:pPr>
            <w:r w:rsidRPr="00977699">
              <w:t>1:M</w:t>
            </w:r>
          </w:p>
        </w:tc>
      </w:tr>
    </w:tbl>
    <w:p w:rsidR="00E233ED" w:rsidRPr="00977699" w:rsidRDefault="00E233ED" w:rsidP="00977699">
      <w:pPr>
        <w:pStyle w:val="Geenafstand"/>
      </w:pPr>
    </w:p>
    <w:p w:rsidR="00117BF8" w:rsidRPr="00977699" w:rsidRDefault="00A27171" w:rsidP="00977699">
      <w:pPr>
        <w:pStyle w:val="Kop1"/>
      </w:pPr>
      <w:r w:rsidRPr="00977699">
        <w:br w:type="page"/>
      </w:r>
      <w:bookmarkStart w:id="18" w:name="_Toc495317132"/>
      <w:bookmarkStart w:id="19" w:name="_Toc497399943"/>
      <w:r w:rsidR="00117BF8" w:rsidRPr="00977699">
        <w:lastRenderedPageBreak/>
        <w:t>Impact op applicaties</w:t>
      </w:r>
      <w:bookmarkEnd w:id="18"/>
      <w:bookmarkEnd w:id="19"/>
    </w:p>
    <w:p w:rsidR="00A27171" w:rsidRPr="00977699" w:rsidRDefault="00A27171" w:rsidP="00977699">
      <w:r w:rsidRPr="00977699">
        <w:t>Omdat data in Areaaldata uitgewi</w:t>
      </w:r>
      <w:r w:rsidR="00662FAF" w:rsidRPr="00977699">
        <w:t>sseld wordt met andere systemen</w:t>
      </w:r>
      <w:r w:rsidRPr="00977699">
        <w:t>, kan een datamodelwijziging gevolgen hebben voor de uitwisselscripts en –configuraties. Deze worden in dit hoofdstuk beschreven.</w:t>
      </w:r>
    </w:p>
    <w:p w:rsidR="00C36E9E" w:rsidRDefault="00C36E9E" w:rsidP="00977699">
      <w:pPr>
        <w:pStyle w:val="Kop2"/>
      </w:pPr>
      <w:bookmarkStart w:id="20" w:name="_Toc495317133"/>
      <w:bookmarkStart w:id="21" w:name="_Toc497399944"/>
      <w:r w:rsidRPr="00977699">
        <w:t xml:space="preserve">Areaaldata – </w:t>
      </w:r>
      <w:r>
        <w:t>Algemeen</w:t>
      </w:r>
    </w:p>
    <w:p w:rsidR="00C36E9E" w:rsidRPr="00C36E9E" w:rsidRDefault="00AD719C" w:rsidP="00C36E9E">
      <w:r>
        <w:t xml:space="preserve">Areaaldata maakt gebruik van versioning. </w:t>
      </w:r>
      <w:r w:rsidR="00C36E9E">
        <w:t xml:space="preserve">Voor sommige modelwijzigingen is het noodzakelijk dat </w:t>
      </w:r>
      <w:r>
        <w:t xml:space="preserve">huidige </w:t>
      </w:r>
      <w:r w:rsidR="00C36E9E">
        <w:t xml:space="preserve">versies worden opgeruimd via een reconcile, contrle en post-actie. </w:t>
      </w:r>
    </w:p>
    <w:p w:rsidR="00A27171" w:rsidRPr="00977699" w:rsidRDefault="00A27171" w:rsidP="00977699">
      <w:pPr>
        <w:pStyle w:val="Kop2"/>
      </w:pPr>
      <w:r w:rsidRPr="00977699">
        <w:t>Areaaldata – GeoBGT</w:t>
      </w:r>
      <w:bookmarkEnd w:id="20"/>
      <w:bookmarkEnd w:id="21"/>
    </w:p>
    <w:p w:rsidR="008D77CF" w:rsidRPr="00977699" w:rsidRDefault="008D77CF" w:rsidP="008D77CF">
      <w:bookmarkStart w:id="22" w:name="_Toc495317134"/>
      <w:bookmarkStart w:id="23" w:name="_Toc497399945"/>
      <w:r>
        <w:t>Er zijn geen attributen aangepast die relevant zijn voor de mapping tussen Areaaldata en GeoBGT: g</w:t>
      </w:r>
      <w:r w:rsidRPr="00977699">
        <w:t xml:space="preserve">een </w:t>
      </w:r>
      <w:r>
        <w:t xml:space="preserve">aanpassingen </w:t>
      </w:r>
      <w:r w:rsidRPr="00977699">
        <w:t>noodzakelijk</w:t>
      </w:r>
    </w:p>
    <w:p w:rsidR="00A27171" w:rsidRPr="00977699" w:rsidRDefault="00A27171" w:rsidP="00977699">
      <w:pPr>
        <w:pStyle w:val="Kop2"/>
      </w:pPr>
      <w:r w:rsidRPr="00977699">
        <w:t xml:space="preserve">Areaaldata </w:t>
      </w:r>
      <w:r w:rsidR="00DD5A6B" w:rsidRPr="00977699">
        <w:t>–</w:t>
      </w:r>
      <w:r w:rsidRPr="00977699">
        <w:t xml:space="preserve"> Areaalviewer</w:t>
      </w:r>
      <w:bookmarkEnd w:id="22"/>
      <w:bookmarkEnd w:id="23"/>
    </w:p>
    <w:p w:rsidR="00DD5A6B" w:rsidRPr="00977699" w:rsidRDefault="008D77CF" w:rsidP="00977699">
      <w:r>
        <w:t>Het Areaaldata naar AV_Areaaldata script moet worden nagelopen – er zijn veel datamodelwijzigingen.</w:t>
      </w:r>
    </w:p>
    <w:p w:rsidR="00A27171" w:rsidRPr="00977699" w:rsidRDefault="00A27171" w:rsidP="00977699">
      <w:pPr>
        <w:pStyle w:val="Kop2"/>
      </w:pPr>
      <w:bookmarkStart w:id="24" w:name="_Toc495317135"/>
      <w:bookmarkStart w:id="25" w:name="_Toc497399946"/>
      <w:r w:rsidRPr="00977699">
        <w:t xml:space="preserve">Areaaldata </w:t>
      </w:r>
      <w:r w:rsidR="00DD5A6B" w:rsidRPr="00977699">
        <w:t>–</w:t>
      </w:r>
      <w:r w:rsidRPr="00977699">
        <w:t xml:space="preserve"> Gisib</w:t>
      </w:r>
      <w:bookmarkEnd w:id="24"/>
      <w:bookmarkEnd w:id="25"/>
    </w:p>
    <w:p w:rsidR="00DD5A6B" w:rsidRPr="00977699" w:rsidRDefault="008D77CF" w:rsidP="00977699">
      <w:r>
        <w:t xml:space="preserve">Indien de synchronisatiescripts nog eens gedraaid moeten worden, zullen de readers en writers in de FME-scripts aan de Areaaldata-zijde ververst moeten worden; op mapping zullen de datamodelwijzigingen waarschijnlijk geen impact hebben. </w:t>
      </w:r>
    </w:p>
    <w:p w:rsidR="00117BF8" w:rsidRPr="00977699" w:rsidRDefault="00117BF8" w:rsidP="00977699">
      <w:pPr>
        <w:pStyle w:val="Kop2"/>
      </w:pPr>
      <w:r w:rsidRPr="00977699">
        <w:t>Areaaldata – BeheerApp</w:t>
      </w:r>
    </w:p>
    <w:p w:rsidR="008D77CF" w:rsidRDefault="008D77CF" w:rsidP="00977699">
      <w:pPr>
        <w:spacing w:after="0" w:line="240" w:lineRule="auto"/>
      </w:pPr>
      <w:r>
        <w:t>De Areaaldata BeheerApp zal geraakt worden door deze datamodelwijziging:</w:t>
      </w:r>
    </w:p>
    <w:p w:rsidR="008D77CF" w:rsidRDefault="008D77CF" w:rsidP="00977699">
      <w:pPr>
        <w:spacing w:after="0" w:line="240" w:lineRule="auto"/>
      </w:pPr>
    </w:p>
    <w:p w:rsidR="008D77CF" w:rsidRDefault="008D77CF" w:rsidP="008D77CF">
      <w:pPr>
        <w:pStyle w:val="Lijstalinea"/>
        <w:numPr>
          <w:ilvl w:val="0"/>
          <w:numId w:val="20"/>
        </w:numPr>
        <w:spacing w:after="0" w:line="240" w:lineRule="auto"/>
      </w:pPr>
      <w:r>
        <w:t>De permanente Areaaaldata versies t.b.v. de Areaaldata BeheerApp zullen tijdelijk ver</w:t>
      </w:r>
      <w:r w:rsidR="00F0330B">
        <w:t>wijderd moeten worden en daarna weer aangemaakt</w:t>
      </w:r>
    </w:p>
    <w:p w:rsidR="00F0330B" w:rsidRDefault="008D77CF" w:rsidP="00F0330B">
      <w:pPr>
        <w:pStyle w:val="Lijstalinea"/>
        <w:numPr>
          <w:ilvl w:val="0"/>
          <w:numId w:val="20"/>
        </w:numPr>
        <w:spacing w:after="0" w:line="240" w:lineRule="auto"/>
      </w:pPr>
      <w:r>
        <w:t>De MXDs waarmee de referentie- en muteerservices die ten grondslag liggen aan de Areaaldata BeheerApp Webmaps moeten opnieuw opgebouwd worden (ArcMap gaat niet goed om met datamodelwijzingen in de bron van een layer: let vooral op de symbologie</w:t>
      </w:r>
      <w:r w:rsidR="00F0330B">
        <w:t>)</w:t>
      </w:r>
    </w:p>
    <w:p w:rsidR="00F0330B" w:rsidRDefault="00F0330B" w:rsidP="00F0330B">
      <w:pPr>
        <w:pStyle w:val="Lijstalinea"/>
        <w:numPr>
          <w:ilvl w:val="0"/>
          <w:numId w:val="20"/>
        </w:numPr>
        <w:spacing w:after="0" w:line="240" w:lineRule="auto"/>
      </w:pPr>
      <w:r>
        <w:t>De services moeten opnieuw worden gepubliceerd (met tag 4.1)</w:t>
      </w:r>
    </w:p>
    <w:p w:rsidR="00811C7B" w:rsidRPr="00977699" w:rsidRDefault="00F0330B" w:rsidP="00F0330B">
      <w:pPr>
        <w:pStyle w:val="Lijstalinea"/>
        <w:numPr>
          <w:ilvl w:val="0"/>
          <w:numId w:val="20"/>
        </w:numPr>
        <w:spacing w:after="0" w:line="240" w:lineRule="auto"/>
      </w:pPr>
      <w:r>
        <w:t>De Webmaps en Webapps zullen ververst moeten worden en gecontroleerd.</w:t>
      </w:r>
      <w:r w:rsidR="00811C7B" w:rsidRPr="00977699">
        <w:br w:type="page"/>
      </w:r>
    </w:p>
    <w:p w:rsidR="00117BF8" w:rsidRPr="00977699" w:rsidRDefault="00117BF8" w:rsidP="00977699">
      <w:pPr>
        <w:pStyle w:val="Kop2"/>
      </w:pPr>
      <w:r w:rsidRPr="00977699">
        <w:lastRenderedPageBreak/>
        <w:t>Areaaldata – Dataleveringcontroletool</w:t>
      </w:r>
    </w:p>
    <w:p w:rsidR="00811C7B" w:rsidRPr="00977699" w:rsidRDefault="00811C7B" w:rsidP="00977699">
      <w:r w:rsidRPr="00977699">
        <w:t xml:space="preserve">WorkspaceRunners: </w:t>
      </w:r>
    </w:p>
    <w:p w:rsidR="00811C7B" w:rsidRPr="00977699" w:rsidRDefault="00117BF8" w:rsidP="00977699">
      <w:pPr>
        <w:pStyle w:val="Lijstalinea"/>
        <w:numPr>
          <w:ilvl w:val="0"/>
          <w:numId w:val="6"/>
        </w:numPr>
      </w:pPr>
      <w:r w:rsidRPr="00977699">
        <w:t>Input: Geen wijzigingen nodig</w:t>
      </w:r>
    </w:p>
    <w:p w:rsidR="00811C7B" w:rsidRPr="00977699" w:rsidRDefault="00811C7B" w:rsidP="00977699">
      <w:pPr>
        <w:pStyle w:val="Lijstalinea"/>
        <w:numPr>
          <w:ilvl w:val="0"/>
          <w:numId w:val="6"/>
        </w:numPr>
      </w:pPr>
      <w:r w:rsidRPr="00977699">
        <w:t>Transformatie: Geen wijzigingen nodig</w:t>
      </w:r>
    </w:p>
    <w:p w:rsidR="00811C7B" w:rsidRPr="00977699" w:rsidRDefault="00811C7B" w:rsidP="00977699">
      <w:pPr>
        <w:pStyle w:val="Lijstalinea"/>
        <w:numPr>
          <w:ilvl w:val="0"/>
          <w:numId w:val="6"/>
        </w:numPr>
      </w:pPr>
      <w:r w:rsidRPr="00977699">
        <w:t>Output: Geen wijzigingen nodig</w:t>
      </w:r>
    </w:p>
    <w:p w:rsidR="00811C7B" w:rsidRPr="00977699" w:rsidRDefault="00811C7B" w:rsidP="00977699">
      <w:r w:rsidRPr="00977699">
        <w:t>TemplateMetasetter:</w:t>
      </w:r>
    </w:p>
    <w:p w:rsidR="00811C7B" w:rsidRPr="00977699" w:rsidRDefault="00811C7B" w:rsidP="00977699">
      <w:pPr>
        <w:pStyle w:val="Lijstalinea"/>
        <w:numPr>
          <w:ilvl w:val="0"/>
          <w:numId w:val="7"/>
        </w:numPr>
      </w:pPr>
      <w:r w:rsidRPr="00977699">
        <w:t>Input: Geen wijzigingen nodig</w:t>
      </w:r>
    </w:p>
    <w:p w:rsidR="00811C7B" w:rsidRPr="00977699" w:rsidRDefault="00811C7B" w:rsidP="00977699">
      <w:pPr>
        <w:pStyle w:val="Lijstalinea"/>
        <w:numPr>
          <w:ilvl w:val="0"/>
          <w:numId w:val="7"/>
        </w:numPr>
      </w:pPr>
      <w:r w:rsidRPr="00977699">
        <w:t>Transformatie: geen wijzigingen nodig</w:t>
      </w:r>
    </w:p>
    <w:p w:rsidR="00811C7B" w:rsidRPr="00977699" w:rsidRDefault="00811C7B" w:rsidP="00977699">
      <w:pPr>
        <w:pStyle w:val="Lijstalinea"/>
        <w:numPr>
          <w:ilvl w:val="0"/>
          <w:numId w:val="7"/>
        </w:numPr>
      </w:pPr>
      <w:r w:rsidRPr="00977699">
        <w:t>Output: Geen wijzigingen nodig</w:t>
      </w:r>
    </w:p>
    <w:p w:rsidR="00811C7B" w:rsidRPr="00977699" w:rsidRDefault="00811C7B" w:rsidP="00977699">
      <w:r w:rsidRPr="00977699">
        <w:t>Endbuild:</w:t>
      </w:r>
    </w:p>
    <w:p w:rsidR="00811C7B" w:rsidRPr="00977699" w:rsidRDefault="00811C7B" w:rsidP="00977699">
      <w:pPr>
        <w:pStyle w:val="Lijstalinea"/>
        <w:numPr>
          <w:ilvl w:val="0"/>
          <w:numId w:val="8"/>
        </w:numPr>
      </w:pPr>
      <w:r w:rsidRPr="00977699">
        <w:t xml:space="preserve">Input: Geen </w:t>
      </w:r>
      <w:r w:rsidR="00095C28" w:rsidRPr="00977699">
        <w:t>wijzigingen nodig</w:t>
      </w:r>
    </w:p>
    <w:p w:rsidR="00811C7B" w:rsidRPr="00977699" w:rsidRDefault="00811C7B" w:rsidP="00977699">
      <w:pPr>
        <w:pStyle w:val="Lijstalinea"/>
        <w:numPr>
          <w:ilvl w:val="0"/>
          <w:numId w:val="8"/>
        </w:numPr>
      </w:pPr>
      <w:r w:rsidRPr="00977699">
        <w:t xml:space="preserve">Transformatie: </w:t>
      </w:r>
    </w:p>
    <w:p w:rsidR="00811C7B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AttributeExposer_2: Update lijst met nieuwe attributen, herbenoemde attributen en verwijder niet meer bestaande attributen.</w:t>
      </w:r>
      <w:r w:rsidR="00095C28" w:rsidRPr="00977699">
        <w:t xml:space="preserve"> </w:t>
      </w:r>
    </w:p>
    <w:p w:rsidR="00FB5869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AttributeExposer_3: Update lijst met nieuwe attributen, herbenoemde attributen en verwijder niet meer bestaande attributen.</w:t>
      </w:r>
    </w:p>
    <w:p w:rsidR="00493ADA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AttributeKeeper: Update attributenlijst met door mogelijke veranderingen</w:t>
      </w:r>
    </w:p>
    <w:p w:rsidR="00493ADA" w:rsidRPr="00977699" w:rsidRDefault="00493ADA" w:rsidP="00977699">
      <w:pPr>
        <w:pStyle w:val="Lijstalinea"/>
        <w:numPr>
          <w:ilvl w:val="1"/>
          <w:numId w:val="8"/>
        </w:numPr>
      </w:pPr>
      <w:r w:rsidRPr="00977699">
        <w:t>AttributeKeeper_3: Update attributenlijst met door mogelijke veranderingen</w:t>
      </w:r>
    </w:p>
    <w:p w:rsidR="00493ADA" w:rsidRPr="00977699" w:rsidRDefault="00590AF0" w:rsidP="00977699">
      <w:pPr>
        <w:pStyle w:val="Lijstalinea"/>
        <w:numPr>
          <w:ilvl w:val="1"/>
          <w:numId w:val="8"/>
        </w:numPr>
      </w:pPr>
      <w:r w:rsidRPr="00977699">
        <w:t>Domeincontrole: Nieuwe Workspace XML aanmaken van AD 4.1</w:t>
      </w:r>
    </w:p>
    <w:p w:rsidR="00117BF8" w:rsidRPr="00977699" w:rsidRDefault="00095C28" w:rsidP="00977699">
      <w:pPr>
        <w:pStyle w:val="Lijstalinea"/>
        <w:numPr>
          <w:ilvl w:val="0"/>
          <w:numId w:val="8"/>
        </w:numPr>
      </w:pPr>
      <w:r w:rsidRPr="00977699">
        <w:t>Output: Geen wijzigingen nodig</w:t>
      </w:r>
    </w:p>
    <w:p w:rsidR="00FB5869" w:rsidRPr="00977699" w:rsidRDefault="00FB5869" w:rsidP="00977699">
      <w:pPr>
        <w:spacing w:after="0" w:line="240" w:lineRule="auto"/>
        <w:rPr>
          <w:rFonts w:eastAsia="Times New Roman"/>
          <w:b/>
          <w:bCs/>
          <w:i/>
          <w:iCs/>
          <w:sz w:val="28"/>
          <w:szCs w:val="28"/>
        </w:rPr>
      </w:pPr>
      <w:r w:rsidRPr="00977699">
        <w:br w:type="page"/>
      </w:r>
    </w:p>
    <w:p w:rsidR="00117BF8" w:rsidRPr="00977699" w:rsidRDefault="00117BF8" w:rsidP="00977699">
      <w:pPr>
        <w:pStyle w:val="Kop2"/>
      </w:pPr>
      <w:r w:rsidRPr="00977699">
        <w:lastRenderedPageBreak/>
        <w:t>Areaaldata – Replicacontroletool</w:t>
      </w:r>
    </w:p>
    <w:p w:rsidR="00FB5869" w:rsidRPr="00977699" w:rsidRDefault="00095C28" w:rsidP="00977699">
      <w:r w:rsidRPr="00977699">
        <w:t>WorkspaceRunners:</w:t>
      </w:r>
    </w:p>
    <w:p w:rsidR="00FB5869" w:rsidRPr="00977699" w:rsidRDefault="00FB5869" w:rsidP="00977699">
      <w:pPr>
        <w:pStyle w:val="Lijstalinea"/>
        <w:numPr>
          <w:ilvl w:val="0"/>
          <w:numId w:val="9"/>
        </w:numPr>
      </w:pPr>
      <w:r w:rsidRPr="00977699">
        <w:t>Input: Geen wijzigingen nodig</w:t>
      </w:r>
    </w:p>
    <w:p w:rsidR="00FB5869" w:rsidRPr="00977699" w:rsidRDefault="00FB5869" w:rsidP="00977699">
      <w:pPr>
        <w:pStyle w:val="Lijstalinea"/>
        <w:numPr>
          <w:ilvl w:val="0"/>
          <w:numId w:val="9"/>
        </w:numPr>
      </w:pPr>
      <w:r w:rsidRPr="00977699">
        <w:t>Transformatie: Geen wijzigingen nodig</w:t>
      </w:r>
    </w:p>
    <w:p w:rsidR="00FB5869" w:rsidRPr="00977699" w:rsidRDefault="00FB5869" w:rsidP="00977699">
      <w:pPr>
        <w:pStyle w:val="Lijstalinea"/>
        <w:numPr>
          <w:ilvl w:val="0"/>
          <w:numId w:val="9"/>
        </w:numPr>
      </w:pPr>
      <w:r w:rsidRPr="00977699">
        <w:t>Output: Geen wijzigingen nodig</w:t>
      </w:r>
    </w:p>
    <w:p w:rsidR="00FB5869" w:rsidRPr="00977699" w:rsidRDefault="00FB5869" w:rsidP="00977699">
      <w:r w:rsidRPr="00977699">
        <w:t>TemplateMetasetter:</w:t>
      </w:r>
    </w:p>
    <w:p w:rsidR="00FB5869" w:rsidRPr="00977699" w:rsidRDefault="00FB5869" w:rsidP="00977699">
      <w:pPr>
        <w:pStyle w:val="Lijstalinea"/>
        <w:numPr>
          <w:ilvl w:val="0"/>
          <w:numId w:val="11"/>
        </w:numPr>
      </w:pPr>
      <w:r w:rsidRPr="00977699">
        <w:t>Input: Geen wijzigingen nodig</w:t>
      </w:r>
    </w:p>
    <w:p w:rsidR="00FB5869" w:rsidRPr="00977699" w:rsidRDefault="00FB5869" w:rsidP="00977699">
      <w:pPr>
        <w:pStyle w:val="Lijstalinea"/>
        <w:numPr>
          <w:ilvl w:val="0"/>
          <w:numId w:val="11"/>
        </w:numPr>
      </w:pPr>
      <w:r w:rsidRPr="00977699">
        <w:t>Transformatie: Geen wijzigingen nodig</w:t>
      </w:r>
    </w:p>
    <w:p w:rsidR="00FB5869" w:rsidRPr="00977699" w:rsidRDefault="00FB5869" w:rsidP="00977699">
      <w:pPr>
        <w:pStyle w:val="Lijstalinea"/>
        <w:numPr>
          <w:ilvl w:val="0"/>
          <w:numId w:val="11"/>
        </w:numPr>
      </w:pPr>
      <w:r w:rsidRPr="00977699">
        <w:t>Output: Geen wijzigingen</w:t>
      </w:r>
    </w:p>
    <w:p w:rsidR="00FB5869" w:rsidRPr="00977699" w:rsidRDefault="00FB5869" w:rsidP="00977699">
      <w:r w:rsidRPr="00977699">
        <w:t>Endbuild:</w:t>
      </w:r>
    </w:p>
    <w:p w:rsidR="00FB5869" w:rsidRPr="00977699" w:rsidRDefault="006E6860" w:rsidP="00977699">
      <w:pPr>
        <w:pStyle w:val="Lijstalinea"/>
        <w:numPr>
          <w:ilvl w:val="0"/>
          <w:numId w:val="12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2"/>
        </w:numPr>
      </w:pPr>
      <w:r w:rsidRPr="00977699">
        <w:t>Transformatie:</w:t>
      </w:r>
    </w:p>
    <w:p w:rsidR="006E6860" w:rsidRPr="00977699" w:rsidRDefault="006E6860" w:rsidP="00977699">
      <w:pPr>
        <w:pStyle w:val="Lijstalinea"/>
        <w:numPr>
          <w:ilvl w:val="1"/>
          <w:numId w:val="12"/>
        </w:numPr>
      </w:pPr>
      <w:r w:rsidRPr="00977699">
        <w:t>Domeincontrole: Nieuwe Workspace XML aanmaken van AD 4.1</w:t>
      </w:r>
    </w:p>
    <w:p w:rsidR="006E6860" w:rsidRPr="00977699" w:rsidRDefault="006E6860" w:rsidP="00977699">
      <w:pPr>
        <w:pStyle w:val="Lijstalinea"/>
        <w:numPr>
          <w:ilvl w:val="0"/>
          <w:numId w:val="12"/>
        </w:numPr>
      </w:pPr>
      <w:r w:rsidRPr="00977699">
        <w:t>Output: Geen wijzigingen nodig</w:t>
      </w:r>
    </w:p>
    <w:p w:rsidR="00117BF8" w:rsidRPr="00977699" w:rsidRDefault="00117BF8" w:rsidP="00977699">
      <w:pPr>
        <w:pStyle w:val="Kop2"/>
      </w:pPr>
      <w:r w:rsidRPr="00977699">
        <w:t>Areaaldata – Domainfixer</w:t>
      </w:r>
    </w:p>
    <w:p w:rsidR="006E6860" w:rsidRPr="00977699" w:rsidRDefault="006E6860" w:rsidP="00977699">
      <w:r w:rsidRPr="00977699">
        <w:t>Domainfixer:</w:t>
      </w:r>
    </w:p>
    <w:p w:rsidR="006E6860" w:rsidRPr="00977699" w:rsidRDefault="006E6860" w:rsidP="00977699">
      <w:pPr>
        <w:pStyle w:val="Lijstalinea"/>
        <w:numPr>
          <w:ilvl w:val="0"/>
          <w:numId w:val="13"/>
        </w:numPr>
      </w:pPr>
      <w:r w:rsidRPr="00977699">
        <w:t>Input: Nieuwe Workspace XML aanmaken van AD 4.1</w:t>
      </w:r>
    </w:p>
    <w:p w:rsidR="006E6860" w:rsidRPr="00977699" w:rsidRDefault="006E6860" w:rsidP="00977699">
      <w:pPr>
        <w:pStyle w:val="Lijstalinea"/>
        <w:numPr>
          <w:ilvl w:val="0"/>
          <w:numId w:val="13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3"/>
        </w:numPr>
      </w:pPr>
      <w:r w:rsidRPr="00977699">
        <w:t>Output: Geen wijzigingen nodig</w:t>
      </w:r>
    </w:p>
    <w:p w:rsidR="006E6860" w:rsidRPr="00977699" w:rsidRDefault="006E6860" w:rsidP="00977699">
      <w:pPr>
        <w:spacing w:after="0" w:line="240" w:lineRule="auto"/>
      </w:pPr>
      <w:r w:rsidRPr="00977699">
        <w:br w:type="page"/>
      </w:r>
    </w:p>
    <w:p w:rsidR="00117BF8" w:rsidRPr="00977699" w:rsidRDefault="00117BF8" w:rsidP="00977699">
      <w:pPr>
        <w:pStyle w:val="Kop2"/>
      </w:pPr>
      <w:r w:rsidRPr="00977699">
        <w:lastRenderedPageBreak/>
        <w:t>Areaaldata - Geometryfixer</w:t>
      </w:r>
    </w:p>
    <w:p w:rsidR="00117BF8" w:rsidRPr="00977699" w:rsidRDefault="006E6860" w:rsidP="00977699">
      <w:r w:rsidRPr="00977699">
        <w:t>GCWorkspacerunners</w:t>
      </w:r>
      <w:r w:rsidR="00576364" w:rsidRPr="00977699">
        <w:t>:</w:t>
      </w:r>
    </w:p>
    <w:p w:rsidR="006E6860" w:rsidRPr="00977699" w:rsidRDefault="006E6860" w:rsidP="00977699">
      <w:pPr>
        <w:pStyle w:val="Lijstalinea"/>
        <w:numPr>
          <w:ilvl w:val="0"/>
          <w:numId w:val="14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4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4"/>
        </w:numPr>
      </w:pPr>
      <w:r w:rsidRPr="00977699">
        <w:t>Output: Geen wijzigingen nodig</w:t>
      </w:r>
    </w:p>
    <w:p w:rsidR="006E6860" w:rsidRPr="00977699" w:rsidRDefault="006E6860" w:rsidP="00977699">
      <w:r w:rsidRPr="00977699">
        <w:t>PGCtemplatemetasetter</w:t>
      </w:r>
      <w:r w:rsidR="00576364" w:rsidRPr="00977699">
        <w:t>:</w:t>
      </w:r>
    </w:p>
    <w:p w:rsidR="006E6860" w:rsidRPr="00977699" w:rsidRDefault="006E6860" w:rsidP="00977699">
      <w:pPr>
        <w:pStyle w:val="Lijstalinea"/>
        <w:numPr>
          <w:ilvl w:val="0"/>
          <w:numId w:val="15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5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5"/>
        </w:numPr>
      </w:pPr>
      <w:r w:rsidRPr="00977699">
        <w:t>Output: Geen wijzigingen nodig</w:t>
      </w:r>
    </w:p>
    <w:p w:rsidR="006E6860" w:rsidRPr="00977699" w:rsidRDefault="006E6860" w:rsidP="00977699">
      <w:r w:rsidRPr="00977699">
        <w:t>Pregeometrychecker</w:t>
      </w:r>
      <w:r w:rsidR="00576364" w:rsidRPr="00977699">
        <w:t>:</w:t>
      </w:r>
    </w:p>
    <w:p w:rsidR="006E6860" w:rsidRPr="00977699" w:rsidRDefault="006E6860" w:rsidP="00977699">
      <w:pPr>
        <w:pStyle w:val="Lijstalinea"/>
        <w:numPr>
          <w:ilvl w:val="0"/>
          <w:numId w:val="16"/>
        </w:numPr>
      </w:pPr>
      <w:r w:rsidRPr="00977699">
        <w:t>Input: Geen wijzigingen nodig</w:t>
      </w:r>
    </w:p>
    <w:p w:rsidR="006E6860" w:rsidRPr="00977699" w:rsidRDefault="006E6860" w:rsidP="00977699">
      <w:pPr>
        <w:pStyle w:val="Lijstalinea"/>
        <w:numPr>
          <w:ilvl w:val="0"/>
          <w:numId w:val="16"/>
        </w:numPr>
      </w:pPr>
      <w:r w:rsidRPr="00977699">
        <w:t>Transformatie: Geen wijzigingen nodig</w:t>
      </w:r>
    </w:p>
    <w:p w:rsidR="006E6860" w:rsidRPr="00977699" w:rsidRDefault="006E6860" w:rsidP="00977699">
      <w:pPr>
        <w:pStyle w:val="Lijstalinea"/>
        <w:numPr>
          <w:ilvl w:val="0"/>
          <w:numId w:val="16"/>
        </w:numPr>
      </w:pPr>
      <w:r w:rsidRPr="00977699">
        <w:t>Output: Geen wijzigingen nodig</w:t>
      </w:r>
    </w:p>
    <w:p w:rsidR="00576364" w:rsidRPr="00977699" w:rsidRDefault="00576364" w:rsidP="00977699">
      <w:r w:rsidRPr="00977699">
        <w:t>PGCRapportControle:</w:t>
      </w:r>
    </w:p>
    <w:p w:rsidR="00576364" w:rsidRPr="00977699" w:rsidRDefault="00576364" w:rsidP="00977699">
      <w:pPr>
        <w:pStyle w:val="Lijstalinea"/>
        <w:numPr>
          <w:ilvl w:val="0"/>
          <w:numId w:val="17"/>
        </w:numPr>
      </w:pPr>
      <w:r w:rsidRPr="00977699">
        <w:t>Input: Geen wijzigingen nodig</w:t>
      </w:r>
    </w:p>
    <w:p w:rsidR="00576364" w:rsidRPr="00977699" w:rsidRDefault="00576364" w:rsidP="00977699">
      <w:pPr>
        <w:pStyle w:val="Lijstalinea"/>
        <w:numPr>
          <w:ilvl w:val="0"/>
          <w:numId w:val="17"/>
        </w:numPr>
      </w:pPr>
      <w:r w:rsidRPr="00977699">
        <w:t>Transformatie: Geen wijzigingen nodig</w:t>
      </w:r>
    </w:p>
    <w:p w:rsidR="00576364" w:rsidRPr="00977699" w:rsidRDefault="00576364" w:rsidP="00977699">
      <w:pPr>
        <w:pStyle w:val="Lijstalinea"/>
        <w:numPr>
          <w:ilvl w:val="0"/>
          <w:numId w:val="17"/>
        </w:numPr>
      </w:pPr>
      <w:r w:rsidRPr="00977699">
        <w:t>Output: Geen wijzigingen nodig</w:t>
      </w:r>
    </w:p>
    <w:p w:rsidR="00576364" w:rsidRPr="00977699" w:rsidRDefault="00576364" w:rsidP="00977699">
      <w:r w:rsidRPr="00977699">
        <w:t>GeometryFixer:</w:t>
      </w:r>
    </w:p>
    <w:p w:rsidR="006E6860" w:rsidRPr="00977699" w:rsidRDefault="00576364" w:rsidP="00977699">
      <w:pPr>
        <w:pStyle w:val="Lijstalinea"/>
        <w:numPr>
          <w:ilvl w:val="0"/>
          <w:numId w:val="18"/>
        </w:numPr>
      </w:pPr>
      <w:r w:rsidRPr="00977699">
        <w:t>Input: Geen wijzigingen nodig</w:t>
      </w:r>
    </w:p>
    <w:p w:rsidR="00576364" w:rsidRPr="00977699" w:rsidRDefault="00576364" w:rsidP="00977699">
      <w:pPr>
        <w:pStyle w:val="Lijstalinea"/>
        <w:numPr>
          <w:ilvl w:val="0"/>
          <w:numId w:val="18"/>
        </w:numPr>
      </w:pPr>
      <w:r w:rsidRPr="00977699">
        <w:t>Transformatie: Geen wijzigingen nodig</w:t>
      </w:r>
    </w:p>
    <w:p w:rsidR="00576364" w:rsidRPr="00977699" w:rsidRDefault="00576364" w:rsidP="00977699">
      <w:pPr>
        <w:pStyle w:val="Lijstalinea"/>
        <w:numPr>
          <w:ilvl w:val="0"/>
          <w:numId w:val="18"/>
        </w:numPr>
      </w:pPr>
      <w:r w:rsidRPr="00977699">
        <w:t>Output: Geen wijzigingen nodig</w:t>
      </w:r>
    </w:p>
    <w:p w:rsidR="00117BF8" w:rsidRPr="00117BF8" w:rsidRDefault="00117BF8" w:rsidP="00977699">
      <w:pPr>
        <w:pStyle w:val="Kop2"/>
      </w:pPr>
    </w:p>
    <w:p w:rsidR="00DD5A6B" w:rsidRPr="00DD5A6B" w:rsidRDefault="00DD5A6B" w:rsidP="00977699"/>
    <w:sectPr w:rsidR="00DD5A6B" w:rsidRPr="00DD5A6B" w:rsidSect="002942D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6DC" w:rsidRDefault="00E476DC" w:rsidP="002942D4">
      <w:pPr>
        <w:spacing w:after="0" w:line="240" w:lineRule="auto"/>
      </w:pPr>
      <w:r>
        <w:separator/>
      </w:r>
    </w:p>
  </w:endnote>
  <w:endnote w:type="continuationSeparator" w:id="0">
    <w:p w:rsidR="00E476DC" w:rsidRDefault="00E476DC" w:rsidP="00294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36A" w:rsidRDefault="0048736A">
    <w:pPr>
      <w:pStyle w:val="Voettekst"/>
      <w:jc w:val="right"/>
    </w:pPr>
    <w:r>
      <w:fldChar w:fldCharType="begin"/>
    </w:r>
    <w:r>
      <w:instrText>PAGE   \* MERGEFORMAT</w:instrText>
    </w:r>
    <w:r>
      <w:fldChar w:fldCharType="separate"/>
    </w:r>
    <w:r w:rsidR="00DF7E47">
      <w:rPr>
        <w:noProof/>
      </w:rPr>
      <w:t>15</w:t>
    </w:r>
    <w:r>
      <w:fldChar w:fldCharType="end"/>
    </w:r>
  </w:p>
  <w:p w:rsidR="0048736A" w:rsidRDefault="0048736A" w:rsidP="002942D4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6DC" w:rsidRDefault="00E476DC" w:rsidP="002942D4">
      <w:pPr>
        <w:spacing w:after="0" w:line="240" w:lineRule="auto"/>
      </w:pPr>
      <w:r>
        <w:separator/>
      </w:r>
    </w:p>
  </w:footnote>
  <w:footnote w:type="continuationSeparator" w:id="0">
    <w:p w:rsidR="00E476DC" w:rsidRDefault="00E476DC" w:rsidP="00294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36A" w:rsidRDefault="0048736A" w:rsidP="002942D4">
    <w:pPr>
      <w:pStyle w:val="Koptekst"/>
      <w:jc w:val="right"/>
    </w:pPr>
    <w:r>
      <w:rPr>
        <w:noProof/>
        <w:lang w:eastAsia="nl-NL"/>
      </w:rPr>
      <w:drawing>
        <wp:inline distT="0" distB="0" distL="0" distR="0">
          <wp:extent cx="2590800" cy="504825"/>
          <wp:effectExtent l="0" t="0" r="0" b="0"/>
          <wp:docPr id="2" name="Afbeelding 2" descr="PNH_RGB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NH_RGB_p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8736A" w:rsidRDefault="0048736A" w:rsidP="002942D4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6BD"/>
    <w:multiLevelType w:val="hybridMultilevel"/>
    <w:tmpl w:val="91BA01BC"/>
    <w:lvl w:ilvl="0" w:tplc="04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2A94C5A"/>
    <w:multiLevelType w:val="hybridMultilevel"/>
    <w:tmpl w:val="9EC2F3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72140"/>
    <w:multiLevelType w:val="hybridMultilevel"/>
    <w:tmpl w:val="A06851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D15B2"/>
    <w:multiLevelType w:val="hybridMultilevel"/>
    <w:tmpl w:val="209691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66FE3"/>
    <w:multiLevelType w:val="hybridMultilevel"/>
    <w:tmpl w:val="A3462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37480"/>
    <w:multiLevelType w:val="hybridMultilevel"/>
    <w:tmpl w:val="4872CD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F4A83"/>
    <w:multiLevelType w:val="hybridMultilevel"/>
    <w:tmpl w:val="A0A459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B3550"/>
    <w:multiLevelType w:val="hybridMultilevel"/>
    <w:tmpl w:val="9102A3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41652"/>
    <w:multiLevelType w:val="hybridMultilevel"/>
    <w:tmpl w:val="04DE0A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9356E"/>
    <w:multiLevelType w:val="hybridMultilevel"/>
    <w:tmpl w:val="E4F634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B768F"/>
    <w:multiLevelType w:val="hybridMultilevel"/>
    <w:tmpl w:val="6156B1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E3DF4"/>
    <w:multiLevelType w:val="hybridMultilevel"/>
    <w:tmpl w:val="F29CFFA0"/>
    <w:lvl w:ilvl="0" w:tplc="92C8A0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FCD11A6"/>
    <w:multiLevelType w:val="hybridMultilevel"/>
    <w:tmpl w:val="8F3EDFBA"/>
    <w:lvl w:ilvl="0" w:tplc="54409B0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34393"/>
    <w:multiLevelType w:val="hybridMultilevel"/>
    <w:tmpl w:val="1E7E50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03CD0"/>
    <w:multiLevelType w:val="hybridMultilevel"/>
    <w:tmpl w:val="87A41B70"/>
    <w:lvl w:ilvl="0" w:tplc="5B02F604">
      <w:numFmt w:val="bullet"/>
      <w:lvlText w:val="-"/>
      <w:lvlJc w:val="left"/>
      <w:pPr>
        <w:ind w:left="720" w:hanging="360"/>
      </w:pPr>
      <w:rPr>
        <w:rFonts w:ascii="Lucida Sans" w:eastAsia="Calibri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5298C"/>
    <w:multiLevelType w:val="hybridMultilevel"/>
    <w:tmpl w:val="232244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67BC5"/>
    <w:multiLevelType w:val="hybridMultilevel"/>
    <w:tmpl w:val="21DA209A"/>
    <w:lvl w:ilvl="0" w:tplc="314EFF1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23C42"/>
    <w:multiLevelType w:val="hybridMultilevel"/>
    <w:tmpl w:val="D4D6A2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4079B"/>
    <w:multiLevelType w:val="hybridMultilevel"/>
    <w:tmpl w:val="E44A8B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9717C7"/>
    <w:multiLevelType w:val="hybridMultilevel"/>
    <w:tmpl w:val="D9646C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15"/>
  </w:num>
  <w:num w:numId="5">
    <w:abstractNumId w:val="11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  <w:num w:numId="11">
    <w:abstractNumId w:val="5"/>
  </w:num>
  <w:num w:numId="12">
    <w:abstractNumId w:val="10"/>
  </w:num>
  <w:num w:numId="13">
    <w:abstractNumId w:val="19"/>
  </w:num>
  <w:num w:numId="14">
    <w:abstractNumId w:val="18"/>
  </w:num>
  <w:num w:numId="15">
    <w:abstractNumId w:val="3"/>
  </w:num>
  <w:num w:numId="16">
    <w:abstractNumId w:val="17"/>
  </w:num>
  <w:num w:numId="17">
    <w:abstractNumId w:val="8"/>
  </w:num>
  <w:num w:numId="18">
    <w:abstractNumId w:val="13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D1B"/>
    <w:rsid w:val="00006578"/>
    <w:rsid w:val="00011332"/>
    <w:rsid w:val="000146C8"/>
    <w:rsid w:val="00014E3E"/>
    <w:rsid w:val="000150A9"/>
    <w:rsid w:val="00025DDE"/>
    <w:rsid w:val="00051D20"/>
    <w:rsid w:val="00075388"/>
    <w:rsid w:val="00077069"/>
    <w:rsid w:val="00082E42"/>
    <w:rsid w:val="00084A23"/>
    <w:rsid w:val="00095C28"/>
    <w:rsid w:val="000A5BD0"/>
    <w:rsid w:val="000C5B4F"/>
    <w:rsid w:val="000D1C36"/>
    <w:rsid w:val="000F1786"/>
    <w:rsid w:val="000F18FA"/>
    <w:rsid w:val="000F2018"/>
    <w:rsid w:val="000F6350"/>
    <w:rsid w:val="001021A8"/>
    <w:rsid w:val="00105F86"/>
    <w:rsid w:val="00107074"/>
    <w:rsid w:val="00107EF2"/>
    <w:rsid w:val="00117BF8"/>
    <w:rsid w:val="00120083"/>
    <w:rsid w:val="00120933"/>
    <w:rsid w:val="001217AF"/>
    <w:rsid w:val="00131BB4"/>
    <w:rsid w:val="001440A5"/>
    <w:rsid w:val="001518D2"/>
    <w:rsid w:val="00154BF8"/>
    <w:rsid w:val="00173E4D"/>
    <w:rsid w:val="00183307"/>
    <w:rsid w:val="00185977"/>
    <w:rsid w:val="001A087C"/>
    <w:rsid w:val="001A4102"/>
    <w:rsid w:val="001A5FF7"/>
    <w:rsid w:val="001A68F3"/>
    <w:rsid w:val="001B6644"/>
    <w:rsid w:val="00220B47"/>
    <w:rsid w:val="002221FA"/>
    <w:rsid w:val="002277CE"/>
    <w:rsid w:val="0023665E"/>
    <w:rsid w:val="002464E1"/>
    <w:rsid w:val="0025108B"/>
    <w:rsid w:val="002679AB"/>
    <w:rsid w:val="00275D6D"/>
    <w:rsid w:val="00283EDA"/>
    <w:rsid w:val="002856A4"/>
    <w:rsid w:val="00287487"/>
    <w:rsid w:val="002942D4"/>
    <w:rsid w:val="00295D94"/>
    <w:rsid w:val="002B780F"/>
    <w:rsid w:val="002C35A7"/>
    <w:rsid w:val="002C35F7"/>
    <w:rsid w:val="002D02B5"/>
    <w:rsid w:val="002D3FCC"/>
    <w:rsid w:val="003232E6"/>
    <w:rsid w:val="00331046"/>
    <w:rsid w:val="0033663C"/>
    <w:rsid w:val="003452F8"/>
    <w:rsid w:val="00347DD8"/>
    <w:rsid w:val="003579F0"/>
    <w:rsid w:val="00362A07"/>
    <w:rsid w:val="00376036"/>
    <w:rsid w:val="00380325"/>
    <w:rsid w:val="003841CD"/>
    <w:rsid w:val="00385F9B"/>
    <w:rsid w:val="003863A4"/>
    <w:rsid w:val="003A008D"/>
    <w:rsid w:val="003A01E3"/>
    <w:rsid w:val="003A0CAE"/>
    <w:rsid w:val="003A4C8D"/>
    <w:rsid w:val="003A5A04"/>
    <w:rsid w:val="003E25C3"/>
    <w:rsid w:val="003F2015"/>
    <w:rsid w:val="003F4519"/>
    <w:rsid w:val="004141B9"/>
    <w:rsid w:val="00436A09"/>
    <w:rsid w:val="004379F7"/>
    <w:rsid w:val="00441543"/>
    <w:rsid w:val="00450AEC"/>
    <w:rsid w:val="0045241B"/>
    <w:rsid w:val="0045512D"/>
    <w:rsid w:val="004758A9"/>
    <w:rsid w:val="00477410"/>
    <w:rsid w:val="0048736A"/>
    <w:rsid w:val="00492384"/>
    <w:rsid w:val="00493ADA"/>
    <w:rsid w:val="00496A8A"/>
    <w:rsid w:val="004A0520"/>
    <w:rsid w:val="004B0759"/>
    <w:rsid w:val="004B4B73"/>
    <w:rsid w:val="004C317E"/>
    <w:rsid w:val="004C7D1B"/>
    <w:rsid w:val="004D00F6"/>
    <w:rsid w:val="004D07E6"/>
    <w:rsid w:val="004D109A"/>
    <w:rsid w:val="004D5525"/>
    <w:rsid w:val="004E6368"/>
    <w:rsid w:val="004F7154"/>
    <w:rsid w:val="005005F1"/>
    <w:rsid w:val="005216BC"/>
    <w:rsid w:val="00530878"/>
    <w:rsid w:val="005337E3"/>
    <w:rsid w:val="00547483"/>
    <w:rsid w:val="00552E17"/>
    <w:rsid w:val="00562896"/>
    <w:rsid w:val="00573D7C"/>
    <w:rsid w:val="00576364"/>
    <w:rsid w:val="00590AF0"/>
    <w:rsid w:val="0059680E"/>
    <w:rsid w:val="005C2B0B"/>
    <w:rsid w:val="005C49BE"/>
    <w:rsid w:val="005D03EE"/>
    <w:rsid w:val="005D1ACA"/>
    <w:rsid w:val="005D6C91"/>
    <w:rsid w:val="005E09D6"/>
    <w:rsid w:val="005F6C6A"/>
    <w:rsid w:val="00600005"/>
    <w:rsid w:val="00600CC0"/>
    <w:rsid w:val="0060527E"/>
    <w:rsid w:val="00631445"/>
    <w:rsid w:val="00637B9B"/>
    <w:rsid w:val="00657DBD"/>
    <w:rsid w:val="00662FAF"/>
    <w:rsid w:val="00665AC4"/>
    <w:rsid w:val="00666B2C"/>
    <w:rsid w:val="006679F7"/>
    <w:rsid w:val="006808AE"/>
    <w:rsid w:val="006820CC"/>
    <w:rsid w:val="00695418"/>
    <w:rsid w:val="006B56AB"/>
    <w:rsid w:val="006E6860"/>
    <w:rsid w:val="006F2C9A"/>
    <w:rsid w:val="00704705"/>
    <w:rsid w:val="00707565"/>
    <w:rsid w:val="00730D8C"/>
    <w:rsid w:val="00774557"/>
    <w:rsid w:val="00782CFD"/>
    <w:rsid w:val="00784F10"/>
    <w:rsid w:val="00785080"/>
    <w:rsid w:val="00792F5B"/>
    <w:rsid w:val="007A4D81"/>
    <w:rsid w:val="007A66FB"/>
    <w:rsid w:val="007B45B8"/>
    <w:rsid w:val="007B4AB8"/>
    <w:rsid w:val="007B5054"/>
    <w:rsid w:val="007C0095"/>
    <w:rsid w:val="007C2547"/>
    <w:rsid w:val="007C3AE1"/>
    <w:rsid w:val="007D0796"/>
    <w:rsid w:val="007D5EB0"/>
    <w:rsid w:val="007E292B"/>
    <w:rsid w:val="007F6AC8"/>
    <w:rsid w:val="00807A15"/>
    <w:rsid w:val="00811C7B"/>
    <w:rsid w:val="0082695C"/>
    <w:rsid w:val="00844CA3"/>
    <w:rsid w:val="00856437"/>
    <w:rsid w:val="008730F4"/>
    <w:rsid w:val="00894413"/>
    <w:rsid w:val="008A464C"/>
    <w:rsid w:val="008B073B"/>
    <w:rsid w:val="008C5757"/>
    <w:rsid w:val="008D5626"/>
    <w:rsid w:val="008D77CF"/>
    <w:rsid w:val="008D7838"/>
    <w:rsid w:val="008F41D9"/>
    <w:rsid w:val="0090383A"/>
    <w:rsid w:val="00906023"/>
    <w:rsid w:val="009309A5"/>
    <w:rsid w:val="00930D48"/>
    <w:rsid w:val="00931004"/>
    <w:rsid w:val="00940437"/>
    <w:rsid w:val="00954436"/>
    <w:rsid w:val="00977699"/>
    <w:rsid w:val="00984D08"/>
    <w:rsid w:val="00990FE7"/>
    <w:rsid w:val="00991D39"/>
    <w:rsid w:val="00994E10"/>
    <w:rsid w:val="009A6B59"/>
    <w:rsid w:val="009C514A"/>
    <w:rsid w:val="009C68A0"/>
    <w:rsid w:val="009D3ED7"/>
    <w:rsid w:val="009E569F"/>
    <w:rsid w:val="009F294A"/>
    <w:rsid w:val="00A04727"/>
    <w:rsid w:val="00A15D5C"/>
    <w:rsid w:val="00A23C8C"/>
    <w:rsid w:val="00A25812"/>
    <w:rsid w:val="00A27171"/>
    <w:rsid w:val="00A357AC"/>
    <w:rsid w:val="00A404E8"/>
    <w:rsid w:val="00A405EB"/>
    <w:rsid w:val="00A42584"/>
    <w:rsid w:val="00A46800"/>
    <w:rsid w:val="00A74947"/>
    <w:rsid w:val="00A769DE"/>
    <w:rsid w:val="00AB2791"/>
    <w:rsid w:val="00AD685A"/>
    <w:rsid w:val="00AD719C"/>
    <w:rsid w:val="00B11DC0"/>
    <w:rsid w:val="00B23FC7"/>
    <w:rsid w:val="00B318A2"/>
    <w:rsid w:val="00B34D10"/>
    <w:rsid w:val="00B34E9C"/>
    <w:rsid w:val="00B56CEB"/>
    <w:rsid w:val="00B6123B"/>
    <w:rsid w:val="00B946E4"/>
    <w:rsid w:val="00BD3F23"/>
    <w:rsid w:val="00BF58A1"/>
    <w:rsid w:val="00C03B01"/>
    <w:rsid w:val="00C05A15"/>
    <w:rsid w:val="00C113DD"/>
    <w:rsid w:val="00C16F4C"/>
    <w:rsid w:val="00C22CC1"/>
    <w:rsid w:val="00C36E9E"/>
    <w:rsid w:val="00C46A88"/>
    <w:rsid w:val="00C63DE8"/>
    <w:rsid w:val="00C641D1"/>
    <w:rsid w:val="00C6492A"/>
    <w:rsid w:val="00C65462"/>
    <w:rsid w:val="00C65F3C"/>
    <w:rsid w:val="00C76F8A"/>
    <w:rsid w:val="00C8137A"/>
    <w:rsid w:val="00C948F8"/>
    <w:rsid w:val="00CA1648"/>
    <w:rsid w:val="00CA70CB"/>
    <w:rsid w:val="00CB40A9"/>
    <w:rsid w:val="00CC79E5"/>
    <w:rsid w:val="00CE09C0"/>
    <w:rsid w:val="00CF6DC4"/>
    <w:rsid w:val="00D12D63"/>
    <w:rsid w:val="00D24074"/>
    <w:rsid w:val="00D3072A"/>
    <w:rsid w:val="00D43D45"/>
    <w:rsid w:val="00D6417D"/>
    <w:rsid w:val="00D75FB2"/>
    <w:rsid w:val="00D84063"/>
    <w:rsid w:val="00D93B69"/>
    <w:rsid w:val="00DA6C24"/>
    <w:rsid w:val="00DB27D2"/>
    <w:rsid w:val="00DB51D4"/>
    <w:rsid w:val="00DC4107"/>
    <w:rsid w:val="00DD425B"/>
    <w:rsid w:val="00DD5A6B"/>
    <w:rsid w:val="00DF2A49"/>
    <w:rsid w:val="00DF7E47"/>
    <w:rsid w:val="00E0355E"/>
    <w:rsid w:val="00E040B0"/>
    <w:rsid w:val="00E04AED"/>
    <w:rsid w:val="00E233ED"/>
    <w:rsid w:val="00E26155"/>
    <w:rsid w:val="00E476DC"/>
    <w:rsid w:val="00E50E98"/>
    <w:rsid w:val="00E674E6"/>
    <w:rsid w:val="00E7416C"/>
    <w:rsid w:val="00E77D00"/>
    <w:rsid w:val="00E91799"/>
    <w:rsid w:val="00EA6F65"/>
    <w:rsid w:val="00ED1EC7"/>
    <w:rsid w:val="00ED41D6"/>
    <w:rsid w:val="00ED645E"/>
    <w:rsid w:val="00F0055A"/>
    <w:rsid w:val="00F00D94"/>
    <w:rsid w:val="00F0330B"/>
    <w:rsid w:val="00F42E8F"/>
    <w:rsid w:val="00F57E2F"/>
    <w:rsid w:val="00F736E6"/>
    <w:rsid w:val="00F84833"/>
    <w:rsid w:val="00F909C3"/>
    <w:rsid w:val="00FA704F"/>
    <w:rsid w:val="00FB12B0"/>
    <w:rsid w:val="00FB2D54"/>
    <w:rsid w:val="00FB5869"/>
    <w:rsid w:val="00FC2A5A"/>
    <w:rsid w:val="00FD13BD"/>
    <w:rsid w:val="00FD52B9"/>
    <w:rsid w:val="00FD63C7"/>
    <w:rsid w:val="00FE1438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93A7B"/>
  <w15:docId w15:val="{B88F31F9-8153-4006-974B-CC2C8340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52E17"/>
    <w:pPr>
      <w:spacing w:after="200" w:line="276" w:lineRule="auto"/>
    </w:pPr>
    <w:rPr>
      <w:rFonts w:ascii="Lucida Sans" w:hAnsi="Lucida Sans"/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52E17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2E17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B6644"/>
    <w:pPr>
      <w:keepNext/>
      <w:spacing w:before="240" w:after="60"/>
      <w:outlineLvl w:val="2"/>
    </w:pPr>
    <w:rPr>
      <w:rFonts w:eastAsiaTheme="majorEastAsia" w:cstheme="majorBidi"/>
      <w:b/>
      <w:bCs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552E17"/>
    <w:rPr>
      <w:rFonts w:ascii="Lucida Sans" w:eastAsia="Times New Roman" w:hAnsi="Lucida Sans"/>
      <w:b/>
      <w:bCs/>
      <w:kern w:val="32"/>
      <w:sz w:val="32"/>
      <w:szCs w:val="32"/>
      <w:lang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040B0"/>
    <w:pPr>
      <w:keepLines/>
      <w:spacing w:before="480" w:after="0"/>
      <w:outlineLvl w:val="9"/>
    </w:pPr>
    <w:rPr>
      <w:color w:val="00325F"/>
      <w:kern w:val="0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942D4"/>
  </w:style>
  <w:style w:type="character" w:styleId="Hyperlink">
    <w:name w:val="Hyperlink"/>
    <w:uiPriority w:val="99"/>
    <w:unhideWhenUsed/>
    <w:rsid w:val="002942D4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942D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2942D4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2942D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rsid w:val="002942D4"/>
    <w:rPr>
      <w:sz w:val="22"/>
      <w:szCs w:val="22"/>
      <w:lang w:eastAsia="en-US"/>
    </w:rPr>
  </w:style>
  <w:style w:type="paragraph" w:styleId="Geenafstand">
    <w:name w:val="No Spacing"/>
    <w:uiPriority w:val="1"/>
    <w:qFormat/>
    <w:rsid w:val="00436A09"/>
    <w:rPr>
      <w:sz w:val="22"/>
      <w:szCs w:val="22"/>
      <w:lang w:eastAsia="en-US"/>
    </w:rPr>
  </w:style>
  <w:style w:type="table" w:styleId="Tabelraster">
    <w:name w:val="Table Grid"/>
    <w:basedOn w:val="Standaardtabel"/>
    <w:uiPriority w:val="59"/>
    <w:rsid w:val="001A68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D24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D24074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Lijst"/>
    <w:next w:val="Standaard"/>
    <w:link w:val="TitelChar"/>
    <w:uiPriority w:val="10"/>
    <w:qFormat/>
    <w:rsid w:val="00552E17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elChar">
    <w:name w:val="Titel Char"/>
    <w:link w:val="Titel"/>
    <w:uiPriority w:val="10"/>
    <w:rsid w:val="00552E17"/>
    <w:rPr>
      <w:rFonts w:ascii="Lucida Sans" w:eastAsia="Times New Roman" w:hAnsi="Lucida Sans"/>
      <w:b/>
      <w:bCs/>
      <w:kern w:val="28"/>
      <w:sz w:val="32"/>
      <w:szCs w:val="32"/>
      <w:lang w:eastAsia="en-US"/>
    </w:rPr>
  </w:style>
  <w:style w:type="character" w:customStyle="1" w:styleId="Kop2Char">
    <w:name w:val="Kop 2 Char"/>
    <w:link w:val="Kop2"/>
    <w:uiPriority w:val="9"/>
    <w:rsid w:val="00552E17"/>
    <w:rPr>
      <w:rFonts w:ascii="Lucida Sans" w:eastAsia="Times New Roman" w:hAnsi="Lucida Sans"/>
      <w:b/>
      <w:bCs/>
      <w:i/>
      <w:iCs/>
      <w:sz w:val="28"/>
      <w:szCs w:val="28"/>
      <w:lang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DD5A6B"/>
    <w:pPr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1B6644"/>
    <w:rPr>
      <w:rFonts w:ascii="Lucida Sans" w:eastAsiaTheme="majorEastAsia" w:hAnsi="Lucida Sans" w:cstheme="majorBidi"/>
      <w:b/>
      <w:bCs/>
      <w:sz w:val="24"/>
      <w:szCs w:val="26"/>
      <w:lang w:eastAsia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7C2547"/>
    <w:pPr>
      <w:ind w:left="440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552E17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2E17"/>
    <w:rPr>
      <w:rFonts w:ascii="Lucida Sans" w:eastAsiaTheme="majorEastAsia" w:hAnsi="Lucida Sans" w:cstheme="majorBidi"/>
      <w:sz w:val="24"/>
      <w:szCs w:val="24"/>
      <w:lang w:eastAsia="en-US"/>
    </w:rPr>
  </w:style>
  <w:style w:type="paragraph" w:styleId="Lijst">
    <w:name w:val="List"/>
    <w:basedOn w:val="Standaard"/>
    <w:uiPriority w:val="99"/>
    <w:semiHidden/>
    <w:unhideWhenUsed/>
    <w:rsid w:val="00552E17"/>
    <w:pPr>
      <w:ind w:left="283" w:hanging="283"/>
      <w:contextualSpacing/>
    </w:pPr>
  </w:style>
  <w:style w:type="paragraph" w:styleId="Lijstalinea">
    <w:name w:val="List Paragraph"/>
    <w:basedOn w:val="Standaard"/>
    <w:uiPriority w:val="34"/>
    <w:qFormat/>
    <w:rsid w:val="00FD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4AC0E-76AD-4382-9F1B-8E922E143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A00F7D83.dotm</Template>
  <TotalTime>2769</TotalTime>
  <Pages>52</Pages>
  <Words>10710</Words>
  <Characters>58911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Provincie Noord-Holland</Company>
  <LinksUpToDate>false</LinksUpToDate>
  <CharactersWithSpaces>69483</CharactersWithSpaces>
  <SharedDoc>false</SharedDoc>
  <HLinks>
    <vt:vector size="6" baseType="variant">
      <vt:variant>
        <vt:i4>1638457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_Toc445718954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Sander Waterbeemd</dc:creator>
  <cp:lastModifiedBy>Monné, dhr. B.J. (Bart)</cp:lastModifiedBy>
  <cp:revision>75</cp:revision>
  <cp:lastPrinted>2017-11-02T14:30:00Z</cp:lastPrinted>
  <dcterms:created xsi:type="dcterms:W3CDTF">2018-02-19T15:00:00Z</dcterms:created>
  <dcterms:modified xsi:type="dcterms:W3CDTF">2018-04-13T09:57:00Z</dcterms:modified>
</cp:coreProperties>
</file>