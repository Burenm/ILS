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68" w:rsidRPr="00977699" w:rsidRDefault="00552E17" w:rsidP="00977699">
      <w:r w:rsidRPr="00977699">
        <w:rPr>
          <w:noProof/>
          <w:lang w:eastAsia="nl-NL"/>
        </w:rPr>
        <w:drawing>
          <wp:inline distT="0" distB="0" distL="0" distR="0">
            <wp:extent cx="5753100" cy="1123950"/>
            <wp:effectExtent l="0" t="0" r="0" b="0"/>
            <wp:docPr id="1" name="Afbeelding 1" descr="PNH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H_RGB_p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BE" w:rsidRPr="00977699" w:rsidRDefault="005C49BE" w:rsidP="00977699"/>
    <w:p w:rsidR="005C49BE" w:rsidRPr="00977699" w:rsidRDefault="005C49BE" w:rsidP="00977699"/>
    <w:p w:rsidR="005C49BE" w:rsidRPr="00977699" w:rsidRDefault="004C7D1B" w:rsidP="00977699">
      <w:pPr>
        <w:pStyle w:val="Titel"/>
      </w:pPr>
      <w:bookmarkStart w:id="0" w:name="_Toc495317125"/>
      <w:bookmarkStart w:id="1" w:name="_Toc496690202"/>
      <w:bookmarkStart w:id="2" w:name="_Toc497399932"/>
      <w:r w:rsidRPr="00977699">
        <w:t>Release Notes Areaaldata 4.</w:t>
      </w:r>
      <w:bookmarkEnd w:id="0"/>
      <w:bookmarkEnd w:id="1"/>
      <w:bookmarkEnd w:id="2"/>
      <w:r w:rsidR="00562896" w:rsidRPr="00977699">
        <w:t>1</w:t>
      </w:r>
    </w:p>
    <w:p w:rsidR="007C2547" w:rsidRPr="00977699" w:rsidRDefault="007C2547" w:rsidP="00977699">
      <w:pPr>
        <w:pStyle w:val="Ondertitel"/>
      </w:pPr>
      <w:bookmarkStart w:id="3" w:name="_Toc496690203"/>
      <w:bookmarkStart w:id="4" w:name="_Toc497399933"/>
      <w:r w:rsidRPr="00977699">
        <w:t>PNH/BU/IGI-GEODATA 201</w:t>
      </w:r>
      <w:bookmarkEnd w:id="3"/>
      <w:bookmarkEnd w:id="4"/>
      <w:r w:rsidR="00562896" w:rsidRPr="00977699">
        <w:t>8</w:t>
      </w:r>
    </w:p>
    <w:p w:rsidR="007C2547" w:rsidRPr="00977699" w:rsidRDefault="007C2547" w:rsidP="00977699"/>
    <w:p w:rsidR="005C49BE" w:rsidRPr="00977699" w:rsidRDefault="005C49BE" w:rsidP="00977699"/>
    <w:p w:rsidR="002942D4" w:rsidRPr="00977699" w:rsidRDefault="007C2547" w:rsidP="00977699">
      <w:r w:rsidRPr="00977699">
        <w:br w:type="page"/>
      </w:r>
    </w:p>
    <w:p w:rsidR="00DD5A6B" w:rsidRPr="00977699" w:rsidRDefault="00DD5A6B" w:rsidP="00977699">
      <w:pPr>
        <w:pStyle w:val="Kopvaninhoudsopgave"/>
      </w:pPr>
      <w:r w:rsidRPr="00977699">
        <w:lastRenderedPageBreak/>
        <w:t>Inhoud</w:t>
      </w:r>
    </w:p>
    <w:p w:rsidR="004141B9" w:rsidRPr="00977699" w:rsidRDefault="00DD5A6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r w:rsidRPr="00977699">
        <w:fldChar w:fldCharType="begin"/>
      </w:r>
      <w:r w:rsidRPr="00977699">
        <w:instrText xml:space="preserve"> TOC \o "1-3" \h \z \u </w:instrText>
      </w:r>
      <w:r w:rsidRPr="00977699">
        <w:fldChar w:fldCharType="separate"/>
      </w:r>
      <w:hyperlink w:anchor="_Toc497399932" w:history="1">
        <w:r w:rsidR="00562896" w:rsidRPr="00977699">
          <w:rPr>
            <w:rStyle w:val="Hyperlink"/>
            <w:noProof/>
          </w:rPr>
          <w:t>Release Notes Areaaldata 4.01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3" w:history="1">
        <w:r w:rsidR="004141B9" w:rsidRPr="00977699">
          <w:rPr>
            <w:rStyle w:val="Hyperlink"/>
            <w:noProof/>
          </w:rPr>
          <w:t>PNH/BU/IGI-GEODATA 2017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4" w:history="1">
        <w:r w:rsidR="004141B9" w:rsidRPr="00977699">
          <w:rPr>
            <w:rStyle w:val="Hyperlink"/>
            <w:noProof/>
          </w:rPr>
          <w:t>Inleiding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4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5" w:history="1">
        <w:r w:rsidR="004141B9" w:rsidRPr="00977699">
          <w:rPr>
            <w:rStyle w:val="Hyperlink"/>
            <w:noProof/>
          </w:rPr>
          <w:t>Aanpassingen datamodel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6" w:history="1">
        <w:r w:rsidR="004141B9" w:rsidRPr="00977699">
          <w:rPr>
            <w:rStyle w:val="Hyperlink"/>
            <w:noProof/>
          </w:rPr>
          <w:t>Wijzigingen Objectdefinitie Areaaldata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7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_Toc497399937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8" w:history="1">
        <w:r w:rsidR="004141B9" w:rsidRPr="00977699">
          <w:rPr>
            <w:rStyle w:val="Hyperlink"/>
            <w:noProof/>
          </w:rPr>
          <w:t>Verwerkingsstatus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_Toc497399938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9" w:history="1">
        <w:r w:rsidR="004141B9" w:rsidRPr="00977699">
          <w:rPr>
            <w:rStyle w:val="Hyperlink"/>
            <w:noProof/>
          </w:rPr>
          <w:t>Tabellen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_Toc497399939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6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0" w:history="1">
        <w:r w:rsidR="004141B9" w:rsidRPr="00977699">
          <w:rPr>
            <w:rStyle w:val="Hyperlink"/>
            <w:noProof/>
          </w:rPr>
          <w:t>Domeinen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_Toc497399940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1" w:history="1">
        <w:r w:rsidR="004141B9" w:rsidRPr="00977699">
          <w:rPr>
            <w:rStyle w:val="Hyperlink"/>
            <w:noProof/>
          </w:rPr>
          <w:t>Domeinwaarden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_Toc497399941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2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9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3" w:history="1">
        <w:r w:rsidR="004141B9" w:rsidRPr="00977699">
          <w:rPr>
            <w:rStyle w:val="Hyperlink"/>
            <w:noProof/>
          </w:rPr>
          <w:t>Gevolgen data-uitwisseling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4" w:history="1">
        <w:r w:rsidR="004141B9" w:rsidRPr="00977699">
          <w:rPr>
            <w:rStyle w:val="Hyperlink"/>
            <w:noProof/>
          </w:rPr>
          <w:t>Areaaldata – GeoBGT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5" w:history="1">
        <w:r w:rsidR="004141B9" w:rsidRPr="00977699">
          <w:rPr>
            <w:rStyle w:val="Hyperlink"/>
            <w:noProof/>
          </w:rPr>
          <w:t>Areaaldata – Areaalviewer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B56CEB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6" w:history="1">
        <w:r w:rsidR="004141B9" w:rsidRPr="00977699">
          <w:rPr>
            <w:rStyle w:val="Hyperlink"/>
            <w:noProof/>
          </w:rPr>
          <w:t>Areaaldata – Gisib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DD5A6B" w:rsidRPr="00977699" w:rsidRDefault="00DD5A6B" w:rsidP="00977699">
      <w:r w:rsidRPr="00977699">
        <w:rPr>
          <w:b/>
          <w:bCs/>
        </w:rPr>
        <w:fldChar w:fldCharType="end"/>
      </w:r>
    </w:p>
    <w:p w:rsidR="002942D4" w:rsidRPr="00977699" w:rsidRDefault="002942D4" w:rsidP="00977699"/>
    <w:p w:rsidR="00F57E2F" w:rsidRPr="00977699" w:rsidRDefault="00F57E2F" w:rsidP="00977699"/>
    <w:p w:rsidR="00F57E2F" w:rsidRPr="00977699" w:rsidRDefault="00F57E2F" w:rsidP="00977699"/>
    <w:p w:rsidR="00E040B0" w:rsidRPr="00977699" w:rsidRDefault="00E040B0" w:rsidP="00977699">
      <w:pPr>
        <w:spacing w:after="0" w:line="240" w:lineRule="auto"/>
      </w:pPr>
      <w:r w:rsidRPr="00977699">
        <w:br w:type="page"/>
      </w:r>
    </w:p>
    <w:p w:rsidR="0033663C" w:rsidRPr="00977699" w:rsidRDefault="0033663C" w:rsidP="00977699"/>
    <w:p w:rsidR="00DD5A6B" w:rsidRPr="00977699" w:rsidRDefault="00DD5A6B" w:rsidP="00977699">
      <w:pPr>
        <w:pStyle w:val="Kopvaninhoudsopgave"/>
      </w:pPr>
      <w:r w:rsidRPr="00977699">
        <w:t>Versies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4502"/>
      </w:tblGrid>
      <w:tr w:rsidR="00DD5A6B" w:rsidRPr="00977699" w:rsidTr="0033663C">
        <w:tc>
          <w:tcPr>
            <w:tcW w:w="1526" w:type="dxa"/>
            <w:shd w:val="clear" w:color="auto" w:fill="auto"/>
          </w:tcPr>
          <w:p w:rsidR="00A25812" w:rsidRPr="00977699" w:rsidRDefault="00A2581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A25812" w:rsidRPr="00977699" w:rsidRDefault="00A25812" w:rsidP="00977699">
            <w:r w:rsidRPr="00977699">
              <w:t>0.1</w:t>
            </w:r>
          </w:p>
        </w:tc>
        <w:tc>
          <w:tcPr>
            <w:tcW w:w="1701" w:type="dxa"/>
            <w:shd w:val="clear" w:color="auto" w:fill="auto"/>
          </w:tcPr>
          <w:p w:rsidR="00A25812" w:rsidRPr="00977699" w:rsidRDefault="00011332" w:rsidP="00977699">
            <w:r w:rsidRPr="00977699">
              <w:t>26-</w:t>
            </w:r>
            <w:r w:rsidR="007B5054" w:rsidRPr="00977699">
              <w:t>2-18</w:t>
            </w:r>
          </w:p>
        </w:tc>
        <w:tc>
          <w:tcPr>
            <w:tcW w:w="4502" w:type="dxa"/>
            <w:shd w:val="clear" w:color="auto" w:fill="auto"/>
          </w:tcPr>
          <w:p w:rsidR="00A25812" w:rsidRPr="00977699" w:rsidRDefault="00A25812" w:rsidP="00977699">
            <w:r w:rsidRPr="00977699">
              <w:t>Eerste opzet</w:t>
            </w:r>
          </w:p>
        </w:tc>
      </w:tr>
      <w:tr w:rsidR="00C05A15" w:rsidRPr="00977699" w:rsidTr="0033663C">
        <w:tc>
          <w:tcPr>
            <w:tcW w:w="1526" w:type="dxa"/>
            <w:shd w:val="clear" w:color="auto" w:fill="auto"/>
          </w:tcPr>
          <w:p w:rsidR="00C05A15" w:rsidRPr="00977699" w:rsidRDefault="00C05A15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C05A15" w:rsidRPr="00977699" w:rsidRDefault="00C05A15" w:rsidP="00977699">
            <w:r w:rsidRPr="00977699">
              <w:t>0.2</w:t>
            </w:r>
          </w:p>
        </w:tc>
        <w:tc>
          <w:tcPr>
            <w:tcW w:w="1701" w:type="dxa"/>
            <w:shd w:val="clear" w:color="auto" w:fill="auto"/>
          </w:tcPr>
          <w:p w:rsidR="00C05A15" w:rsidRPr="00977699" w:rsidRDefault="00C05A15" w:rsidP="00977699">
            <w:r w:rsidRPr="00977699">
              <w:t>7-3-18</w:t>
            </w:r>
          </w:p>
        </w:tc>
        <w:tc>
          <w:tcPr>
            <w:tcW w:w="4502" w:type="dxa"/>
            <w:shd w:val="clear" w:color="auto" w:fill="auto"/>
          </w:tcPr>
          <w:p w:rsidR="00C05A15" w:rsidRPr="00977699" w:rsidRDefault="006F2C9A" w:rsidP="00977699">
            <w:r w:rsidRPr="00977699">
              <w:t>Correcties, impact uitgebreid</w:t>
            </w:r>
          </w:p>
        </w:tc>
      </w:tr>
      <w:tr w:rsidR="003A0CAE" w:rsidRPr="00977699" w:rsidTr="0033663C">
        <w:tc>
          <w:tcPr>
            <w:tcW w:w="1526" w:type="dxa"/>
            <w:shd w:val="clear" w:color="auto" w:fill="auto"/>
          </w:tcPr>
          <w:p w:rsidR="003A0CAE" w:rsidRPr="00977699" w:rsidRDefault="003A0CAE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3A0CAE" w:rsidRPr="00977699" w:rsidRDefault="003A0CAE" w:rsidP="00977699">
            <w:r w:rsidRPr="00977699">
              <w:t>0.3</w:t>
            </w:r>
          </w:p>
        </w:tc>
        <w:tc>
          <w:tcPr>
            <w:tcW w:w="1701" w:type="dxa"/>
            <w:shd w:val="clear" w:color="auto" w:fill="auto"/>
          </w:tcPr>
          <w:p w:rsidR="003A0CAE" w:rsidRPr="00977699" w:rsidRDefault="003A0CAE" w:rsidP="00977699">
            <w:r w:rsidRPr="00977699">
              <w:t>14-3-18</w:t>
            </w:r>
          </w:p>
        </w:tc>
        <w:tc>
          <w:tcPr>
            <w:tcW w:w="4502" w:type="dxa"/>
            <w:shd w:val="clear" w:color="auto" w:fill="auto"/>
          </w:tcPr>
          <w:p w:rsidR="003A0CAE" w:rsidRPr="00977699" w:rsidRDefault="003A0CAE" w:rsidP="00977699">
            <w:r w:rsidRPr="00977699">
              <w:t>FK</w:t>
            </w:r>
            <w:r w:rsidR="002856A4" w:rsidRPr="00977699">
              <w:t>s</w:t>
            </w:r>
            <w:r w:rsidRPr="00977699">
              <w:t xml:space="preserve"> opgeschoond</w:t>
            </w:r>
          </w:p>
        </w:tc>
      </w:tr>
      <w:tr w:rsidR="00011332" w:rsidRPr="00977699" w:rsidTr="0033663C">
        <w:tc>
          <w:tcPr>
            <w:tcW w:w="1526" w:type="dxa"/>
            <w:shd w:val="clear" w:color="auto" w:fill="auto"/>
          </w:tcPr>
          <w:p w:rsidR="00011332" w:rsidRPr="00977699" w:rsidRDefault="0001133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0.4 </w:t>
            </w:r>
          </w:p>
        </w:tc>
        <w:tc>
          <w:tcPr>
            <w:tcW w:w="1701" w:type="dxa"/>
            <w:shd w:val="clear" w:color="auto" w:fill="auto"/>
          </w:tcPr>
          <w:p w:rsidR="00011332" w:rsidRPr="00977699" w:rsidRDefault="00011332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Aanpassingen </w:t>
            </w:r>
            <w:r w:rsidR="000F2018" w:rsidRPr="00977699">
              <w:t>a.d.h.v.</w:t>
            </w:r>
            <w:r w:rsidRPr="00977699">
              <w:t xml:space="preserve"> bevindingen PD</w:t>
            </w:r>
          </w:p>
        </w:tc>
      </w:tr>
      <w:tr w:rsidR="000F2018" w:rsidRPr="00977699" w:rsidTr="0033663C">
        <w:tc>
          <w:tcPr>
            <w:tcW w:w="1526" w:type="dxa"/>
            <w:shd w:val="clear" w:color="auto" w:fill="auto"/>
          </w:tcPr>
          <w:p w:rsidR="000F2018" w:rsidRPr="00977699" w:rsidRDefault="000F2018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0F2018" w:rsidRPr="00977699" w:rsidRDefault="000F2018" w:rsidP="00977699">
            <w:r w:rsidRPr="00977699">
              <w:t>0.5</w:t>
            </w:r>
          </w:p>
        </w:tc>
        <w:tc>
          <w:tcPr>
            <w:tcW w:w="1701" w:type="dxa"/>
            <w:shd w:val="clear" w:color="auto" w:fill="auto"/>
          </w:tcPr>
          <w:p w:rsidR="000F2018" w:rsidRPr="00977699" w:rsidRDefault="000F2018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F2018" w:rsidRPr="00977699" w:rsidRDefault="000F2018" w:rsidP="00977699">
            <w:r w:rsidRPr="00977699">
              <w:t>Attribuut</w:t>
            </w:r>
            <w:r w:rsidRPr="00977699">
              <w:rPr>
                <w:b/>
              </w:rPr>
              <w:t>type</w:t>
            </w:r>
            <w:r w:rsidRPr="00977699">
              <w:t>wijzigingen a.d.h.v. consistentietest NH.</w:t>
            </w:r>
          </w:p>
        </w:tc>
      </w:tr>
      <w:tr w:rsidR="00AD719C" w:rsidRPr="00977699" w:rsidTr="0033663C">
        <w:tc>
          <w:tcPr>
            <w:tcW w:w="1526" w:type="dxa"/>
            <w:shd w:val="clear" w:color="auto" w:fill="auto"/>
          </w:tcPr>
          <w:p w:rsidR="00AD719C" w:rsidRPr="00977699" w:rsidRDefault="00AD719C" w:rsidP="00977699">
            <w:r>
              <w:t>JG</w:t>
            </w:r>
          </w:p>
        </w:tc>
        <w:tc>
          <w:tcPr>
            <w:tcW w:w="1559" w:type="dxa"/>
            <w:shd w:val="clear" w:color="auto" w:fill="auto"/>
          </w:tcPr>
          <w:p w:rsidR="00AD719C" w:rsidRPr="00977699" w:rsidRDefault="00AD719C" w:rsidP="00977699">
            <w:r>
              <w:t>0.51</w:t>
            </w:r>
          </w:p>
        </w:tc>
        <w:tc>
          <w:tcPr>
            <w:tcW w:w="1701" w:type="dxa"/>
            <w:shd w:val="clear" w:color="auto" w:fill="auto"/>
          </w:tcPr>
          <w:p w:rsidR="00AD719C" w:rsidRPr="00977699" w:rsidRDefault="00AD719C" w:rsidP="00977699">
            <w:r>
              <w:t>20-3-18</w:t>
            </w:r>
          </w:p>
        </w:tc>
        <w:tc>
          <w:tcPr>
            <w:tcW w:w="4502" w:type="dxa"/>
            <w:shd w:val="clear" w:color="auto" w:fill="auto"/>
          </w:tcPr>
          <w:p w:rsidR="00AD719C" w:rsidRPr="00977699" w:rsidRDefault="00AD719C" w:rsidP="00977699">
            <w:r>
              <w:t>1 typefout + algemeen impactstukje over versioning toegevoegd.</w:t>
            </w:r>
          </w:p>
        </w:tc>
      </w:tr>
      <w:tr w:rsidR="00B56CEB" w:rsidRPr="00977699" w:rsidTr="0033663C">
        <w:tc>
          <w:tcPr>
            <w:tcW w:w="1526" w:type="dxa"/>
            <w:shd w:val="clear" w:color="auto" w:fill="auto"/>
          </w:tcPr>
          <w:p w:rsidR="00B56CEB" w:rsidRDefault="00B56CEB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B56CEB" w:rsidRDefault="00B56CEB" w:rsidP="00977699">
            <w:r>
              <w:t>0.6</w:t>
            </w:r>
          </w:p>
        </w:tc>
        <w:tc>
          <w:tcPr>
            <w:tcW w:w="1701" w:type="dxa"/>
            <w:shd w:val="clear" w:color="auto" w:fill="auto"/>
          </w:tcPr>
          <w:p w:rsidR="00B56CEB" w:rsidRDefault="00B56CEB" w:rsidP="00977699">
            <w:r>
              <w:t>27-3-18</w:t>
            </w:r>
          </w:p>
        </w:tc>
        <w:tc>
          <w:tcPr>
            <w:tcW w:w="4502" w:type="dxa"/>
            <w:shd w:val="clear" w:color="auto" w:fill="auto"/>
          </w:tcPr>
          <w:p w:rsidR="00B56CEB" w:rsidRDefault="00B56CEB" w:rsidP="00B56CEB">
            <w:r>
              <w:t>Verwerking bevindingen (m.n. kleine typfouten) door PD</w:t>
            </w:r>
          </w:p>
        </w:tc>
      </w:tr>
    </w:tbl>
    <w:p w:rsidR="001A68F3" w:rsidRPr="00977699" w:rsidRDefault="002942D4" w:rsidP="00977699">
      <w:pPr>
        <w:pStyle w:val="Kop1"/>
      </w:pPr>
      <w:r w:rsidRPr="00977699">
        <w:br w:type="page"/>
      </w:r>
      <w:bookmarkStart w:id="5" w:name="_Toc495317126"/>
      <w:bookmarkStart w:id="6" w:name="_Toc497399934"/>
      <w:r w:rsidR="001A68F3" w:rsidRPr="00977699">
        <w:lastRenderedPageBreak/>
        <w:t>Inleiding</w:t>
      </w:r>
      <w:bookmarkEnd w:id="5"/>
      <w:bookmarkEnd w:id="6"/>
    </w:p>
    <w:p w:rsidR="00DD5A6B" w:rsidRPr="00977699" w:rsidRDefault="004C7D1B" w:rsidP="00977699">
      <w:r w:rsidRPr="00977699">
        <w:t>Dit document bevat de release notes van Areaaldata versie 4.</w:t>
      </w:r>
      <w:r w:rsidR="005D6C91" w:rsidRPr="00977699">
        <w:t>1</w:t>
      </w:r>
      <w:r w:rsidRPr="00977699">
        <w:t xml:space="preserve">. In deze </w:t>
      </w:r>
      <w:r w:rsidR="0033663C" w:rsidRPr="00977699">
        <w:t xml:space="preserve">nieuwe </w:t>
      </w:r>
      <w:r w:rsidRPr="00977699">
        <w:t>versie zijn verschillende aanpassingen gemaakt</w:t>
      </w:r>
      <w:r w:rsidR="0033663C" w:rsidRPr="00977699">
        <w:t xml:space="preserve"> met betrekking </w:t>
      </w:r>
      <w:r w:rsidR="005D6C91" w:rsidRPr="00977699">
        <w:t>tot de feature classes, domains en relationship classes. E</w:t>
      </w:r>
      <w:r w:rsidR="0033663C" w:rsidRPr="00977699">
        <w:t xml:space="preserve">en expliciete uitleg van de betreffende wijzigingen </w:t>
      </w:r>
      <w:r w:rsidR="00C6492A" w:rsidRPr="00977699">
        <w:t xml:space="preserve">is </w:t>
      </w:r>
      <w:r w:rsidR="0033663C" w:rsidRPr="00977699">
        <w:t>te vinden in de volgende hoofdstukken.</w:t>
      </w:r>
    </w:p>
    <w:p w:rsidR="00A25812" w:rsidRPr="00977699" w:rsidRDefault="00A25812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8D5626" w:rsidRPr="00977699" w:rsidRDefault="008D5626" w:rsidP="00977699"/>
    <w:p w:rsidR="008D5626" w:rsidRPr="00977699" w:rsidRDefault="008D5626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A25812" w:rsidRPr="00977699" w:rsidRDefault="00A25812" w:rsidP="00977699">
      <w:pPr>
        <w:pStyle w:val="Kop1"/>
      </w:pPr>
      <w:bookmarkStart w:id="7" w:name="_Toc495317127"/>
      <w:bookmarkStart w:id="8" w:name="_Toc497399935"/>
      <w:r w:rsidRPr="00977699">
        <w:lastRenderedPageBreak/>
        <w:t>Aanpassingen datamodel</w:t>
      </w:r>
      <w:bookmarkEnd w:id="7"/>
      <w:bookmarkEnd w:id="8"/>
    </w:p>
    <w:p w:rsidR="00662FAF" w:rsidRPr="00977699" w:rsidRDefault="00657DBD" w:rsidP="00977699">
      <w:pPr>
        <w:pStyle w:val="Kop2"/>
      </w:pPr>
      <w:bookmarkStart w:id="9" w:name="_Toc497399936"/>
      <w:bookmarkStart w:id="10" w:name="_Toc495317128"/>
      <w:r w:rsidRPr="00977699">
        <w:t>Wijzigingen Objectdefinitie Areaaldata</w:t>
      </w:r>
      <w:bookmarkEnd w:id="9"/>
    </w:p>
    <w:p w:rsidR="00C22CC1" w:rsidRPr="00977699" w:rsidRDefault="00C22CC1" w:rsidP="00977699">
      <w:r w:rsidRPr="00977699">
        <w:t>Onderstaande wijzigingen zijn doorgevoerd in het begeleidend schrijven bij de objectdefinitie getiteld 'Objectdefinitie Areaaldata’</w:t>
      </w:r>
      <w:r w:rsidR="008D5626" w:rsidRPr="00977699">
        <w:t xml:space="preserve"> die te vinden is in onze ILS.</w:t>
      </w:r>
    </w:p>
    <w:p w:rsidR="00A25812" w:rsidRPr="00977699" w:rsidRDefault="00A25812" w:rsidP="00977699">
      <w:pPr>
        <w:pStyle w:val="Kop2"/>
      </w:pPr>
      <w:bookmarkStart w:id="11" w:name="_Toc497399939"/>
      <w:r w:rsidRPr="00977699">
        <w:t>Tabellen</w:t>
      </w:r>
      <w:bookmarkEnd w:id="10"/>
      <w:bookmarkEnd w:id="11"/>
    </w:p>
    <w:p w:rsidR="0023665E" w:rsidRPr="00977699" w:rsidRDefault="0023665E" w:rsidP="00977699">
      <w:r w:rsidRPr="00977699">
        <w:t>De volgende tabel is verwijderd:</w:t>
      </w:r>
    </w:p>
    <w:p w:rsidR="0023665E" w:rsidRPr="00977699" w:rsidRDefault="0023665E" w:rsidP="00977699">
      <w:pPr>
        <w:pStyle w:val="Lijstalinea"/>
        <w:numPr>
          <w:ilvl w:val="0"/>
          <w:numId w:val="19"/>
        </w:numPr>
        <w:rPr>
          <w:sz w:val="20"/>
        </w:rPr>
      </w:pPr>
      <w:r w:rsidRPr="00977699">
        <w:rPr>
          <w:sz w:val="20"/>
        </w:rPr>
        <w:t>AREAALDATA.utiliteitsLink_l</w:t>
      </w:r>
      <w:r w:rsidR="00B318A2" w:rsidRPr="00977699">
        <w:rPr>
          <w:sz w:val="20"/>
        </w:rPr>
        <w:br/>
        <w:t>Reden: UtiliteitsLink_l heeft geen waarde meer doordat de gerelateerde tabellen ook gerelateerd zijn aan traject_v. Hierdoor is het niet meer nodig om deze tabel te onderhouden.</w:t>
      </w:r>
    </w:p>
    <w:p w:rsidR="004C7D1B" w:rsidRPr="00977699" w:rsidRDefault="004C7D1B" w:rsidP="00977699">
      <w:r w:rsidRPr="00977699">
        <w:t xml:space="preserve">De volgende </w:t>
      </w:r>
      <w:r w:rsidR="00A25812" w:rsidRPr="00977699">
        <w:t xml:space="preserve">tabellen </w:t>
      </w:r>
      <w:r w:rsidRPr="00977699">
        <w:t xml:space="preserve">zijn </w:t>
      </w:r>
      <w:r w:rsidR="00D24074" w:rsidRPr="00977699">
        <w:t xml:space="preserve"> </w:t>
      </w:r>
      <w:r w:rsidRPr="00977699">
        <w:t>toegevoegd:</w:t>
      </w:r>
    </w:p>
    <w:p w:rsidR="00436A09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AREAAL</w:t>
      </w:r>
      <w:r w:rsidR="00562896" w:rsidRPr="00977699">
        <w:t>DATA.ecopassage_l</w:t>
      </w:r>
    </w:p>
    <w:p w:rsidR="00B318A2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</w:t>
      </w:r>
      <w:r w:rsidR="00562896" w:rsidRPr="00977699">
        <w:t>ALDATA.scheidingGeleidewand_l</w:t>
      </w:r>
    </w:p>
    <w:p w:rsidR="00B318A2" w:rsidRPr="00977699" w:rsidRDefault="00B318A2" w:rsidP="00977699"/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1A68F3" w:rsidRPr="00977699" w:rsidRDefault="001A68F3" w:rsidP="00977699">
      <w:pPr>
        <w:pStyle w:val="Geenafstand"/>
      </w:pPr>
      <w:r w:rsidRPr="00977699">
        <w:lastRenderedPageBreak/>
        <w:t xml:space="preserve">De </w:t>
      </w:r>
      <w:r w:rsidR="00A25812" w:rsidRPr="00977699">
        <w:t xml:space="preserve">nieuwe tabellen </w:t>
      </w:r>
      <w:r w:rsidRPr="00977699">
        <w:t>zien er als volgt uit:</w:t>
      </w:r>
    </w:p>
    <w:p w:rsidR="00B34D10" w:rsidRPr="00977699" w:rsidRDefault="00B34D10" w:rsidP="00977699">
      <w:pPr>
        <w:pStyle w:val="Kop3"/>
      </w:pPr>
      <w:r w:rsidRPr="00977699">
        <w:t>AREAAL</w:t>
      </w:r>
      <w:r w:rsidR="00562896" w:rsidRPr="00977699">
        <w:t>DATA.ecopassage_l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134"/>
        <w:gridCol w:w="5702"/>
      </w:tblGrid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</w:t>
            </w:r>
            <w:r w:rsidR="00D24074" w:rsidRPr="00977699">
              <w:rPr>
                <w:b/>
              </w:rPr>
              <w:t>i</w:t>
            </w:r>
            <w:r w:rsidRPr="00977699">
              <w:rPr>
                <w:b/>
              </w:rPr>
              <w:t>nitie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  <w:tabs>
                <w:tab w:val="right" w:pos="2160"/>
              </w:tabs>
            </w:pPr>
            <w:r w:rsidRPr="00977699">
              <w:t>GISIB_ID</w:t>
            </w:r>
            <w:r w:rsidRPr="00977699">
              <w:tab/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verwijderd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Onderhouder van het objecct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185977" w:rsidRPr="00977699" w:rsidTr="00CC79E5">
        <w:tc>
          <w:tcPr>
            <w:tcW w:w="2376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4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Type materiaal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DATALEVERANCIE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3A01E3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Aanmaakdatum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Geometrie omschrijving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D93B69" w:rsidP="00977699">
            <w:pPr>
              <w:pStyle w:val="Geenafstand"/>
            </w:pPr>
            <w:r w:rsidRPr="00977699">
              <w:t>SHAPE_Leng</w:t>
            </w:r>
            <w:r w:rsidR="00562896" w:rsidRPr="00977699">
              <w:t>t</w:t>
            </w:r>
            <w:r w:rsidRPr="00977699">
              <w:t>h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1A68F3" w:rsidRPr="00977699" w:rsidRDefault="001A68F3" w:rsidP="00977699">
      <w:pPr>
        <w:pStyle w:val="Geenafstand"/>
      </w:pPr>
    </w:p>
    <w:p w:rsidR="00436A09" w:rsidRPr="00977699" w:rsidRDefault="00185977" w:rsidP="00977699">
      <w:pPr>
        <w:pStyle w:val="Kop3"/>
      </w:pPr>
      <w:r w:rsidRPr="00977699">
        <w:t>AREAALDATA.scheidingGeleidewand_l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133"/>
        <w:gridCol w:w="5446"/>
      </w:tblGrid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2407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Definitie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GISIB_ID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BGT</w:t>
            </w:r>
          </w:p>
        </w:tc>
      </w:tr>
      <w:tr w:rsidR="00185977" w:rsidRPr="00977699" w:rsidTr="00C8137A">
        <w:tc>
          <w:tcPr>
            <w:tcW w:w="2709" w:type="dxa"/>
            <w:shd w:val="clear" w:color="auto" w:fill="auto"/>
          </w:tcPr>
          <w:p w:rsidR="00185977" w:rsidRPr="00977699" w:rsidRDefault="00EA6F65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3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BGT 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 xml:space="preserve">Datum wanneer het object bij de bronhouder is verwijderd 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RELATIEVEHOOGTELIGGING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SmallInt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Aanduiding relatieve hoogte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lastRenderedPageBreak/>
              <w:t>BRONHOUDER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Bronhouder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Type materiaal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BGT aanduiding of het object in onderzoek is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TIJDSTIPREGISTRATIE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door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EINDREGISTRATIE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niet meer geldig is bij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in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BERICHT_ID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nummer van het bericht aan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Aanmaakdatum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Geometrie omschrijving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A405EB" w:rsidP="00977699">
            <w:pPr>
              <w:pStyle w:val="Geenafstand"/>
            </w:pPr>
            <w:r w:rsidRPr="00977699">
              <w:t>SHAPE_LEN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C8137A" w:rsidRPr="00977699" w:rsidRDefault="00C8137A" w:rsidP="00977699">
      <w:pPr>
        <w:spacing w:after="0" w:line="240" w:lineRule="auto"/>
        <w:rPr>
          <w:rFonts w:ascii="Calibri" w:hAnsi="Calibri"/>
        </w:rPr>
      </w:pPr>
    </w:p>
    <w:p w:rsidR="00657DBD" w:rsidRPr="00977699" w:rsidRDefault="00657DBD" w:rsidP="00977699">
      <w:pPr>
        <w:pStyle w:val="Geenafstand"/>
      </w:pP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AB2791" w:rsidRPr="00977699" w:rsidRDefault="00AB2791" w:rsidP="00977699">
      <w:pPr>
        <w:pStyle w:val="Geenafstand"/>
      </w:pPr>
      <w:r w:rsidRPr="00977699">
        <w:lastRenderedPageBreak/>
        <w:t xml:space="preserve">De volgende </w:t>
      </w:r>
      <w:r w:rsidR="00A25812" w:rsidRPr="00977699">
        <w:t xml:space="preserve">tabellen  </w:t>
      </w:r>
      <w:r w:rsidRPr="00977699">
        <w:t>zijn aangepast:</w:t>
      </w:r>
    </w:p>
    <w:p w:rsidR="00AB2791" w:rsidRPr="00977699" w:rsidRDefault="00AB2791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AREAALDATA.aanduidingVerzoekContact_p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KABEL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AREAALDATA.adres_tbl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AB2791" w:rsidRPr="00977699" w:rsidRDefault="00E674E6" w:rsidP="00977699">
      <w:pPr>
        <w:pStyle w:val="Kop3"/>
      </w:pPr>
      <w:r w:rsidRPr="00977699">
        <w:t>AREAALDAT</w:t>
      </w:r>
      <w:r w:rsidR="00C8137A" w:rsidRPr="00977699">
        <w:t>A.bak_p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</w:pPr>
            <w:r w:rsidRPr="00977699">
              <w:t>RECREATIEPLEK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Onnodig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AREAALD</w:t>
      </w:r>
      <w:r w:rsidR="00600CC0" w:rsidRPr="00977699">
        <w:t>ATA.b</w:t>
      </w:r>
      <w:r w:rsidR="00C8137A" w:rsidRPr="00977699">
        <w:t>egroeidTerreindeelBerm_v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416"/>
        <w:gridCol w:w="4805"/>
      </w:tblGrid>
      <w:tr w:rsidR="00CC79E5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E674E6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</w:t>
            </w:r>
            <w:r w:rsidR="003A01E3" w:rsidRPr="00977699">
              <w:t>AAN</w:t>
            </w:r>
            <w:r w:rsidRPr="00977699">
              <w:t>PLANTINGGESCHAT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BERMFUNCTIE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TYPEBEHEER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TYPE_BEHEER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BOLGEWAS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  <w:r w:rsidR="005D6C91" w:rsidRPr="00977699">
              <w:t xml:space="preserve"> 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DATUMAANPLANTING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JAARAANPLANTING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PLANJAAR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TALUDVERHOUDING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84D08" w:rsidRPr="00977699" w:rsidTr="00984D08">
        <w:tc>
          <w:tcPr>
            <w:tcW w:w="306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805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</w:t>
      </w:r>
      <w:r w:rsidR="00F42E8F" w:rsidRPr="00977699">
        <w:t>DATA.begroeidTerreindeelPlantvak_v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3"/>
        <w:gridCol w:w="1396"/>
        <w:gridCol w:w="4219"/>
      </w:tblGrid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WIJZEVANINWINNING</w:t>
            </w:r>
            <w:r w:rsidR="00E674E6" w:rsidRPr="00977699">
              <w:t xml:space="preserve"> 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JAAR_PLAATSTING_AANLEG_GESCHAT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66B2C" w:rsidRPr="00977699" w:rsidTr="00666B2C">
        <w:tc>
          <w:tcPr>
            <w:tcW w:w="3673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396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219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AREAALDATA.begroeid</w:t>
      </w:r>
      <w:r w:rsidR="004B4B73" w:rsidRPr="00977699">
        <w:t>T</w:t>
      </w:r>
      <w:r w:rsidRPr="00977699">
        <w:t>erreindeel_v</w:t>
      </w:r>
    </w:p>
    <w:p w:rsidR="004B4B73" w:rsidRPr="00977699" w:rsidRDefault="004B4B73" w:rsidP="00977699">
      <w:r w:rsidRPr="00977699">
        <w:t>Hernoemd van AREAALDATA.begroeidterreindeel_v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</w:t>
            </w:r>
            <w:r w:rsidR="00547483" w:rsidRPr="00977699">
              <w:t>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666B2C" w:rsidRPr="00977699" w:rsidRDefault="00BF58A1" w:rsidP="00977699">
      <w:pPr>
        <w:pStyle w:val="Kop3"/>
      </w:pPr>
      <w:r>
        <w:t>AREAALDATA.beschoeiing</w:t>
      </w:r>
      <w:r w:rsidR="00666B2C" w:rsidRPr="00977699">
        <w:t>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216BC" w:rsidRPr="00977699" w:rsidRDefault="005216BC" w:rsidP="005216BC">
      <w:pPr>
        <w:pStyle w:val="Kop3"/>
      </w:pPr>
      <w:r w:rsidRPr="00977699">
        <w:t>AREA</w:t>
      </w:r>
      <w:r>
        <w:t>ALDATA.bodem_v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216BC" w:rsidRPr="00977699" w:rsidTr="005216BC">
        <w:tc>
          <w:tcPr>
            <w:tcW w:w="2802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216BC" w:rsidRPr="00977699" w:rsidTr="005216BC">
        <w:tc>
          <w:tcPr>
            <w:tcW w:w="2802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E674E6" w:rsidRPr="00977699" w:rsidRDefault="00F42E8F" w:rsidP="00977699">
      <w:pPr>
        <w:pStyle w:val="Kop3"/>
      </w:pPr>
      <w:r w:rsidRPr="00977699">
        <w:t>AREAALDATA.bordScheepvaart_p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RVVTYPEBORD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Veranderd in BPRTYPEBORD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TEKSTBVBORD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TEKSTHOOFDBORD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TEKSTONDERBORD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HOOGTEPALEN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C79E5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Bevestiging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lastRenderedPageBreak/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Locatie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  <w:bookmarkStart w:id="12" w:name="_Toc495317129"/>
      <w:bookmarkStart w:id="13" w:name="_Toc497399940"/>
    </w:p>
    <w:p w:rsidR="00F42E8F" w:rsidRPr="00977699" w:rsidRDefault="00F42E8F" w:rsidP="00977699">
      <w:pPr>
        <w:pStyle w:val="Kop3"/>
      </w:pPr>
      <w:r w:rsidRPr="00977699">
        <w:t>AREAALDATA.bordWegwijzer_p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CB40A9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UITVOERING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AFMETINGENONDERBOR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ANWBNUMMER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KLOKSTAND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Mag weg, is PLANJAAR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VERVANGINGSKOSTEN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ONTWERPDATUM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VORMGEVING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VERLICHT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TYPEUITHOUDER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ONDERKANTBORD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LICHTPUNTHOOGTE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LETTERHOOGTE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ONDERSTEUNINGSCONS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</w:t>
            </w:r>
            <w:r w:rsidR="003A01E3" w:rsidRPr="00977699">
              <w:t>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B40A9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3A01E3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KLEURSTELLING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AREAALDATA.bordZwemwater_p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75D6D" w:rsidP="00977699">
            <w:pPr>
              <w:pStyle w:val="Geenafstand"/>
            </w:pPr>
            <w:r>
              <w:t>Administratieve locatie bij gebrek aan TRAJECT koppeling</w:t>
            </w:r>
          </w:p>
        </w:tc>
      </w:tr>
      <w:tr w:rsidR="003A5A04" w:rsidRPr="00977699" w:rsidTr="009D3ED7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42E8F" w:rsidRPr="00977699" w:rsidRDefault="00F42E8F" w:rsidP="00977699">
      <w:pPr>
        <w:pStyle w:val="Kop3"/>
      </w:pPr>
      <w:r w:rsidRPr="00977699">
        <w:lastRenderedPageBreak/>
        <w:t>AREAALDATA.bord_p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0146C8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WEGWIJZER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MATRIXTEKST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FABRIKANTTYPECODE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WAARDE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AANGELICHT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BESLUITNUMMER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BESLUITDATUM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784F10" w:rsidRPr="00977699" w:rsidRDefault="00784F10" w:rsidP="00977699">
      <w:pPr>
        <w:pStyle w:val="Kop3"/>
      </w:pPr>
      <w:r w:rsidRPr="00977699">
        <w:t>AREAALDATA.bouwdeelKunstwerk_tbl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600CC0" w:rsidRPr="00977699" w:rsidRDefault="00600CC0" w:rsidP="00977699">
      <w:pPr>
        <w:pStyle w:val="Kop3"/>
      </w:pPr>
      <w:r w:rsidRPr="00977699">
        <w:t>AREAALDATA.bouwdeelGeluidsscherm_tbl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00CC0" w:rsidRPr="00977699" w:rsidTr="00117BF8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D07E6" w:rsidRPr="00977699" w:rsidTr="00977699">
        <w:tc>
          <w:tcPr>
            <w:tcW w:w="2802" w:type="dxa"/>
            <w:shd w:val="clear" w:color="auto" w:fill="auto"/>
          </w:tcPr>
          <w:p w:rsidR="004D07E6" w:rsidRPr="00977699" w:rsidRDefault="004D07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4D07E6" w:rsidRPr="00977699" w:rsidRDefault="004D07E6" w:rsidP="004D07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D07E6" w:rsidRPr="00977699" w:rsidRDefault="009C514A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1021A8" w:rsidRPr="00977699" w:rsidRDefault="001021A8" w:rsidP="00977699">
      <w:pPr>
        <w:pStyle w:val="Kop3"/>
      </w:pPr>
      <w:r w:rsidRPr="00977699">
        <w:lastRenderedPageBreak/>
        <w:t>AREAALDATA.bouwdeelOevervak_tbl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21A8" w:rsidRPr="00977699" w:rsidTr="00117BF8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736E6" w:rsidRPr="00977699" w:rsidRDefault="00F736E6" w:rsidP="00977699">
      <w:pPr>
        <w:pStyle w:val="Kop3"/>
      </w:pPr>
      <w:r w:rsidRPr="00977699">
        <w:t>AREAALDATA.buis_l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6B56AB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275D6D" w:rsidRDefault="00275D6D" w:rsidP="00977699">
            <w:pPr>
              <w:pStyle w:val="Geenafstand"/>
            </w:pPr>
            <w:r>
              <w:t>Koppeling aan netwerk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AANTALBUIZEN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AFWIJKENDEDIEPTE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VERHOOGDRISICO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D8406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736E6" w:rsidRPr="00977699" w:rsidRDefault="00F736E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AREAALDATA.buisleiding_v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tabs>
                <w:tab w:val="center" w:pos="1293"/>
              </w:tabs>
            </w:pPr>
            <w:r w:rsidRPr="00977699">
              <w:t>TRAJECT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666B2C" w:rsidRPr="00977699" w:rsidRDefault="00666B2C" w:rsidP="00977699">
      <w:pPr>
        <w:pStyle w:val="Kop3"/>
      </w:pPr>
      <w:r w:rsidRPr="00977699">
        <w:t>AREAALDATA.concessieverlener_tbl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666B2C" w:rsidRPr="00977699" w:rsidRDefault="00666B2C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AREAALDATA.crowInspectieresultaat_tbl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0F6350" w:rsidP="00977699">
      <w:pPr>
        <w:pStyle w:val="Kop3"/>
      </w:pPr>
      <w:r w:rsidRPr="00977699">
        <w:t>AREAALDATA.crowMet</w:t>
      </w:r>
      <w:r w:rsidR="00F84833" w:rsidRPr="00977699">
        <w:t>ing_tbl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lastRenderedPageBreak/>
        <w:t>AREAALDATA.diepteTovMaaiveld_p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120083">
            <w:pPr>
              <w:pStyle w:val="Geenafstand"/>
            </w:pPr>
            <w:r>
              <w:t>Standaardattribuut ontbrak nog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Standaardattribuut ontbrak nog</w:t>
            </w:r>
          </w:p>
        </w:tc>
      </w:tr>
      <w:tr w:rsidR="006808AE" w:rsidRPr="00977699" w:rsidTr="009D3ED7">
        <w:tc>
          <w:tcPr>
            <w:tcW w:w="2802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Ongeldige relatie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AREAALDATA.doorvaartmaat_p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331046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77CE" w:rsidRPr="00977699" w:rsidTr="000146C8">
        <w:tc>
          <w:tcPr>
            <w:tcW w:w="2802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AREAALDATA.ecoHoofdstructuur_v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AREAALDATA.ecoVerbZone_v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AREAALDATA.electriciteitskabel_l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KASTVRI/KASTOVL</w:t>
            </w:r>
          </w:p>
        </w:tc>
      </w:tr>
      <w:tr w:rsidR="00D93B69" w:rsidRPr="00977699" w:rsidTr="000146C8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KASTOVL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90383A" w:rsidRPr="00977699" w:rsidRDefault="0090383A" w:rsidP="00977699">
      <w:pPr>
        <w:pStyle w:val="Kop3"/>
      </w:pPr>
      <w:r w:rsidRPr="00977699">
        <w:t>AREAALDATA.faunavoorziening_v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0383A" w:rsidRPr="00977699" w:rsidTr="006B56AB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5D1AC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 w:rsidRPr="00A15D5C">
              <w:t xml:space="preserve">RELATIEVEHOOGTELIGGING  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9C514A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 xml:space="preserve">Datatype </w:t>
            </w:r>
            <w:r>
              <w:lastRenderedPageBreak/>
              <w:t>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lastRenderedPageBreak/>
              <w:t xml:space="preserve">Attributen met gelijke namen moeten van hetzelfde </w:t>
            </w:r>
            <w:r>
              <w:lastRenderedPageBreak/>
              <w:t>type zijn binnen het datamodel</w:t>
            </w:r>
          </w:p>
        </w:tc>
      </w:tr>
      <w:tr w:rsidR="00120933" w:rsidRPr="00977699" w:rsidTr="003232E6">
        <w:tc>
          <w:tcPr>
            <w:tcW w:w="2802" w:type="dxa"/>
            <w:shd w:val="clear" w:color="auto" w:fill="auto"/>
          </w:tcPr>
          <w:p w:rsidR="00120933" w:rsidRDefault="00120933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lastRenderedPageBreak/>
              <w:t>PLANJAAR</w:t>
            </w:r>
          </w:p>
        </w:tc>
        <w:tc>
          <w:tcPr>
            <w:tcW w:w="1417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54BF8" w:rsidRPr="00977699" w:rsidRDefault="00154BF8" w:rsidP="00977699">
      <w:pPr>
        <w:pStyle w:val="Kop3"/>
      </w:pPr>
      <w:r w:rsidRPr="00977699">
        <w:t>AREAALDATA.fietsparkeervoorziening_l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54BF8" w:rsidRPr="00977699" w:rsidTr="00117BF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54BF8" w:rsidRPr="00977699" w:rsidTr="00977699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tabs>
                <w:tab w:val="center" w:pos="1293"/>
              </w:tabs>
            </w:pPr>
            <w:r w:rsidRPr="00977699">
              <w:t>GARANTIECERTIFICAAT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0383A" w:rsidRPr="00977699" w:rsidRDefault="0090383A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AREAALDATA.functioneelGebied_v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AREAALDATA.gebiedscontractregio_v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CONTBSP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CONTINFRA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CONTOPDRACHTNEMER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AREAALDATA.gebouwInstallatie_v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Locatie en gebruiksfunctie</w:t>
            </w:r>
          </w:p>
        </w:tc>
      </w:tr>
      <w:tr w:rsidR="003F2015" w:rsidRPr="00977699" w:rsidTr="009D3ED7">
        <w:tc>
          <w:tcPr>
            <w:tcW w:w="2802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4961" w:type="dxa"/>
            <w:shd w:val="clear" w:color="auto" w:fill="auto"/>
          </w:tcPr>
          <w:p w:rsidR="003F2015" w:rsidRDefault="003F2015" w:rsidP="00977699">
            <w:pPr>
              <w:pStyle w:val="Geenafstand"/>
            </w:pP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</w:t>
      </w:r>
      <w:r w:rsidR="00990FE7" w:rsidRPr="00977699">
        <w:t>geluidwerendeVoorziening_l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990FE7" w:rsidP="00977699">
            <w:pPr>
              <w:pStyle w:val="Geenafstand"/>
            </w:pPr>
            <w:r w:rsidRPr="00977699">
              <w:t>Overbodig: koppeling via TRAJECT</w:t>
            </w:r>
          </w:p>
        </w:tc>
      </w:tr>
      <w:tr w:rsidR="00990FE7" w:rsidRPr="00977699" w:rsidTr="000146C8">
        <w:tc>
          <w:tcPr>
            <w:tcW w:w="2802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844CA3" w:rsidRPr="00977699" w:rsidTr="000146C8">
        <w:tc>
          <w:tcPr>
            <w:tcW w:w="2802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7F6AC8" w:rsidRPr="00977699" w:rsidTr="003232E6">
        <w:tc>
          <w:tcPr>
            <w:tcW w:w="2802" w:type="dxa"/>
            <w:shd w:val="clear" w:color="auto" w:fill="auto"/>
          </w:tcPr>
          <w:p w:rsidR="007F6AC8" w:rsidRDefault="007F6AC8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HMEIND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F6AC8" w:rsidRPr="00977699" w:rsidTr="000146C8">
        <w:tc>
          <w:tcPr>
            <w:tcW w:w="2802" w:type="dxa"/>
            <w:shd w:val="clear" w:color="auto" w:fill="auto"/>
          </w:tcPr>
          <w:p w:rsidR="007F6AC8" w:rsidRDefault="007F6AC8" w:rsidP="007F6AC8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HMBEGIN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lastRenderedPageBreak/>
        <w:t>AREAALDATA.halte_v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5C2B0B" w:rsidP="00977699">
            <w:pPr>
              <w:pStyle w:val="Geenafstand"/>
            </w:pPr>
            <w:r w:rsidRPr="00977699">
              <w:t>WINDROOSRICHTING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CONCESSIEVERL_GEBRUIK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CONCESSIEVERL_PLAATSING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 naar CONSESSIEVERLENER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AREAALDATA.kabelbed_v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9D3ED7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Toegevoegd voor eventuele BGT status</w:t>
            </w:r>
          </w:p>
        </w:tc>
      </w:tr>
    </w:tbl>
    <w:p w:rsidR="005E09D6" w:rsidRPr="00977699" w:rsidRDefault="005E09D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AREAALDATA.kastDRIS_p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KASTNUMMER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B56AB" w:rsidRPr="00977699" w:rsidRDefault="006B56AB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DIMSYSTEEM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TYPEDIMSYSTEEM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AREAALDATA.kastVri_p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DYNAMISCHVERKEERSM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FTPGEBRUIKERSWACHT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INDIVIDUELELAMPMEL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IVRERAINBELWACHTWOO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IVERAINBELNAAM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IVERAIP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IVERALICENTIENUMME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IVERAPIN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IVERAVERSIENUMMER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lastRenderedPageBreak/>
              <w:t>KANVASADRES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KASTTYPE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TYPESPEC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ROODLAMPBEWAKING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SIMNUMMER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SSIDKORTEAFSTANDRA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ADSLKENMERK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DEELCONFLICT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KARANTENNE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KWCLICENTIENUMMER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EANEMETER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Overbodige FK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3863A4" w:rsidRPr="00977699" w:rsidRDefault="003863A4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863A4" w:rsidRPr="00977699" w:rsidTr="006B56AB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3863A4" w:rsidRPr="00977699" w:rsidRDefault="003863A4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AREAALDATA.kruispunt_p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5F6C6A" w:rsidP="00977699">
            <w:pPr>
              <w:pStyle w:val="Geenafstand"/>
            </w:pPr>
            <w:r w:rsidRPr="00977699">
              <w:t xml:space="preserve">Overbodige </w:t>
            </w:r>
            <w:r w:rsidR="000F6350" w:rsidRPr="00977699">
              <w:t>FK  i.v.m. koppeling via INNETWERK</w:t>
            </w:r>
          </w:p>
        </w:tc>
      </w:tr>
      <w:tr w:rsidR="00A15D5C" w:rsidRPr="00977699" w:rsidTr="000146C8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AREAALDATA.kunstwerkBeweegbaar_p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TYPEVOEGOVERGANG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Bijna overal leeg, staat in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KILOMETRERING_0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lastRenderedPageBreak/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REMMINGSWERKVERVANGINGSJAAR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F0055A" w:rsidP="00977699">
            <w:pPr>
              <w:pStyle w:val="Geenafstand"/>
            </w:pPr>
            <w:r w:rsidRPr="00977699">
              <w:t>Veranderd naar BOUWJAARREMMINGSWERK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RENOVATIEJAAR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TALUDBEKLEDINGOPPO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DB27D2" w:rsidRPr="00977699" w:rsidTr="00DB27D2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9C514A" w:rsidRPr="00977699" w:rsidTr="00DB27D2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AREAALDATA.kunstwerkdeel_mp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220B47" w:rsidRPr="00977699" w:rsidRDefault="00220B47" w:rsidP="00977699">
      <w:pPr>
        <w:pStyle w:val="Kop3"/>
      </w:pPr>
      <w:r w:rsidRPr="00977699">
        <w:t>AREAALDATA.kunstwerkdeel</w:t>
      </w:r>
      <w:r w:rsidR="000146C8"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KWBREEDTE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KWHOOGTE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SCHOTBALKAANWEZIG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0146C8" w:rsidRPr="00977699" w:rsidRDefault="000146C8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t>AREAALDATA.kunstwerkdeel_v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AREAALDATA.kunstwerkVast_p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Bijna overal onbekend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C514A" w:rsidRPr="00977699" w:rsidTr="009D3ED7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774557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74557" w:rsidRPr="00977699" w:rsidTr="009D3ED7">
        <w:tc>
          <w:tcPr>
            <w:tcW w:w="2802" w:type="dxa"/>
            <w:shd w:val="clear" w:color="auto" w:fill="auto"/>
          </w:tcPr>
          <w:p w:rsidR="00774557" w:rsidRPr="004D07E6" w:rsidRDefault="00774557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KWOPPERVLAKTE</w:t>
            </w:r>
          </w:p>
        </w:tc>
        <w:tc>
          <w:tcPr>
            <w:tcW w:w="1417" w:type="dxa"/>
            <w:shd w:val="clear" w:color="auto" w:fill="auto"/>
          </w:tcPr>
          <w:p w:rsidR="00774557" w:rsidRDefault="00774557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Default="00774557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DUIKERBINNENONDERK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784F10" w:rsidRPr="00977699" w:rsidRDefault="00784F10" w:rsidP="00977699">
      <w:pPr>
        <w:pStyle w:val="Kop3"/>
      </w:pPr>
      <w:r w:rsidRPr="00977699">
        <w:t>AREAALDATA.kwElement_tbl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4F10" w:rsidRPr="00977699" w:rsidRDefault="00784F10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lastRenderedPageBreak/>
        <w:t>AREAALDATA.lamp_p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LAMPKLASSE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0146C8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LANTAARN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Noodzakelijke FK</w:t>
            </w:r>
          </w:p>
        </w:tc>
      </w:tr>
    </w:tbl>
    <w:p w:rsidR="00637B9B" w:rsidRPr="00977699" w:rsidRDefault="00637B9B" w:rsidP="00977699">
      <w:pPr>
        <w:spacing w:after="0" w:line="240" w:lineRule="auto"/>
      </w:pPr>
    </w:p>
    <w:p w:rsidR="00637B9B" w:rsidRPr="00977699" w:rsidRDefault="00637B9B" w:rsidP="00977699">
      <w:pPr>
        <w:pStyle w:val="Kop3"/>
      </w:pPr>
      <w:r w:rsidRPr="00977699">
        <w:t>AREAALDATA.lantaarn_p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82695C" w:rsidP="00977699">
            <w:pPr>
              <w:pStyle w:val="Geenafstand"/>
            </w:pPr>
            <w:r w:rsidRPr="00977699">
              <w:t xml:space="preserve">Bijna overal </w:t>
            </w:r>
            <w:r w:rsidR="00275D6D"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BRONHOUDER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82695C" w:rsidRPr="00977699" w:rsidRDefault="0082695C" w:rsidP="00977699">
      <w:pPr>
        <w:pStyle w:val="Geenafstand"/>
      </w:pPr>
    </w:p>
    <w:p w:rsidR="0082695C" w:rsidRPr="00977699" w:rsidRDefault="00856437" w:rsidP="00977699">
      <w:pPr>
        <w:pStyle w:val="Kop3"/>
      </w:pPr>
      <w:r w:rsidRPr="00977699">
        <w:t>AREAALDATA.leidingelement</w:t>
      </w:r>
      <w:r w:rsidR="0082695C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5D6C91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Voor eventuele BGT status</w:t>
            </w:r>
          </w:p>
        </w:tc>
      </w:tr>
      <w:tr w:rsidR="00477410" w:rsidRPr="00977699" w:rsidTr="005D6C91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2695C" w:rsidRPr="00977699" w:rsidRDefault="0082695C" w:rsidP="00977699">
      <w:pPr>
        <w:spacing w:after="0" w:line="240" w:lineRule="auto"/>
      </w:pPr>
    </w:p>
    <w:p w:rsidR="00376036" w:rsidRPr="00977699" w:rsidRDefault="00376036" w:rsidP="00376036">
      <w:pPr>
        <w:pStyle w:val="Kop3"/>
      </w:pPr>
      <w:r w:rsidRPr="00977699">
        <w:t>AREAALDATA.l</w:t>
      </w:r>
      <w:r>
        <w:t>igplaatsstrook</w:t>
      </w:r>
      <w:r w:rsidRPr="00977699">
        <w:t>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Geen BGT-object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t>AREAALDATA.mantelbuis_v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5D6C91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VERTICALE</w:t>
            </w:r>
            <w:r w:rsidR="003A01E3" w:rsidRPr="00977699">
              <w:t>_</w:t>
            </w:r>
            <w:r w:rsidRPr="00977699">
              <w:t>POSITIE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82695C" w:rsidRDefault="0082695C" w:rsidP="00977699">
      <w:pPr>
        <w:spacing w:after="0" w:line="240" w:lineRule="auto"/>
      </w:pPr>
    </w:p>
    <w:p w:rsidR="00774557" w:rsidRPr="00977699" w:rsidRDefault="00774557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lastRenderedPageBreak/>
        <w:t>AREAALDATA.mastDraagconstructie_p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5D6C91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UITLEGGERPORTAAL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774557" w:rsidRPr="00977699" w:rsidTr="005D6C91">
        <w:tc>
          <w:tcPr>
            <w:tcW w:w="2802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AREAALDATA.nenConditiescore_tbl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AREAALDATA.nenInspectie_tbl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AREAALDATA.oeverReparatie_p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D63C7" w:rsidRPr="00977699" w:rsidRDefault="00FD63C7" w:rsidP="00977699">
      <w:pPr>
        <w:pStyle w:val="Kop3"/>
      </w:pPr>
      <w:r w:rsidRPr="00977699">
        <w:t>AREAALDATA.oevervak_v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RAPPORT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73E4D" w:rsidRPr="00977699" w:rsidTr="003232E6">
        <w:tc>
          <w:tcPr>
            <w:tcW w:w="2802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OEVERFUNCTIE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B6123B" w:rsidRPr="00977699" w:rsidRDefault="00B6123B" w:rsidP="00977699">
      <w:pPr>
        <w:pStyle w:val="Kop3"/>
      </w:pPr>
      <w:r w:rsidRPr="00977699">
        <w:lastRenderedPageBreak/>
        <w:t>AREAALDATA.onderdeel_tbl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B6123B" w:rsidRPr="00977699" w:rsidTr="006B56AB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B6123B" w:rsidRPr="00977699" w:rsidTr="00977699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AANSLUITSPANNING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WINDMETERHOOGTE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</w:tbl>
    <w:p w:rsidR="00B6123B" w:rsidRPr="00977699" w:rsidRDefault="00B6123B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Vervangen door TYPE_BEHEER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MAXWATERDIEPTE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977699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D63C7" w:rsidRPr="00977699" w:rsidRDefault="00FD63C7" w:rsidP="00977699">
      <w:pPr>
        <w:spacing w:after="0" w:line="240" w:lineRule="auto"/>
      </w:pPr>
      <w:bookmarkStart w:id="14" w:name="_GoBack"/>
      <w:bookmarkEnd w:id="14"/>
    </w:p>
    <w:p w:rsidR="00105F86" w:rsidRPr="00977699" w:rsidRDefault="00105F86" w:rsidP="00977699">
      <w:pPr>
        <w:pStyle w:val="Kop3"/>
      </w:pPr>
      <w:r w:rsidRPr="00977699">
        <w:t>AREAALDATA.ondersteunendWegdeelKruin_l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AREAALDATA.ondersteunendWegdeelPlantvak_v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3969"/>
      </w:tblGrid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JAAR_PLAATSING_AANLEG_GESCHAT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GRONDSOORT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Te vinden in de Geometrie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05F86">
        <w:tc>
          <w:tcPr>
            <w:tcW w:w="3794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3969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105F86">
        <w:tc>
          <w:tcPr>
            <w:tcW w:w="3794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3969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994E10" w:rsidRPr="00977699" w:rsidRDefault="00105F86" w:rsidP="00977699">
      <w:pPr>
        <w:pStyle w:val="Kop3"/>
      </w:pPr>
      <w:r w:rsidRPr="00977699">
        <w:t>AREAAL</w:t>
      </w:r>
      <w:r w:rsidR="00994E10" w:rsidRPr="00977699">
        <w:t>DATA.ondersteunendWegdeel_v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lastRenderedPageBreak/>
              <w:t>TALUDVERHOUDING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TALUD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Leeg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TYPE_BEHEER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DATUMAANPLANTINGGESCHAT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O</w:t>
            </w:r>
            <w:r w:rsidR="0059680E" w:rsidRPr="00977699">
              <w:t>E</w:t>
            </w:r>
            <w:r w:rsidRPr="00977699">
              <w:t>VERVAK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Onnodige FK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TYPEPLAAGSOORT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TYPEPLAAGINVASIESOORT</w:t>
            </w:r>
          </w:p>
        </w:tc>
      </w:tr>
      <w:tr w:rsidR="008B073B" w:rsidRPr="00977699" w:rsidTr="005D6C91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  <w:tr w:rsidR="009F294A" w:rsidRPr="00977699" w:rsidTr="005D6C91">
        <w:tc>
          <w:tcPr>
            <w:tcW w:w="2802" w:type="dxa"/>
            <w:shd w:val="clear" w:color="auto" w:fill="auto"/>
          </w:tcPr>
          <w:p w:rsidR="009F294A" w:rsidRDefault="009F294A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F294A" w:rsidRDefault="009F294A" w:rsidP="008B073B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F294A" w:rsidRDefault="009F294A" w:rsidP="008B073B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pStyle w:val="Kop3"/>
      </w:pPr>
      <w:r w:rsidRPr="00977699">
        <w:t>AREAALDATA.ongeclassificeerdObject_v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AREAALDATA.overbruggingsdeel_v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441543" w:rsidRPr="00977699" w:rsidRDefault="00441543" w:rsidP="00977699">
      <w:pPr>
        <w:pStyle w:val="Kop3"/>
      </w:pPr>
      <w:r w:rsidRPr="00977699">
        <w:t>AREAALDATA.o</w:t>
      </w:r>
      <w:r w:rsidR="00C63DE8" w:rsidRPr="00977699">
        <w:t>verigBouwwerk</w:t>
      </w:r>
      <w:r w:rsidRPr="00977699">
        <w:t>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AFMETINGEN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RECLAME_BREEDTE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RECLAME_TYPE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RECLAME_EXPLOITANT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17BF8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74557" w:rsidRPr="00977699" w:rsidTr="00117BF8">
        <w:tc>
          <w:tcPr>
            <w:tcW w:w="2802" w:type="dxa"/>
            <w:shd w:val="clear" w:color="auto" w:fill="auto"/>
          </w:tcPr>
          <w:p w:rsidR="00774557" w:rsidRDefault="00774557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774557" w:rsidRDefault="00774557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Default="00774557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AREAALDATA.overigeScheiding_l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lastRenderedPageBreak/>
        <w:t>AREAALDATA.overigeScheiding_v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AREAALDATA.paalAfbakening_p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94E10" w:rsidRPr="00977699" w:rsidRDefault="00994E10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MASTNUMMER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679AB" w:rsidP="00977699">
            <w:pPr>
              <w:pStyle w:val="Geenafstand"/>
            </w:pPr>
            <w:r w:rsidRPr="00977699">
              <w:t>Vervangen door PAALNUMMER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3579F0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7A66FB" w:rsidRPr="00977699" w:rsidTr="00977699">
        <w:tc>
          <w:tcPr>
            <w:tcW w:w="2802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Overbodige i.v.m. INNETWERK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VORM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AARDDRAADAANWEZIG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CAMERAOPZETSTUK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47DD8" w:rsidRPr="00977699" w:rsidRDefault="00347DD8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AREAALDATA.pand_v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  <w:rPr>
                <w:b/>
              </w:rPr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3F2015" w:rsidRPr="00977699" w:rsidRDefault="003F2015" w:rsidP="003F2015">
      <w:pPr>
        <w:pStyle w:val="Kop3"/>
      </w:pPr>
      <w:r w:rsidRPr="00977699">
        <w:t>AREAALDATA.pand</w:t>
      </w:r>
      <w:r>
        <w:t>Huisnummerreeks</w:t>
      </w:r>
      <w:r w:rsidRPr="00977699">
        <w:t>_</w:t>
      </w:r>
      <w:r>
        <w:t>t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STATUS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GLOBALID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lastRenderedPageBreak/>
        <w:t>AREAALDATA.put_p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BUIS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47DD8" w:rsidRPr="00977699" w:rsidRDefault="00347DD8" w:rsidP="00977699">
      <w:pPr>
        <w:pStyle w:val="Kop3"/>
      </w:pPr>
      <w:r w:rsidRPr="00977699">
        <w:t>AREAALDATA.recreatieplek_v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C65462" w:rsidRDefault="00C65462" w:rsidP="00977699">
            <w:pPr>
              <w:pStyle w:val="Geenafstand"/>
            </w:pPr>
            <w:r>
              <w:t>Geen BGT object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</w:t>
            </w:r>
            <w:r w:rsidR="000F6350" w:rsidRPr="00977699">
              <w:t>S</w:t>
            </w:r>
            <w:r w:rsidRPr="00977699">
              <w:t>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120083" w:rsidRDefault="00C65462" w:rsidP="00977699">
            <w:pPr>
              <w:pStyle w:val="Geenafstand"/>
            </w:pPr>
            <w:r>
              <w:t>Administratieve locatie</w:t>
            </w:r>
          </w:p>
        </w:tc>
      </w:tr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CA1648" w:rsidP="00977699">
            <w:pPr>
              <w:pStyle w:val="Geenafstand"/>
            </w:pPr>
            <w:r w:rsidRPr="00977699">
              <w:t>Overbodig, want recreatieplekken bevinden zich veelal buiten trajecten</w:t>
            </w:r>
          </w:p>
        </w:tc>
      </w:tr>
    </w:tbl>
    <w:p w:rsidR="00A357AC" w:rsidRPr="00977699" w:rsidRDefault="00A357AC" w:rsidP="00977699">
      <w:pPr>
        <w:pStyle w:val="Kop3"/>
      </w:pPr>
      <w:r w:rsidRPr="00977699">
        <w:t>ARE</w:t>
      </w:r>
      <w:r w:rsidR="00792F5B" w:rsidRPr="00977699">
        <w:t>AALDATA.scheiding_l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Onnodige FK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DEKSLOOF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VERANKERD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GORDING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DB51D4" w:rsidRPr="00977699" w:rsidRDefault="00DB51D4" w:rsidP="00DB51D4">
      <w:pPr>
        <w:pStyle w:val="Kop3"/>
      </w:pPr>
      <w:r w:rsidRPr="00977699">
        <w:t>AREAALDATA.scheiding_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51D4" w:rsidRPr="00977699" w:rsidTr="003232E6">
        <w:tc>
          <w:tcPr>
            <w:tcW w:w="2802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51D4" w:rsidRPr="00977699" w:rsidTr="003232E6">
        <w:tc>
          <w:tcPr>
            <w:tcW w:w="2802" w:type="dxa"/>
            <w:shd w:val="clear" w:color="auto" w:fill="auto"/>
          </w:tcPr>
          <w:p w:rsidR="00DB51D4" w:rsidRDefault="00DB51D4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C5757" w:rsidRPr="00977699" w:rsidRDefault="008C5757" w:rsidP="00977699">
      <w:pPr>
        <w:pStyle w:val="Kop3"/>
      </w:pPr>
      <w:r w:rsidRPr="00977699">
        <w:t>AREAALDATA.scheidingGeluidsscherm_l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C5757" w:rsidRPr="00977699" w:rsidTr="00117BF8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C5757" w:rsidRPr="00977699" w:rsidTr="00977699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tabs>
                <w:tab w:val="center" w:pos="1293"/>
              </w:tabs>
            </w:pPr>
            <w:r w:rsidRPr="00977699">
              <w:t>MATERIAALTYPE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92F5B" w:rsidRPr="00977699" w:rsidRDefault="00792F5B" w:rsidP="00977699">
      <w:pPr>
        <w:spacing w:after="0" w:line="240" w:lineRule="auto"/>
      </w:pPr>
    </w:p>
    <w:p w:rsidR="00A46800" w:rsidRPr="00977699" w:rsidRDefault="00A46800" w:rsidP="00977699">
      <w:pPr>
        <w:pStyle w:val="Kop3"/>
      </w:pPr>
      <w:r w:rsidRPr="00977699">
        <w:t>AREAALDATA.scheidingOevervak_l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46800" w:rsidRPr="00977699" w:rsidTr="00117BF8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lastRenderedPageBreak/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A46800" w:rsidRPr="00977699" w:rsidRDefault="00A46800" w:rsidP="00977699">
      <w:pPr>
        <w:spacing w:after="0" w:line="240" w:lineRule="auto"/>
      </w:pPr>
    </w:p>
    <w:p w:rsidR="00A46800" w:rsidRPr="00977699" w:rsidRDefault="00A46800" w:rsidP="00977699">
      <w:pPr>
        <w:spacing w:after="0" w:line="240" w:lineRule="auto"/>
      </w:pPr>
    </w:p>
    <w:p w:rsidR="00792F5B" w:rsidRPr="00977699" w:rsidRDefault="00DB27D2" w:rsidP="00977699">
      <w:pPr>
        <w:pStyle w:val="Kop3"/>
      </w:pPr>
      <w:r w:rsidRPr="00977699">
        <w:t>AREAALDATA.s</w:t>
      </w:r>
      <w:r w:rsidR="00792F5B" w:rsidRPr="00977699">
        <w:t>chutsluis_p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ONDERHOUDBIJZONDER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 xml:space="preserve">Leeg/bestaat niet 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ONDERHOUDOPMERKING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Leeg/bestaat niet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DB27D2" w:rsidRPr="00977699" w:rsidTr="00792F5B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VAARWEGDEELTRAJECT</w:t>
            </w:r>
          </w:p>
        </w:tc>
      </w:tr>
      <w:tr w:rsidR="009C514A" w:rsidRPr="00977699" w:rsidTr="00792F5B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7A4D81" w:rsidRPr="00977699" w:rsidRDefault="007A4D81" w:rsidP="00977699">
      <w:pPr>
        <w:spacing w:after="0" w:line="240" w:lineRule="auto"/>
      </w:pPr>
    </w:p>
    <w:p w:rsidR="00C113DD" w:rsidRPr="00977699" w:rsidRDefault="00331046" w:rsidP="00977699">
      <w:pPr>
        <w:pStyle w:val="Kop3"/>
      </w:pPr>
      <w:r w:rsidRPr="00977699">
        <w:t>AREAALDATA.sensor_l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AFMETING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SENSOR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087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5D6C91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Overbodige FK naast INNETWERK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C113DD" w:rsidRPr="00977699" w:rsidRDefault="00C113DD" w:rsidP="00977699">
      <w:pPr>
        <w:pStyle w:val="Kop3"/>
      </w:pPr>
      <w:r w:rsidRPr="00977699">
        <w:t>AREAALDATA.sensor_p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DETECTIENUMMER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1A087C" w:rsidP="00977699">
            <w:pPr>
              <w:pStyle w:val="Geenafstand"/>
            </w:pPr>
            <w:r w:rsidRPr="00977699">
              <w:t>Leeg</w:t>
            </w: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331046" w:rsidP="00977699">
            <w:pPr>
              <w:pStyle w:val="Geenafstand"/>
            </w:pPr>
            <w:r w:rsidRPr="00977699">
              <w:t>Leeg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lastRenderedPageBreak/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31046" w:rsidRPr="00977699" w:rsidRDefault="00331046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AREAALDATA.spoor_l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31046" w:rsidRPr="00977699" w:rsidRDefault="00331046" w:rsidP="00977699">
      <w:pPr>
        <w:pStyle w:val="Kop3"/>
      </w:pPr>
      <w:r w:rsidRPr="00977699">
        <w:t>AREAALDATA.straatmeubilairLichtpunt</w:t>
      </w:r>
      <w:r w:rsidR="00784F10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SOORT_ENERGIE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 xml:space="preserve">Verwijderd 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0F6350" w:rsidP="00977699">
            <w:pPr>
              <w:pStyle w:val="Geenafstand"/>
            </w:pPr>
            <w:r w:rsidRPr="00977699">
              <w:t>GEVOEDDOO</w:t>
            </w:r>
            <w:r w:rsidR="00492384" w:rsidRPr="00977699">
              <w:t>RDERDE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NAAMDERDE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VERWIJZINGCONTRACT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COMMUNICATIETYPE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SPIEGELSTAND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OPZETSTUK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koppeling via PAAL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TUNNELINBOUW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AREAALDATA.straatmeubilair_p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5337E3" w:rsidP="00FA704F">
            <w:pPr>
              <w:pStyle w:val="Geenafstand"/>
            </w:pPr>
            <w:r w:rsidRPr="00977699">
              <w:t>Overbodige FK i.v.m. koppeling via TRAJECT</w:t>
            </w:r>
          </w:p>
        </w:tc>
      </w:tr>
      <w:tr w:rsidR="005337E3" w:rsidRPr="00977699" w:rsidTr="009D3ED7">
        <w:tc>
          <w:tcPr>
            <w:tcW w:w="2802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AREAALDATA.telecommunicatiekabel_l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Koppeling aan netwerk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VERTICALE_POSITIE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DA6C24" w:rsidRPr="00977699" w:rsidRDefault="00DA6C24" w:rsidP="00977699">
      <w:pPr>
        <w:pStyle w:val="Kop3"/>
      </w:pPr>
      <w:r w:rsidRPr="00977699">
        <w:lastRenderedPageBreak/>
        <w:t>AREAALDATA.telpaal_p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5337E3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679AB" w:rsidRPr="00977699" w:rsidRDefault="002679AB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AREAALDATA.theorHectometrering_p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AREAALDATA.tunneldeel_v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DB27D2" w:rsidRPr="00977699" w:rsidRDefault="00DB27D2" w:rsidP="00977699">
      <w:pPr>
        <w:pStyle w:val="Kop3"/>
      </w:pPr>
      <w:r w:rsidRPr="00977699">
        <w:t>AREAALDATA.uithouder_p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1A5FF7" w:rsidRPr="00977699" w:rsidRDefault="00006578" w:rsidP="00977699">
      <w:pPr>
        <w:pStyle w:val="Kop3"/>
      </w:pPr>
      <w:r w:rsidRPr="00977699">
        <w:t>AREAALDATA.uitleggerPortaal_l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C65462" w:rsidRDefault="00C65462" w:rsidP="00977699">
            <w:pPr>
              <w:pStyle w:val="Geenafstand"/>
            </w:pPr>
            <w:r>
              <w:t>Nieuwe modellering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PAAL2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65462" w:rsidP="00977699">
            <w:pPr>
              <w:pStyle w:val="Geenafstand"/>
              <w:rPr>
                <w:b/>
              </w:rPr>
            </w:pPr>
            <w:r>
              <w:t>Nieuwe modellering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7D5EB0" w:rsidRPr="00977699" w:rsidRDefault="007D5EB0" w:rsidP="00977699">
      <w:pPr>
        <w:pStyle w:val="Kop3"/>
      </w:pPr>
      <w:r w:rsidRPr="00977699">
        <w:t>AREAALDATA.utiliteitsnet_tbl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</w:tbl>
    <w:p w:rsidR="007D5EB0" w:rsidRPr="00977699" w:rsidRDefault="007D5EB0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AREAALDATA.vaarweg_l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AREAALDATA.vaarwegdeeltraject_v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</w:t>
      </w:r>
      <w:r w:rsidR="003E25C3" w:rsidRPr="00977699">
        <w:t>REAALDATA.vaarwegdeeltrajectas_l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006578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Vervangen door NAAM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GEWENSTEHOOGTE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27D2" w:rsidRPr="00977699" w:rsidTr="00006578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E0355E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961"/>
      </w:tblGrid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lastRenderedPageBreak/>
              <w:t>ANTIMAAISCHADE_PAALTJES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BEREIKBAARMETHOOGW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BOOMPAAL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Veranderd naar STREEFBEELD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HOOGTEKLASSE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VRIJETAKVALMOGELIJ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943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276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95D94" w:rsidRDefault="00295D94" w:rsidP="00977699">
      <w:pPr>
        <w:spacing w:after="0" w:line="240" w:lineRule="auto"/>
      </w:pPr>
    </w:p>
    <w:p w:rsidR="00ED645E" w:rsidRPr="00977699" w:rsidRDefault="00ED645E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AREAALDATA.vegetatieObject_v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AREAALDATA.vtaInspectie_tbl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F736E6" w:rsidRPr="00977699" w:rsidRDefault="00F736E6" w:rsidP="00977699">
      <w:pPr>
        <w:pStyle w:val="Kop3"/>
      </w:pPr>
      <w:r w:rsidRPr="00977699">
        <w:t>AREAALDATA.waterdeel_v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ONDERHOUDTWEEKANTE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NAUTISCHPROFIEL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HYDRAULISCHPROFIEL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736E6" w:rsidRPr="00977699" w:rsidRDefault="00F736E6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Veranderd naar SOORT_ENERGIE</w:t>
            </w:r>
          </w:p>
        </w:tc>
      </w:tr>
      <w:tr w:rsidR="00DB27D2" w:rsidRPr="00977699" w:rsidTr="00F00D94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VERLICHTING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RADARREFLECTIE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COMMUNICATIEVOORZI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BESTEKNUMMER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977699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Onnodige FK</w:t>
            </w:r>
            <w:r w:rsidR="00977699">
              <w:t xml:space="preserve"> naast VAARWEGDEELTRAJECT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pStyle w:val="Kop3"/>
      </w:pPr>
      <w:r w:rsidRPr="00977699">
        <w:lastRenderedPageBreak/>
        <w:t>AREAALDATA.waterinrichtingselement_l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FE1438" w:rsidP="00977699">
            <w:pPr>
              <w:pStyle w:val="Geenafstand"/>
            </w:pPr>
            <w:r w:rsidRPr="00977699">
              <w:t>Veranderd naar VAARWEGDEELTRAJECT</w:t>
            </w:r>
          </w:p>
        </w:tc>
      </w:tr>
    </w:tbl>
    <w:p w:rsidR="00295D94" w:rsidRPr="00977699" w:rsidRDefault="00295D94" w:rsidP="00977699">
      <w:pPr>
        <w:pStyle w:val="Kop3"/>
      </w:pPr>
      <w:r w:rsidRPr="00977699">
        <w:t>AREAALDATA.waterloop_l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SHAPE_Area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856A4" w:rsidP="00380325">
            <w:pPr>
              <w:pStyle w:val="Geenafstand"/>
            </w:pPr>
            <w:r w:rsidRPr="00977699">
              <w:t xml:space="preserve">Vervalt </w:t>
            </w:r>
            <w:r w:rsidR="00295D94" w:rsidRPr="00977699">
              <w:t>omdat het een lijnobject is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PLANJAAR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295D94" w:rsidRPr="00977699" w:rsidRDefault="00295D94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9D3ED7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BESTEMMING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CONSTRUCTIE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HOOGTEBOVENNAP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LOOPDEK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4758A9" w:rsidRPr="00977699" w:rsidTr="00977699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</w:pPr>
            <w:r w:rsidRPr="00977699">
              <w:t>JAARCONSERVEREN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379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WEGDEEL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FK is IDENTIFICATIE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lastRenderedPageBreak/>
        <w:t>AREAALDATA.wegdeelPerron_v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MATERIAAL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MATERIAALTYPE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820CC" w:rsidRDefault="006820CC" w:rsidP="00977699">
      <w:pPr>
        <w:spacing w:after="0" w:line="240" w:lineRule="auto"/>
      </w:pPr>
    </w:p>
    <w:p w:rsidR="00ED645E" w:rsidRPr="00977699" w:rsidRDefault="00ED645E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9D3ED7" w:rsidRPr="00977699" w:rsidRDefault="009D3ED7" w:rsidP="00977699">
      <w:pPr>
        <w:spacing w:after="0" w:line="240" w:lineRule="auto"/>
        <w:rPr>
          <w:rFonts w:asciiTheme="minorHAnsi" w:hAnsiTheme="minorHAnsi" w:cstheme="minorHAnsi"/>
        </w:rPr>
      </w:pPr>
    </w:p>
    <w:p w:rsidR="009D3ED7" w:rsidRPr="00977699" w:rsidRDefault="009D3ED7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B6644" w:rsidRPr="00977699" w:rsidRDefault="001B6644" w:rsidP="00977699">
      <w:pPr>
        <w:spacing w:after="0" w:line="240" w:lineRule="auto"/>
        <w:rPr>
          <w:rFonts w:asciiTheme="minorHAnsi" w:hAnsiTheme="minorHAnsi" w:cstheme="minorHAnsi"/>
        </w:rPr>
      </w:pPr>
    </w:p>
    <w:p w:rsidR="006820CC" w:rsidRPr="00977699" w:rsidRDefault="006820CC" w:rsidP="00977699">
      <w:pPr>
        <w:pStyle w:val="Kop3"/>
      </w:pPr>
      <w:r w:rsidRPr="00977699">
        <w:t>AREAALDATA.weginrichtingselement_v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ACTUEELBEELD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0F6350" w:rsidP="00977699">
            <w:pPr>
              <w:pStyle w:val="Geenafstand"/>
            </w:pPr>
            <w:r w:rsidRPr="00977699">
              <w:t>AFSTAND</w:t>
            </w:r>
            <w:r w:rsidR="006820CC" w:rsidRPr="00977699">
              <w:t>VERHARDING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D3ED7" w:rsidRPr="00977699" w:rsidTr="00F00D94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4758A9" w:rsidRPr="00977699" w:rsidRDefault="004758A9" w:rsidP="00977699">
      <w:pPr>
        <w:pStyle w:val="Kop3"/>
      </w:pPr>
      <w:r w:rsidRPr="00977699">
        <w:lastRenderedPageBreak/>
        <w:t>AREAALDATA.wegvak_v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758A9" w:rsidRPr="00977699" w:rsidTr="006B56AB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6B56AB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7D5EB0" w:rsidRPr="00977699" w:rsidTr="006B56AB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VERKEERSINTENSITEI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PERCENTAGEVRACHTVE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BUSROUTE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  <w:r w:rsidRPr="00977699">
        <w:br w:type="page"/>
      </w:r>
    </w:p>
    <w:p w:rsidR="00A27171" w:rsidRPr="00977699" w:rsidRDefault="00A27171" w:rsidP="00977699">
      <w:pPr>
        <w:pStyle w:val="Kop2"/>
      </w:pPr>
      <w:r w:rsidRPr="00977699">
        <w:lastRenderedPageBreak/>
        <w:t>Domeinen</w:t>
      </w:r>
      <w:bookmarkEnd w:id="12"/>
      <w:bookmarkEnd w:id="13"/>
    </w:p>
    <w:p w:rsidR="00ED1EC7" w:rsidRPr="00977699" w:rsidRDefault="00ED1EC7" w:rsidP="00977699">
      <w:pPr>
        <w:pStyle w:val="Geenafstand"/>
      </w:pPr>
      <w:r w:rsidRPr="00977699">
        <w:t>In de nieuwe datasets zijn de volgende domeinen actief:</w:t>
      </w:r>
    </w:p>
    <w:p w:rsidR="00ED1EC7" w:rsidRPr="00977699" w:rsidRDefault="00ED1EC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AREAALDATA.ecopassage_l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typeSpecEPA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AREAALDATA.scheidingGeleidewand_l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Bronhouder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typeSpecSHDGeleidewand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8A464C" w:rsidRPr="00977699" w:rsidRDefault="008A464C" w:rsidP="00977699">
      <w:pPr>
        <w:pStyle w:val="Geenafstand"/>
      </w:pPr>
    </w:p>
    <w:p w:rsidR="00ED1EC7" w:rsidRPr="00977699" w:rsidRDefault="008A464C" w:rsidP="00977699">
      <w:pPr>
        <w:pStyle w:val="Geenafstand"/>
      </w:pPr>
      <w:r w:rsidRPr="00977699">
        <w:t>In de volgende dataset zitten attributen met een nieuw/ander domein: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AREAALDATA.begroeidTerreindeelPlantvak_v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fysiekVoorkomenBTD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fysiekVoorkomenBTDP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AREAALDATA.buisleiding_v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VERHOOGDRISICO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AREAALDATA.functioneelGebied_v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AREAALDATA.kunstwerkBeweegbaar_p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8A464C" w:rsidRPr="00977699" w:rsidRDefault="008A464C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8A464C" w:rsidRPr="00977699" w:rsidRDefault="008A464C" w:rsidP="00977699">
      <w:pPr>
        <w:pStyle w:val="Geenafstand"/>
      </w:pPr>
      <w:r w:rsidRPr="00977699">
        <w:lastRenderedPageBreak/>
        <w:t>AREAALDATA.kunstwerkdeel_l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AREAAKDATA.kunstwerkdeel_mp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7C0095" w:rsidP="00977699">
      <w:pPr>
        <w:pStyle w:val="Geenafstand"/>
      </w:pPr>
      <w:r w:rsidRPr="00977699">
        <w:t>AREAALDATA.kunstwerkdeel_v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AREAALDATA.kunstwerkVast_p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AREAALDATA.overigeScheiding_l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785080" w:rsidRPr="00977699" w:rsidRDefault="00785080" w:rsidP="00977699">
      <w:pPr>
        <w:pStyle w:val="Geenafstand"/>
      </w:pPr>
    </w:p>
    <w:p w:rsidR="00785080" w:rsidRPr="00977699" w:rsidRDefault="00785080" w:rsidP="00977699">
      <w:pPr>
        <w:pStyle w:val="Geenafstand"/>
      </w:pPr>
      <w:r w:rsidRPr="00977699">
        <w:t>AREEAALDATA.schutsluis_p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FD13BD" w:rsidP="00977699">
      <w:pPr>
        <w:pStyle w:val="Geenafstand"/>
      </w:pPr>
      <w:r w:rsidRPr="00977699">
        <w:t>AREAALDATA.vegetatieObject_p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FD13BD" w:rsidRPr="00977699" w:rsidRDefault="00FD13BD" w:rsidP="00977699">
      <w:pPr>
        <w:pStyle w:val="Geenafstand"/>
      </w:pPr>
      <w:r w:rsidRPr="00977699">
        <w:lastRenderedPageBreak/>
        <w:t>AREAALDATA.wegdeelPerron_v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fysiekVoorkomenWGD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fysiekVoorkomenWGDP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GLADHEIDSBESTRIJDINg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AANPASSING_VISUEEL_BEPERKTEN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MARKERING_PERRONRAND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C76F8A" w:rsidRPr="00977699" w:rsidRDefault="00C76F8A" w:rsidP="00977699">
      <w:pPr>
        <w:pStyle w:val="Kop2"/>
      </w:pPr>
      <w:bookmarkStart w:id="15" w:name="_Toc497399941"/>
      <w:bookmarkStart w:id="16" w:name="_Toc495317130"/>
      <w:r w:rsidRPr="00977699">
        <w:t>Domeinwaarden</w:t>
      </w:r>
      <w:bookmarkEnd w:id="15"/>
    </w:p>
    <w:p w:rsidR="00C76F8A" w:rsidRPr="00977699" w:rsidRDefault="00C76F8A" w:rsidP="00977699">
      <w:r w:rsidRPr="00977699">
        <w:t>Er zijn geen wijzigingen in de domeinwaarden.</w:t>
      </w:r>
    </w:p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6679F7" w:rsidP="00977699">
      <w:r w:rsidRPr="00977699">
        <w:br w:type="page"/>
      </w:r>
    </w:p>
    <w:p w:rsidR="00665AC4" w:rsidRPr="00977699" w:rsidRDefault="00665AC4" w:rsidP="00977699">
      <w:pPr>
        <w:pStyle w:val="Kop2"/>
        <w:rPr>
          <w:b w:val="0"/>
          <w:i w:val="0"/>
        </w:rPr>
      </w:pPr>
      <w:bookmarkStart w:id="17" w:name="_Toc497399942"/>
      <w:r w:rsidRPr="00977699">
        <w:rPr>
          <w:rStyle w:val="Kop2Char"/>
          <w:rFonts w:eastAsia="Calibri"/>
          <w:b/>
          <w:i/>
        </w:rPr>
        <w:lastRenderedPageBreak/>
        <w:t>Relationship Class</w:t>
      </w:r>
      <w:r w:rsidR="00A27171" w:rsidRPr="00977699">
        <w:rPr>
          <w:rStyle w:val="Kop2Char"/>
          <w:rFonts w:eastAsia="Calibri"/>
          <w:b/>
          <w:i/>
        </w:rPr>
        <w:t>es</w:t>
      </w:r>
      <w:bookmarkEnd w:id="17"/>
      <w:r w:rsidRPr="00977699">
        <w:rPr>
          <w:b w:val="0"/>
          <w:i w:val="0"/>
        </w:rPr>
        <w:t xml:space="preserve"> </w:t>
      </w:r>
      <w:bookmarkEnd w:id="16"/>
    </w:p>
    <w:p w:rsidR="00082E42" w:rsidRPr="00977699" w:rsidRDefault="00082E42" w:rsidP="00977699">
      <w:pPr>
        <w:pStyle w:val="Geenafstand"/>
        <w:rPr>
          <w:sz w:val="18"/>
          <w:szCs w:val="18"/>
        </w:rPr>
      </w:pPr>
    </w:p>
    <w:p w:rsidR="00082E42" w:rsidRPr="00977699" w:rsidRDefault="00082E42" w:rsidP="00977699">
      <w:pPr>
        <w:pStyle w:val="Geenafstand"/>
      </w:pPr>
      <w:r w:rsidRPr="00977699">
        <w:t>Er zijn nieuwe relationship classes aangemaakt. Deze worden hieronder beschreven in de vorm van “child to parent”. Dit resulteer</w:t>
      </w:r>
      <w:r w:rsidR="00657DBD" w:rsidRPr="00977699">
        <w:t xml:space="preserve">t </w:t>
      </w:r>
      <w:r w:rsidRPr="00977699">
        <w:t>in de volgende opbouw: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>Related Class: De parent class waar de child aan gekoppeld wordt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 xml:space="preserve">Koppeling: </w:t>
      </w:r>
      <w:r w:rsidR="002C35A7" w:rsidRPr="00977699">
        <w:t xml:space="preserve"> Attributen op basis waarvan de koppeling plaatsvindt </w:t>
      </w:r>
      <w:r w:rsidR="00283EDA" w:rsidRPr="00977699">
        <w:t>(parent&lt;&gt;child)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Type: is het een SIMPLE of COMPOSITE koppeling.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Cardinaliteit: welke cardinaliteit heeft de koppeling (parent:child)</w:t>
      </w:r>
    </w:p>
    <w:p w:rsidR="00FB2D54" w:rsidRPr="00977699" w:rsidRDefault="00FB2D54" w:rsidP="00977699">
      <w:pPr>
        <w:pStyle w:val="Geenafstand"/>
      </w:pPr>
      <w:r w:rsidRPr="00977699">
        <w:t>De volgende Relationship Classes zijn opgesteld.</w:t>
      </w:r>
      <w:r w:rsidR="005005F1" w:rsidRPr="00977699">
        <w:t xml:space="preserve"> Als extra notitie wordt opgemerkt dat elk vlak slechts 1 kruinlijn kan bevatten, maar deze opzet is volgens het ESRI GeoBGT datamodel.</w:t>
      </w:r>
    </w:p>
    <w:p w:rsidR="00C76F8A" w:rsidRPr="00977699" w:rsidRDefault="00C76F8A" w:rsidP="00977699">
      <w:pPr>
        <w:pStyle w:val="Geenafstand"/>
      </w:pPr>
    </w:p>
    <w:p w:rsidR="00FD13BD" w:rsidRPr="00977699" w:rsidRDefault="00FD13BD" w:rsidP="00977699">
      <w:pPr>
        <w:pStyle w:val="Geenafstand"/>
      </w:pPr>
      <w:r w:rsidRPr="00977699">
        <w:t>AREAALDATA.aanduidingEisVoorzorgsmaatr_p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U</w:t>
            </w:r>
            <w:r w:rsidR="00FD13BD" w:rsidRPr="00977699">
              <w:t>tiliteitsNet_tbl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AD_ID</w:t>
            </w:r>
            <w:r w:rsidR="00FD13BD" w:rsidRPr="00977699">
              <w:t xml:space="preserve"> &lt;&gt;</w:t>
            </w:r>
          </w:p>
          <w:p w:rsidR="00FD13BD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</w:pPr>
            <w:r w:rsidRPr="00977699">
              <w:t>1:M</w:t>
            </w:r>
          </w:p>
        </w:tc>
      </w:tr>
    </w:tbl>
    <w:p w:rsidR="00FD13BD" w:rsidRPr="00977699" w:rsidRDefault="00FD13BD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AREAALDATA.aanduidingVerzoekContact_p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KABEL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AD719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AREAALDATA.bak_p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AREAALDATA.begroeidTerreindeelBerm_v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Overvak_v 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AREAALDATA.begroeidTerreindeelBermKr_l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BegroeidTerreindeelBerm_v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082E42" w:rsidRPr="00977699" w:rsidRDefault="00082E42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ED1EC7" w:rsidRPr="00977699" w:rsidRDefault="00FB2D54" w:rsidP="00977699">
      <w:pPr>
        <w:pStyle w:val="Geenafstand"/>
      </w:pPr>
      <w:r w:rsidRPr="00977699">
        <w:lastRenderedPageBreak/>
        <w:t>AREAALDATA.begroeidTerreindeelPlKr_l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BegroeidTerreindeelPlantvak_v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AREAALDATA.beschoeiingInspectie_tbl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Scheiding_l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BESCHOEIING_LM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AREAALDATA.bodem_v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88"/>
        <w:gridCol w:w="1672"/>
      </w:tblGrid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AD_ID &lt;&gt; TRAJECT 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AREAALDATA.bordScheepvaart_p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90"/>
        <w:gridCol w:w="1670"/>
      </w:tblGrid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 xml:space="preserve">PaalDraagconstructie_p 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4C317E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59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AREAALDATA.bordZwemwater_p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614"/>
        <w:gridCol w:w="1646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AREAALDATA.bouwdeelGeluidsscherm_tbl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835"/>
        <w:gridCol w:w="1378"/>
        <w:gridCol w:w="1599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ScheidingGeluidsscherm_l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SCHEIDINGGELUIDSSCHERM</w:t>
            </w:r>
          </w:p>
          <w:p w:rsidR="004C317E" w:rsidRPr="00977699" w:rsidRDefault="004C317E" w:rsidP="00977699">
            <w:pPr>
              <w:pStyle w:val="Geenafstand"/>
            </w:pP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4C317E" w:rsidRPr="00977699" w:rsidRDefault="004C317E" w:rsidP="00977699">
      <w:pPr>
        <w:pStyle w:val="Geenafstand"/>
      </w:pPr>
      <w:r w:rsidRPr="00977699">
        <w:lastRenderedPageBreak/>
        <w:t>AREAALDATA.bouwdeelKunstwerk_tbl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KWELEMENT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AREAALDATA.bouwdeelOevervak_tbl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178"/>
        <w:gridCol w:w="1964"/>
        <w:gridCol w:w="1695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SCHEIDINGOEVERVAK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AREAALDATA.buis_l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AREAALDATA.crowInspectieresultaat_tbl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107EF2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</w:t>
            </w:r>
            <w:r w:rsidR="00107EF2" w:rsidRPr="00977699">
              <w:t xml:space="preserve"> </w:t>
            </w:r>
            <w:r w:rsidRPr="00977699">
              <w:t xml:space="preserve"> &lt;&gt;</w:t>
            </w:r>
            <w:r w:rsidR="00107EF2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crowInspectie_tbl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</w:tr>
    </w:tbl>
    <w:p w:rsidR="004C317E" w:rsidRPr="00977699" w:rsidRDefault="004C317E" w:rsidP="00977699">
      <w:pPr>
        <w:pStyle w:val="Geenafstand"/>
      </w:pPr>
    </w:p>
    <w:p w:rsidR="00107EF2" w:rsidRPr="00977699" w:rsidRDefault="00107EF2" w:rsidP="00977699">
      <w:pPr>
        <w:pStyle w:val="Geenafstand"/>
      </w:pPr>
      <w:r w:rsidRPr="00977699">
        <w:t>AREAALDA</w:t>
      </w:r>
      <w:r w:rsidR="007D0796" w:rsidRPr="00977699">
        <w:t>TA.crowMeting_tbl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7D0796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</w:t>
            </w:r>
            <w:r w:rsidR="007D0796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pStyle w:val="Geenafstand"/>
      </w:pPr>
    </w:p>
    <w:p w:rsidR="007D0796" w:rsidRPr="00977699" w:rsidRDefault="007D0796" w:rsidP="00977699">
      <w:pPr>
        <w:pStyle w:val="Geenafstand"/>
      </w:pPr>
      <w:r w:rsidRPr="00977699">
        <w:t>AREAALDATA.diepteTovMaaiveld_p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AREAALDATA.doorvaartmaat_p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BEHEEROBJECT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AREAALDATA.ecopassage_l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spacing w:after="0" w:line="240" w:lineRule="auto"/>
      </w:pPr>
      <w:r w:rsidRPr="00977699">
        <w:br w:type="page"/>
      </w:r>
    </w:p>
    <w:p w:rsidR="007D0796" w:rsidRPr="00977699" w:rsidRDefault="007D0796" w:rsidP="00977699">
      <w:pPr>
        <w:pStyle w:val="Geenafstand"/>
      </w:pPr>
      <w:r w:rsidRPr="00977699">
        <w:lastRenderedPageBreak/>
        <w:t>AREAALDATA.electriciteitskabel_l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KastOvl_p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KASTOVL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UtiliteitsLink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AREAALDATA.faunavoorziening_v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AREAALDATA.fietsparkeervoorziening_l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Traject_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AREAALDATA.functioneelGebied_v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AREAALDATA.gebouwinstallatie_v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</w:t>
      </w:r>
      <w:r w:rsidR="00730D8C" w:rsidRPr="00977699">
        <w:t>TA.halte_v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2132"/>
        <w:gridCol w:w="1982"/>
        <w:gridCol w:w="1700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730D8C" w:rsidP="00977699">
            <w:pPr>
              <w:pStyle w:val="Geenafstand"/>
            </w:pPr>
            <w:r w:rsidRPr="00977699">
              <w:t>Concessieverlener_tbl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730D8C" w:rsidP="00977699">
            <w:pPr>
              <w:pStyle w:val="Geenafstand"/>
            </w:pPr>
            <w:r w:rsidRPr="00977699">
              <w:t>CONCESSIEVERLENER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AREAALDATA.installatie_p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spacing w:after="0" w:line="240" w:lineRule="auto"/>
      </w:pPr>
      <w:r w:rsidRPr="00977699">
        <w:br w:type="page"/>
      </w:r>
    </w:p>
    <w:p w:rsidR="00730D8C" w:rsidRPr="00977699" w:rsidRDefault="00730D8C" w:rsidP="00977699">
      <w:pPr>
        <w:pStyle w:val="Geenafstand"/>
      </w:pPr>
      <w:r w:rsidRPr="00977699">
        <w:lastRenderedPageBreak/>
        <w:t>AREAALDATA.kabelbed_v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DIEPTELIGGING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AREAALDATA.kastDRIS_p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AREAALDATA.kastOvl_p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AREAALDATA.kastVri_p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AREAALDATA.kruispunt_p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spacing w:after="0" w:line="240" w:lineRule="auto"/>
      </w:pPr>
      <w:r w:rsidRPr="00977699">
        <w:br w:type="page"/>
      </w:r>
    </w:p>
    <w:p w:rsidR="00BD3F23" w:rsidRPr="00977699" w:rsidRDefault="00BD3F23" w:rsidP="00977699">
      <w:pPr>
        <w:pStyle w:val="Geenafstand"/>
      </w:pPr>
      <w:r w:rsidRPr="00977699">
        <w:lastRenderedPageBreak/>
        <w:t>AREAALDATA.kunstwerkBeweegbaar_p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AREAALDATA.kunstwerkdeel_l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  <w:r w:rsidR="00C948F8" w:rsidRPr="00977699">
              <w:t xml:space="preserve"> </w:t>
            </w: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AREAALDATA.kunstwerkdeel_v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pStyle w:val="Geenafstand"/>
      </w:pPr>
    </w:p>
    <w:p w:rsidR="00C948F8" w:rsidRPr="00977699" w:rsidRDefault="00C948F8" w:rsidP="00977699">
      <w:pPr>
        <w:pStyle w:val="Geenafstand"/>
      </w:pPr>
      <w:r w:rsidRPr="00977699">
        <w:t>AREAALDATA.kunstwerkVast_p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AREAALDATA.kwElement_tbl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KW_VAST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KunstwerkBeweegbaar_p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KW_BEWEEGBAAR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Schutsluis_p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SCHUTSLUIS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AREAALDATA.lantaarn_p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AREAALDATA.leidingelement_p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spacing w:after="0" w:line="240" w:lineRule="auto"/>
      </w:pPr>
      <w:r w:rsidRPr="00977699">
        <w:br w:type="page"/>
      </w:r>
    </w:p>
    <w:p w:rsidR="00C948F8" w:rsidRPr="00977699" w:rsidRDefault="00C948F8" w:rsidP="00977699">
      <w:pPr>
        <w:pStyle w:val="Geenafstand"/>
      </w:pPr>
      <w:r w:rsidRPr="00977699">
        <w:lastRenderedPageBreak/>
        <w:t>AREAALDATA.ligplaatsstrook_v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Vaarwegtrajectdeel_v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VAARWEGTRAJECTDEEL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EcoHoofdstructuur_v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ECOLOGISCHEHOOFDST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EcoVerbZone_v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ECOLOGISCHEVERBIND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</w:tbl>
    <w:p w:rsidR="00075388" w:rsidRPr="00977699" w:rsidRDefault="00075388" w:rsidP="00977699">
      <w:pPr>
        <w:spacing w:after="0" w:line="240" w:lineRule="auto"/>
      </w:pPr>
    </w:p>
    <w:p w:rsidR="00075388" w:rsidRPr="00977699" w:rsidRDefault="00075388" w:rsidP="00977699">
      <w:pPr>
        <w:pStyle w:val="Geenafstand"/>
      </w:pPr>
      <w:r w:rsidRPr="00977699">
        <w:t>AREAALDATA.mantelbuis_v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</w:t>
            </w:r>
            <w:r w:rsidR="000C5B4F" w:rsidRPr="00977699">
              <w:t xml:space="preserve"> DIEPTELIGGING</w:t>
            </w:r>
            <w:r w:rsidRPr="00977699"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AREAALDATA.mastDraagconstructie_p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AREAALDATA.nenConditiescore_p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287"/>
        <w:gridCol w:w="1915"/>
        <w:gridCol w:w="1679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KW_ELEMENT_ID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SCHEIDING_OEVERVAK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BouwdeelKunstwerk_tbl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 xml:space="preserve">AD_ID &lt;&gt; </w:t>
            </w:r>
            <w:r w:rsidR="000A5BD0" w:rsidRPr="00977699">
              <w:t>BOUWDEEL_ID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nenInspectie_tbl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AREAALDATA.oeverReparatie_p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spacing w:after="0" w:line="240" w:lineRule="auto"/>
      </w:pPr>
    </w:p>
    <w:p w:rsidR="00E04AED" w:rsidRPr="00977699" w:rsidRDefault="00E04AED" w:rsidP="00977699">
      <w:pPr>
        <w:spacing w:after="0" w:line="240" w:lineRule="auto"/>
      </w:pPr>
      <w:r w:rsidRPr="00977699">
        <w:br w:type="page"/>
      </w:r>
    </w:p>
    <w:p w:rsidR="00E04AED" w:rsidRPr="00977699" w:rsidRDefault="00E04AED" w:rsidP="00977699">
      <w:pPr>
        <w:pStyle w:val="Geenafstand"/>
      </w:pPr>
    </w:p>
    <w:p w:rsidR="00107EF2" w:rsidRPr="00977699" w:rsidRDefault="00107EF2" w:rsidP="00977699">
      <w:pPr>
        <w:pStyle w:val="Geenafstand"/>
      </w:pPr>
    </w:p>
    <w:p w:rsidR="00FB2D54" w:rsidRPr="00977699" w:rsidRDefault="00FB2D54" w:rsidP="00977699">
      <w:pPr>
        <w:pStyle w:val="Geenafstand"/>
      </w:pPr>
      <w:r w:rsidRPr="00977699">
        <w:t>AREAALDATA.onbegroeidTerreindeelKruin_l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onbegroeidTerreindeel_v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  <w:r w:rsidR="00C76F8A" w:rsidRPr="00977699">
              <w:t xml:space="preserve"> </w:t>
            </w: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pStyle w:val="Geenafstand"/>
      </w:pPr>
    </w:p>
    <w:p w:rsidR="00E04AED" w:rsidRPr="00977699" w:rsidRDefault="00E04AED" w:rsidP="00977699">
      <w:pPr>
        <w:pStyle w:val="Geenafstand"/>
      </w:pPr>
      <w:r w:rsidRPr="00977699">
        <w:t>AREAALDATA.onderdeel_tbl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mastDraagconstructie_p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AD_ID &lt;&gt; MAST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3A4C8D" w:rsidRPr="00977699" w:rsidRDefault="003A4C8D" w:rsidP="00977699">
      <w:pPr>
        <w:pStyle w:val="Geenafstand"/>
      </w:pPr>
      <w:r w:rsidRPr="00977699">
        <w:t>AREAALDATA.ondersteunendWaterdeel_v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FB2D54" w:rsidRPr="00977699" w:rsidRDefault="00FB2D54" w:rsidP="00977699">
      <w:pPr>
        <w:pStyle w:val="Geenafstand"/>
      </w:pPr>
      <w:r w:rsidRPr="00977699">
        <w:t>AREAALDATA.ondersteunendWegdeelKruin_l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</w:t>
            </w:r>
            <w:r w:rsidR="00FB2D54"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  <w:rPr>
          <w:color w:val="FF0000"/>
        </w:rPr>
      </w:pPr>
    </w:p>
    <w:p w:rsidR="00FB2D54" w:rsidRPr="00977699" w:rsidRDefault="00FB2D54" w:rsidP="00977699">
      <w:pPr>
        <w:pStyle w:val="Geenafstand"/>
      </w:pPr>
      <w:r w:rsidRPr="00977699">
        <w:t>AREAALDATA.ondersteunendWegdeelPlKr_l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ondersteunendWegdeelPlantvak</w:t>
            </w:r>
            <w:r w:rsidR="00FB2D54" w:rsidRPr="00977699">
              <w:t>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AREAALDATA.overbruggingsdeel_v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AREAALDATA.overigBouwwerk_v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pStyle w:val="Geenafstand"/>
      </w:pPr>
      <w:r w:rsidRPr="00977699">
        <w:lastRenderedPageBreak/>
        <w:t>AREAALDATA.paalAfbakening_p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AREAALDATA.paalDraagconstructie_p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AREAALDATA.pand_v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AREAALDATA.put_p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Buis_l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BUIS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AREAALDATA.recreatieplek_v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AREAALDATA.scheidingGeleidewand_l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FAUNAVOORZIENING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spacing w:after="0" w:line="240" w:lineRule="auto"/>
      </w:pPr>
      <w:r w:rsidRPr="00977699">
        <w:br w:type="page"/>
      </w:r>
    </w:p>
    <w:p w:rsidR="004D5525" w:rsidRPr="00977699" w:rsidRDefault="004D5525" w:rsidP="00977699">
      <w:pPr>
        <w:pStyle w:val="Geenafstand"/>
      </w:pPr>
      <w:r w:rsidRPr="00977699">
        <w:lastRenderedPageBreak/>
        <w:t>AREAALDA</w:t>
      </w:r>
      <w:r w:rsidR="00A42584" w:rsidRPr="00977699">
        <w:t>TA.scheidingGeluidsscherm_l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A42584" w:rsidP="00977699">
            <w:pPr>
              <w:pStyle w:val="Geenafstand"/>
            </w:pPr>
            <w:r w:rsidRPr="00977699">
              <w:t>GeluidswerendeVoorziening_l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</w:t>
            </w:r>
            <w:r w:rsidR="00A42584" w:rsidRPr="00977699">
              <w:t xml:space="preserve"> GELUID_VOORZ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AREAALDATA.scheidingOevervak_l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AREAALDATA.schutsluis_p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AREAALDATA.sensor_l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AREAALDATA.sensor_p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AREAALDATA.spoorrail_l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spacing w:after="0" w:line="240" w:lineRule="auto"/>
      </w:pPr>
      <w:r w:rsidRPr="00977699">
        <w:br w:type="page"/>
      </w:r>
    </w:p>
    <w:p w:rsidR="002B780F" w:rsidRPr="00977699" w:rsidRDefault="002B780F" w:rsidP="00977699">
      <w:pPr>
        <w:pStyle w:val="Geenafstand"/>
      </w:pPr>
      <w:r w:rsidRPr="00977699">
        <w:lastRenderedPageBreak/>
        <w:t>AREAALDATA.straatmeubilair_p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Recreatieplek_v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RECREATIEPLEK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AREAALDATA.straatmeubilairLichtpunt_p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2639"/>
        <w:gridCol w:w="1767"/>
        <w:gridCol w:w="163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GEBIEDSCONTRACTEREGIO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AREAALDATA.telecommunicatiekabel_l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DiepteTovMaaiveld_v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AREAALDATA.telpaal_p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AREAALDATA.theorHectometrering_p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AREAALDATA.tunneldeel_v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lastRenderedPageBreak/>
        <w:t>AREAALDATA.uithouder_p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AREAALDATA.uitleggerPortaal_l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AREAALDATA.utiliteitsLink_tbl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AREAALDATA.utiliteitsNet_tbl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2727"/>
        <w:gridCol w:w="1746"/>
        <w:gridCol w:w="1624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 xml:space="preserve">AD_ID &lt;&gt; </w:t>
            </w:r>
            <w:r w:rsidR="00E233ED" w:rsidRPr="00977699">
              <w:t>STANDAARDDIEPTELIGGING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AREAALDATA.vaarwegdeeltrajectas_l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  <w:r w:rsidRPr="00977699">
        <w:lastRenderedPageBreak/>
        <w:t>AREAALDATA.vtaInspectie_tbl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VegetatieObject_P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BOOM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AREAALDATA.waterloop_l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600005" w:rsidRPr="00977699" w:rsidRDefault="00600005" w:rsidP="00977699">
      <w:pPr>
        <w:pStyle w:val="Geenafstand"/>
      </w:pPr>
      <w:r w:rsidRPr="00977699">
        <w:t>AREAALDATA.WegdeelKruin_l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IDENTIFICATIE &lt;&gt;</w:t>
            </w:r>
          </w:p>
          <w:p w:rsidR="00600005" w:rsidRPr="00977699" w:rsidRDefault="0060000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AREAALDATA.wegdeelPerron_v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117BF8" w:rsidRPr="00977699" w:rsidRDefault="00A27171" w:rsidP="00977699">
      <w:pPr>
        <w:pStyle w:val="Kop1"/>
      </w:pPr>
      <w:r w:rsidRPr="00977699">
        <w:br w:type="page"/>
      </w:r>
      <w:bookmarkStart w:id="18" w:name="_Toc495317132"/>
      <w:bookmarkStart w:id="19" w:name="_Toc497399943"/>
      <w:r w:rsidR="00117BF8" w:rsidRPr="00977699">
        <w:lastRenderedPageBreak/>
        <w:t>Impact op applicaties</w:t>
      </w:r>
      <w:bookmarkEnd w:id="18"/>
      <w:bookmarkEnd w:id="19"/>
    </w:p>
    <w:p w:rsidR="00A27171" w:rsidRPr="00977699" w:rsidRDefault="00A27171" w:rsidP="00977699">
      <w:r w:rsidRPr="00977699">
        <w:t>Omdat data in Areaaldata uitgewi</w:t>
      </w:r>
      <w:r w:rsidR="00662FAF" w:rsidRPr="00977699">
        <w:t>sseld wordt met andere systemen</w:t>
      </w:r>
      <w:r w:rsidRPr="00977699">
        <w:t>, kan een datamodelwijziging gevolgen hebben voor de uitwisselscripts en –configuraties. Deze worden in dit hoofdstuk beschreven.</w:t>
      </w:r>
    </w:p>
    <w:p w:rsidR="00C36E9E" w:rsidRDefault="00C36E9E" w:rsidP="00977699">
      <w:pPr>
        <w:pStyle w:val="Kop2"/>
      </w:pPr>
      <w:bookmarkStart w:id="20" w:name="_Toc495317133"/>
      <w:bookmarkStart w:id="21" w:name="_Toc497399944"/>
      <w:r w:rsidRPr="00977699">
        <w:t xml:space="preserve">Areaaldata – </w:t>
      </w:r>
      <w:r>
        <w:t>Algemeen</w:t>
      </w:r>
    </w:p>
    <w:p w:rsidR="00C36E9E" w:rsidRPr="00C36E9E" w:rsidRDefault="00AD719C" w:rsidP="00C36E9E">
      <w:r>
        <w:t xml:space="preserve">Areaaldata maakt gebruik van versioning. </w:t>
      </w:r>
      <w:r w:rsidR="00C36E9E">
        <w:t xml:space="preserve">Voor sommige modelwijzigingen is het noodzakelijk dat </w:t>
      </w:r>
      <w:r>
        <w:t xml:space="preserve">huidige </w:t>
      </w:r>
      <w:r w:rsidR="00C36E9E">
        <w:t xml:space="preserve">versies worden opgeruimd via een reconcile, contrle en post-actie. </w:t>
      </w:r>
    </w:p>
    <w:p w:rsidR="00A27171" w:rsidRPr="00977699" w:rsidRDefault="00A27171" w:rsidP="00977699">
      <w:pPr>
        <w:pStyle w:val="Kop2"/>
      </w:pPr>
      <w:r w:rsidRPr="00977699">
        <w:t>Areaaldata – GeoBGT</w:t>
      </w:r>
      <w:bookmarkEnd w:id="20"/>
      <w:bookmarkEnd w:id="21"/>
    </w:p>
    <w:p w:rsidR="008D77CF" w:rsidRPr="00977699" w:rsidRDefault="008D77CF" w:rsidP="008D77CF">
      <w:bookmarkStart w:id="22" w:name="_Toc495317134"/>
      <w:bookmarkStart w:id="23" w:name="_Toc497399945"/>
      <w:r>
        <w:t>Er zijn geen attributen aangepast die relevant zijn voor de mapping tussen Areaaldata en GeoBGT: g</w:t>
      </w:r>
      <w:r w:rsidRPr="00977699">
        <w:t xml:space="preserve">een </w:t>
      </w:r>
      <w:r>
        <w:t xml:space="preserve">aanpassingen </w:t>
      </w:r>
      <w:r w:rsidRPr="00977699">
        <w:t>noodzakelijk</w:t>
      </w:r>
    </w:p>
    <w:p w:rsidR="00A27171" w:rsidRPr="00977699" w:rsidRDefault="00A27171" w:rsidP="00977699">
      <w:pPr>
        <w:pStyle w:val="Kop2"/>
      </w:pPr>
      <w:r w:rsidRPr="00977699">
        <w:t xml:space="preserve">Areaaldata </w:t>
      </w:r>
      <w:r w:rsidR="00DD5A6B" w:rsidRPr="00977699">
        <w:t>–</w:t>
      </w:r>
      <w:r w:rsidRPr="00977699">
        <w:t xml:space="preserve"> Areaalviewer</w:t>
      </w:r>
      <w:bookmarkEnd w:id="22"/>
      <w:bookmarkEnd w:id="23"/>
    </w:p>
    <w:p w:rsidR="00DD5A6B" w:rsidRPr="00977699" w:rsidRDefault="008D77CF" w:rsidP="00977699">
      <w:r>
        <w:t>Het Areaaldata naar AV_Areaaldata script moet worden nagelopen – er zijn veel datamodelwijzigingen.</w:t>
      </w:r>
    </w:p>
    <w:p w:rsidR="00A27171" w:rsidRPr="00977699" w:rsidRDefault="00A27171" w:rsidP="00977699">
      <w:pPr>
        <w:pStyle w:val="Kop2"/>
      </w:pPr>
      <w:bookmarkStart w:id="24" w:name="_Toc495317135"/>
      <w:bookmarkStart w:id="25" w:name="_Toc497399946"/>
      <w:r w:rsidRPr="00977699">
        <w:t xml:space="preserve">Areaaldata </w:t>
      </w:r>
      <w:r w:rsidR="00DD5A6B" w:rsidRPr="00977699">
        <w:t>–</w:t>
      </w:r>
      <w:r w:rsidRPr="00977699">
        <w:t xml:space="preserve"> Gisib</w:t>
      </w:r>
      <w:bookmarkEnd w:id="24"/>
      <w:bookmarkEnd w:id="25"/>
    </w:p>
    <w:p w:rsidR="00DD5A6B" w:rsidRPr="00977699" w:rsidRDefault="008D77CF" w:rsidP="00977699">
      <w:r>
        <w:t xml:space="preserve">Indien de synchronisatiescripts nog eens gedraaid moeten worden, zullen de readers en writers in de FME-scripts aan de Areaaldata-zijde ververst moeten worden; op mapping zullen de datamodelwijzigingen waarschijnlijk geen impact hebben. </w:t>
      </w:r>
    </w:p>
    <w:p w:rsidR="00117BF8" w:rsidRPr="00977699" w:rsidRDefault="00117BF8" w:rsidP="00977699">
      <w:pPr>
        <w:pStyle w:val="Kop2"/>
      </w:pPr>
      <w:r w:rsidRPr="00977699">
        <w:t>Areaaldata – BeheerApp</w:t>
      </w:r>
    </w:p>
    <w:p w:rsidR="008D77CF" w:rsidRDefault="008D77CF" w:rsidP="00977699">
      <w:pPr>
        <w:spacing w:after="0" w:line="240" w:lineRule="auto"/>
      </w:pPr>
      <w:r>
        <w:t>De Areaaldata BeheerApp zal geraakt worden door deze datamodelwijziging:</w:t>
      </w:r>
    </w:p>
    <w:p w:rsidR="008D77CF" w:rsidRDefault="008D77CF" w:rsidP="00977699">
      <w:pPr>
        <w:spacing w:after="0" w:line="240" w:lineRule="auto"/>
      </w:pPr>
    </w:p>
    <w:p w:rsidR="008D77CF" w:rsidRDefault="008D77CF" w:rsidP="008D77CF">
      <w:pPr>
        <w:pStyle w:val="Lijstalinea"/>
        <w:numPr>
          <w:ilvl w:val="0"/>
          <w:numId w:val="20"/>
        </w:numPr>
        <w:spacing w:after="0" w:line="240" w:lineRule="auto"/>
      </w:pPr>
      <w:r>
        <w:t>De permanente Areaaaldata versies t.b.v. de Areaaldata BeheerApp zullen tijdelijk ver</w:t>
      </w:r>
      <w:r w:rsidR="00F0330B">
        <w:t>wijderd moeten worden en daarna weer aangemaakt</w:t>
      </w:r>
    </w:p>
    <w:p w:rsidR="00F0330B" w:rsidRDefault="008D77CF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MXDs waarmee de referentie- en muteerservices die ten grondslag liggen aan de Areaaldata BeheerApp Webmaps moeten opnieuw opgebouwd worden (ArcMap gaat niet goed om met datamodelwijzingen in de bron van een layer: let vooral op de symbologie</w:t>
      </w:r>
      <w:r w:rsidR="00F0330B">
        <w:t>)</w:t>
      </w:r>
    </w:p>
    <w:p w:rsidR="00F0330B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services moeten opnieuw worden gepubliceerd (met tag 4.1)</w:t>
      </w:r>
    </w:p>
    <w:p w:rsidR="00811C7B" w:rsidRPr="00977699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Webmaps en Webapps zullen ververst moeten worden en gecontroleerd.</w:t>
      </w:r>
      <w:r w:rsidR="00811C7B"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Dataleveringcontroletool</w:t>
      </w:r>
    </w:p>
    <w:p w:rsidR="00811C7B" w:rsidRPr="00977699" w:rsidRDefault="00811C7B" w:rsidP="00977699">
      <w:r w:rsidRPr="00977699">
        <w:t xml:space="preserve">WorkspaceRunners: </w:t>
      </w:r>
    </w:p>
    <w:p w:rsidR="00811C7B" w:rsidRPr="00977699" w:rsidRDefault="00117BF8" w:rsidP="00977699">
      <w:pPr>
        <w:pStyle w:val="Lijstalinea"/>
        <w:numPr>
          <w:ilvl w:val="0"/>
          <w:numId w:val="6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TemplateMetasetter: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Endbuild: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Input: Geen </w:t>
      </w:r>
      <w:r w:rsidR="00095C28" w:rsidRPr="00977699">
        <w:t>wijzigingen nodig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Transformatie: </w:t>
      </w:r>
    </w:p>
    <w:p w:rsidR="00811C7B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AttributeExposer_2: Update lijst met nieuwe attributen, herbenoemde attributen en verwijder niet meer bestaande attributen.</w:t>
      </w:r>
      <w:r w:rsidR="00095C28" w:rsidRPr="00977699">
        <w:t xml:space="preserve"> </w:t>
      </w:r>
    </w:p>
    <w:p w:rsidR="00FB5869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AttributeExposer_3: Update lijst met nieuwe attributen, herbenoemde attributen en verwijder niet meer bestaande attributen.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AttributeKeeper: Update attributenlijst met door mogelijke veranderingen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AttributeKeeper_3: Update attributenlijst met door mogelijke veranderingen</w:t>
      </w:r>
    </w:p>
    <w:p w:rsidR="00493ADA" w:rsidRPr="00977699" w:rsidRDefault="00590AF0" w:rsidP="00977699">
      <w:pPr>
        <w:pStyle w:val="Lijstalinea"/>
        <w:numPr>
          <w:ilvl w:val="1"/>
          <w:numId w:val="8"/>
        </w:numPr>
      </w:pPr>
      <w:r w:rsidRPr="00977699">
        <w:t>Domeincontrole: Nieuwe Workspace XML aanmaken van AD 4.1</w:t>
      </w:r>
    </w:p>
    <w:p w:rsidR="00117BF8" w:rsidRPr="00977699" w:rsidRDefault="00095C28" w:rsidP="00977699">
      <w:pPr>
        <w:pStyle w:val="Lijstalinea"/>
        <w:numPr>
          <w:ilvl w:val="0"/>
          <w:numId w:val="8"/>
        </w:numPr>
      </w:pPr>
      <w:r w:rsidRPr="00977699">
        <w:t>Output: Geen wijzigingen nodig</w:t>
      </w:r>
    </w:p>
    <w:p w:rsidR="00FB5869" w:rsidRPr="00977699" w:rsidRDefault="00FB5869" w:rsidP="00977699">
      <w:pPr>
        <w:spacing w:after="0" w:line="240" w:lineRule="auto"/>
        <w:rPr>
          <w:rFonts w:eastAsia="Times New Roman"/>
          <w:b/>
          <w:bCs/>
          <w:i/>
          <w:iCs/>
          <w:sz w:val="28"/>
          <w:szCs w:val="28"/>
        </w:rPr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Replicacontroletool</w:t>
      </w:r>
    </w:p>
    <w:p w:rsidR="00FB5869" w:rsidRPr="00977699" w:rsidRDefault="00095C28" w:rsidP="00977699">
      <w:r w:rsidRPr="00977699">
        <w:t>WorkspaceRunners: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Output: Geen wijzigingen nodig</w:t>
      </w:r>
    </w:p>
    <w:p w:rsidR="00FB5869" w:rsidRPr="00977699" w:rsidRDefault="00FB5869" w:rsidP="00977699">
      <w:r w:rsidRPr="00977699">
        <w:t>TemplateMetasetter: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Output: Geen wijzigingen</w:t>
      </w:r>
    </w:p>
    <w:p w:rsidR="00FB5869" w:rsidRPr="00977699" w:rsidRDefault="00FB5869" w:rsidP="00977699">
      <w:r w:rsidRPr="00977699">
        <w:t>Endbuild:</w:t>
      </w:r>
    </w:p>
    <w:p w:rsidR="00FB5869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Transformatie:</w:t>
      </w:r>
    </w:p>
    <w:p w:rsidR="006E6860" w:rsidRPr="00977699" w:rsidRDefault="006E6860" w:rsidP="00977699">
      <w:pPr>
        <w:pStyle w:val="Lijstalinea"/>
        <w:numPr>
          <w:ilvl w:val="1"/>
          <w:numId w:val="12"/>
        </w:numPr>
      </w:pPr>
      <w:r w:rsidRPr="00977699">
        <w:t>Domeincontrole: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Output: Geen wijzigingen nodig</w:t>
      </w:r>
    </w:p>
    <w:p w:rsidR="00117BF8" w:rsidRPr="00977699" w:rsidRDefault="00117BF8" w:rsidP="00977699">
      <w:pPr>
        <w:pStyle w:val="Kop2"/>
      </w:pPr>
      <w:r w:rsidRPr="00977699">
        <w:t>Areaaldata – Domainfixer</w:t>
      </w:r>
    </w:p>
    <w:p w:rsidR="006E6860" w:rsidRPr="00977699" w:rsidRDefault="006E6860" w:rsidP="00977699">
      <w:r w:rsidRPr="00977699">
        <w:t>Domainfixer: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Input: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Output: Geen wijzigingen nodig</w:t>
      </w:r>
    </w:p>
    <w:p w:rsidR="006E6860" w:rsidRPr="00977699" w:rsidRDefault="006E6860" w:rsidP="00977699">
      <w:pPr>
        <w:spacing w:after="0" w:line="240" w:lineRule="auto"/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- Geometryfixer</w:t>
      </w:r>
    </w:p>
    <w:p w:rsidR="00117BF8" w:rsidRPr="00977699" w:rsidRDefault="006E6860" w:rsidP="00977699">
      <w:r w:rsidRPr="00977699">
        <w:t>GCWorkspacerunners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PGCtemplatemetasetter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Pregeometrychecker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PGCRapportControle: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GeometryFixer:</w:t>
      </w:r>
    </w:p>
    <w:p w:rsidR="006E6860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Output: Geen wijzigingen nodig</w:t>
      </w:r>
    </w:p>
    <w:p w:rsidR="00117BF8" w:rsidRPr="00117BF8" w:rsidRDefault="00117BF8" w:rsidP="00977699">
      <w:pPr>
        <w:pStyle w:val="Kop2"/>
      </w:pPr>
    </w:p>
    <w:p w:rsidR="00DD5A6B" w:rsidRPr="00DD5A6B" w:rsidRDefault="00DD5A6B" w:rsidP="00977699"/>
    <w:sectPr w:rsidR="00DD5A6B" w:rsidRPr="00DD5A6B" w:rsidSect="002942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B01" w:rsidRDefault="00C03B01" w:rsidP="002942D4">
      <w:pPr>
        <w:spacing w:after="0" w:line="240" w:lineRule="auto"/>
      </w:pPr>
      <w:r>
        <w:separator/>
      </w:r>
    </w:p>
  </w:endnote>
  <w:endnote w:type="continuationSeparator" w:id="0">
    <w:p w:rsidR="00C03B01" w:rsidRDefault="00C03B01" w:rsidP="0029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EB" w:rsidRDefault="00B56CEB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60527E">
      <w:rPr>
        <w:noProof/>
      </w:rPr>
      <w:t>22</w:t>
    </w:r>
    <w:r>
      <w:fldChar w:fldCharType="end"/>
    </w:r>
  </w:p>
  <w:p w:rsidR="00B56CEB" w:rsidRDefault="00B56CEB" w:rsidP="002942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B01" w:rsidRDefault="00C03B01" w:rsidP="002942D4">
      <w:pPr>
        <w:spacing w:after="0" w:line="240" w:lineRule="auto"/>
      </w:pPr>
      <w:r>
        <w:separator/>
      </w:r>
    </w:p>
  </w:footnote>
  <w:footnote w:type="continuationSeparator" w:id="0">
    <w:p w:rsidR="00C03B01" w:rsidRDefault="00C03B01" w:rsidP="00294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EB" w:rsidRDefault="00B56CEB" w:rsidP="002942D4">
    <w:pPr>
      <w:pStyle w:val="Koptekst"/>
      <w:jc w:val="right"/>
    </w:pPr>
    <w:r>
      <w:rPr>
        <w:noProof/>
        <w:lang w:eastAsia="nl-NL"/>
      </w:rPr>
      <w:drawing>
        <wp:inline distT="0" distB="0" distL="0" distR="0">
          <wp:extent cx="2590800" cy="504825"/>
          <wp:effectExtent l="0" t="0" r="0" b="0"/>
          <wp:docPr id="2" name="Afbeelding 2" descr="PNH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NH_RGB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6CEB" w:rsidRDefault="00B56CEB" w:rsidP="002942D4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6BD"/>
    <w:multiLevelType w:val="hybridMultilevel"/>
    <w:tmpl w:val="91BA01BC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A94C5A"/>
    <w:multiLevelType w:val="hybridMultilevel"/>
    <w:tmpl w:val="9EC2F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2140"/>
    <w:multiLevelType w:val="hybridMultilevel"/>
    <w:tmpl w:val="A0685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D15B2"/>
    <w:multiLevelType w:val="hybridMultilevel"/>
    <w:tmpl w:val="2096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66FE3"/>
    <w:multiLevelType w:val="hybridMultilevel"/>
    <w:tmpl w:val="A3462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480"/>
    <w:multiLevelType w:val="hybridMultilevel"/>
    <w:tmpl w:val="4872C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F4A83"/>
    <w:multiLevelType w:val="hybridMultilevel"/>
    <w:tmpl w:val="A0A45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550"/>
    <w:multiLevelType w:val="hybridMultilevel"/>
    <w:tmpl w:val="9102A3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652"/>
    <w:multiLevelType w:val="hybridMultilevel"/>
    <w:tmpl w:val="04DE0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9356E"/>
    <w:multiLevelType w:val="hybridMultilevel"/>
    <w:tmpl w:val="E4F634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B768F"/>
    <w:multiLevelType w:val="hybridMultilevel"/>
    <w:tmpl w:val="6156B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3DF4"/>
    <w:multiLevelType w:val="hybridMultilevel"/>
    <w:tmpl w:val="F29CFFA0"/>
    <w:lvl w:ilvl="0" w:tplc="92C8A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FCD11A6"/>
    <w:multiLevelType w:val="hybridMultilevel"/>
    <w:tmpl w:val="8F3EDFBA"/>
    <w:lvl w:ilvl="0" w:tplc="54409B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4393"/>
    <w:multiLevelType w:val="hybridMultilevel"/>
    <w:tmpl w:val="1E7E5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CD0"/>
    <w:multiLevelType w:val="hybridMultilevel"/>
    <w:tmpl w:val="87A41B70"/>
    <w:lvl w:ilvl="0" w:tplc="5B02F604">
      <w:numFmt w:val="bullet"/>
      <w:lvlText w:val="-"/>
      <w:lvlJc w:val="left"/>
      <w:pPr>
        <w:ind w:left="720" w:hanging="360"/>
      </w:pPr>
      <w:rPr>
        <w:rFonts w:ascii="Lucida Sans" w:eastAsia="Calibri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8C"/>
    <w:multiLevelType w:val="hybridMultilevel"/>
    <w:tmpl w:val="232244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7BC5"/>
    <w:multiLevelType w:val="hybridMultilevel"/>
    <w:tmpl w:val="21DA209A"/>
    <w:lvl w:ilvl="0" w:tplc="314EFF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23C42"/>
    <w:multiLevelType w:val="hybridMultilevel"/>
    <w:tmpl w:val="D4D6A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4079B"/>
    <w:multiLevelType w:val="hybridMultilevel"/>
    <w:tmpl w:val="E44A8B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717C7"/>
    <w:multiLevelType w:val="hybridMultilevel"/>
    <w:tmpl w:val="D9646C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19"/>
  </w:num>
  <w:num w:numId="14">
    <w:abstractNumId w:val="18"/>
  </w:num>
  <w:num w:numId="15">
    <w:abstractNumId w:val="3"/>
  </w:num>
  <w:num w:numId="16">
    <w:abstractNumId w:val="17"/>
  </w:num>
  <w:num w:numId="17">
    <w:abstractNumId w:val="8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1B"/>
    <w:rsid w:val="00006578"/>
    <w:rsid w:val="00011332"/>
    <w:rsid w:val="000146C8"/>
    <w:rsid w:val="00014E3E"/>
    <w:rsid w:val="000150A9"/>
    <w:rsid w:val="00025DDE"/>
    <w:rsid w:val="00051D20"/>
    <w:rsid w:val="00075388"/>
    <w:rsid w:val="00077069"/>
    <w:rsid w:val="00082E42"/>
    <w:rsid w:val="00084A23"/>
    <w:rsid w:val="00095C28"/>
    <w:rsid w:val="000A5BD0"/>
    <w:rsid w:val="000C5B4F"/>
    <w:rsid w:val="000D1C36"/>
    <w:rsid w:val="000F1786"/>
    <w:rsid w:val="000F18FA"/>
    <w:rsid w:val="000F2018"/>
    <w:rsid w:val="000F6350"/>
    <w:rsid w:val="001021A8"/>
    <w:rsid w:val="00105F86"/>
    <w:rsid w:val="00107074"/>
    <w:rsid w:val="00107EF2"/>
    <w:rsid w:val="00117BF8"/>
    <w:rsid w:val="00120083"/>
    <w:rsid w:val="00120933"/>
    <w:rsid w:val="001217AF"/>
    <w:rsid w:val="00131BB4"/>
    <w:rsid w:val="001440A5"/>
    <w:rsid w:val="001518D2"/>
    <w:rsid w:val="00154BF8"/>
    <w:rsid w:val="00173E4D"/>
    <w:rsid w:val="00183307"/>
    <w:rsid w:val="00185977"/>
    <w:rsid w:val="001A087C"/>
    <w:rsid w:val="001A5FF7"/>
    <w:rsid w:val="001A68F3"/>
    <w:rsid w:val="001B6644"/>
    <w:rsid w:val="00220B47"/>
    <w:rsid w:val="002221FA"/>
    <w:rsid w:val="002277CE"/>
    <w:rsid w:val="0023665E"/>
    <w:rsid w:val="002464E1"/>
    <w:rsid w:val="0025108B"/>
    <w:rsid w:val="002679AB"/>
    <w:rsid w:val="00275D6D"/>
    <w:rsid w:val="00283EDA"/>
    <w:rsid w:val="002856A4"/>
    <w:rsid w:val="00287487"/>
    <w:rsid w:val="002942D4"/>
    <w:rsid w:val="00295D94"/>
    <w:rsid w:val="002B780F"/>
    <w:rsid w:val="002C35A7"/>
    <w:rsid w:val="002C35F7"/>
    <w:rsid w:val="002D02B5"/>
    <w:rsid w:val="002D3FCC"/>
    <w:rsid w:val="003232E6"/>
    <w:rsid w:val="00331046"/>
    <w:rsid w:val="0033663C"/>
    <w:rsid w:val="003452F8"/>
    <w:rsid w:val="00347DD8"/>
    <w:rsid w:val="003579F0"/>
    <w:rsid w:val="00362A07"/>
    <w:rsid w:val="00376036"/>
    <w:rsid w:val="00380325"/>
    <w:rsid w:val="003841CD"/>
    <w:rsid w:val="00385F9B"/>
    <w:rsid w:val="003863A4"/>
    <w:rsid w:val="003A008D"/>
    <w:rsid w:val="003A01E3"/>
    <w:rsid w:val="003A0CAE"/>
    <w:rsid w:val="003A4C8D"/>
    <w:rsid w:val="003A5A04"/>
    <w:rsid w:val="003E25C3"/>
    <w:rsid w:val="003F2015"/>
    <w:rsid w:val="003F4519"/>
    <w:rsid w:val="004141B9"/>
    <w:rsid w:val="00436A09"/>
    <w:rsid w:val="004379F7"/>
    <w:rsid w:val="00441543"/>
    <w:rsid w:val="00450AEC"/>
    <w:rsid w:val="0045512D"/>
    <w:rsid w:val="004758A9"/>
    <w:rsid w:val="00477410"/>
    <w:rsid w:val="00492384"/>
    <w:rsid w:val="00493ADA"/>
    <w:rsid w:val="00496A8A"/>
    <w:rsid w:val="004A0520"/>
    <w:rsid w:val="004B0759"/>
    <w:rsid w:val="004B4B73"/>
    <w:rsid w:val="004C317E"/>
    <w:rsid w:val="004C7D1B"/>
    <w:rsid w:val="004D00F6"/>
    <w:rsid w:val="004D07E6"/>
    <w:rsid w:val="004D109A"/>
    <w:rsid w:val="004D5525"/>
    <w:rsid w:val="004E6368"/>
    <w:rsid w:val="004F7154"/>
    <w:rsid w:val="005005F1"/>
    <w:rsid w:val="005216BC"/>
    <w:rsid w:val="00530878"/>
    <w:rsid w:val="005337E3"/>
    <w:rsid w:val="00547483"/>
    <w:rsid w:val="00552E17"/>
    <w:rsid w:val="00562896"/>
    <w:rsid w:val="00573D7C"/>
    <w:rsid w:val="00576364"/>
    <w:rsid w:val="00590AF0"/>
    <w:rsid w:val="0059680E"/>
    <w:rsid w:val="005C2B0B"/>
    <w:rsid w:val="005C49BE"/>
    <w:rsid w:val="005D03EE"/>
    <w:rsid w:val="005D1ACA"/>
    <w:rsid w:val="005D6C91"/>
    <w:rsid w:val="005E09D6"/>
    <w:rsid w:val="005F6C6A"/>
    <w:rsid w:val="00600005"/>
    <w:rsid w:val="00600CC0"/>
    <w:rsid w:val="0060527E"/>
    <w:rsid w:val="00631445"/>
    <w:rsid w:val="00637B9B"/>
    <w:rsid w:val="00657DBD"/>
    <w:rsid w:val="00662FAF"/>
    <w:rsid w:val="00665AC4"/>
    <w:rsid w:val="00666B2C"/>
    <w:rsid w:val="006679F7"/>
    <w:rsid w:val="006808AE"/>
    <w:rsid w:val="006820CC"/>
    <w:rsid w:val="00695418"/>
    <w:rsid w:val="006B56AB"/>
    <w:rsid w:val="006E6860"/>
    <w:rsid w:val="006F2C9A"/>
    <w:rsid w:val="00707565"/>
    <w:rsid w:val="00730D8C"/>
    <w:rsid w:val="00774557"/>
    <w:rsid w:val="00782CFD"/>
    <w:rsid w:val="00784F10"/>
    <w:rsid w:val="00785080"/>
    <w:rsid w:val="00792F5B"/>
    <w:rsid w:val="007A4D81"/>
    <w:rsid w:val="007A66FB"/>
    <w:rsid w:val="007B45B8"/>
    <w:rsid w:val="007B4AB8"/>
    <w:rsid w:val="007B5054"/>
    <w:rsid w:val="007C0095"/>
    <w:rsid w:val="007C2547"/>
    <w:rsid w:val="007C3AE1"/>
    <w:rsid w:val="007D0796"/>
    <w:rsid w:val="007D5EB0"/>
    <w:rsid w:val="007E292B"/>
    <w:rsid w:val="007F6AC8"/>
    <w:rsid w:val="00807A15"/>
    <w:rsid w:val="00811C7B"/>
    <w:rsid w:val="0082695C"/>
    <w:rsid w:val="00844CA3"/>
    <w:rsid w:val="00856437"/>
    <w:rsid w:val="008730F4"/>
    <w:rsid w:val="00894413"/>
    <w:rsid w:val="008A464C"/>
    <w:rsid w:val="008B073B"/>
    <w:rsid w:val="008C5757"/>
    <w:rsid w:val="008D5626"/>
    <w:rsid w:val="008D77CF"/>
    <w:rsid w:val="008D7838"/>
    <w:rsid w:val="008F41D9"/>
    <w:rsid w:val="0090383A"/>
    <w:rsid w:val="00906023"/>
    <w:rsid w:val="009309A5"/>
    <w:rsid w:val="00930D48"/>
    <w:rsid w:val="00931004"/>
    <w:rsid w:val="00940437"/>
    <w:rsid w:val="00954436"/>
    <w:rsid w:val="00977699"/>
    <w:rsid w:val="00984D08"/>
    <w:rsid w:val="00990FE7"/>
    <w:rsid w:val="00991D39"/>
    <w:rsid w:val="00994E10"/>
    <w:rsid w:val="009A6B59"/>
    <w:rsid w:val="009C514A"/>
    <w:rsid w:val="009D3ED7"/>
    <w:rsid w:val="009E569F"/>
    <w:rsid w:val="009F294A"/>
    <w:rsid w:val="00A04727"/>
    <w:rsid w:val="00A15D5C"/>
    <w:rsid w:val="00A23C8C"/>
    <w:rsid w:val="00A25812"/>
    <w:rsid w:val="00A27171"/>
    <w:rsid w:val="00A357AC"/>
    <w:rsid w:val="00A404E8"/>
    <w:rsid w:val="00A405EB"/>
    <w:rsid w:val="00A42584"/>
    <w:rsid w:val="00A46800"/>
    <w:rsid w:val="00A74947"/>
    <w:rsid w:val="00A769DE"/>
    <w:rsid w:val="00AB2791"/>
    <w:rsid w:val="00AD685A"/>
    <w:rsid w:val="00AD719C"/>
    <w:rsid w:val="00B11DC0"/>
    <w:rsid w:val="00B23FC7"/>
    <w:rsid w:val="00B318A2"/>
    <w:rsid w:val="00B34D10"/>
    <w:rsid w:val="00B34E9C"/>
    <w:rsid w:val="00B56CEB"/>
    <w:rsid w:val="00B6123B"/>
    <w:rsid w:val="00B946E4"/>
    <w:rsid w:val="00BD3F23"/>
    <w:rsid w:val="00BF58A1"/>
    <w:rsid w:val="00C03B01"/>
    <w:rsid w:val="00C05A15"/>
    <w:rsid w:val="00C113DD"/>
    <w:rsid w:val="00C16F4C"/>
    <w:rsid w:val="00C22CC1"/>
    <w:rsid w:val="00C36E9E"/>
    <w:rsid w:val="00C46A88"/>
    <w:rsid w:val="00C63DE8"/>
    <w:rsid w:val="00C641D1"/>
    <w:rsid w:val="00C6492A"/>
    <w:rsid w:val="00C65462"/>
    <w:rsid w:val="00C65F3C"/>
    <w:rsid w:val="00C76F8A"/>
    <w:rsid w:val="00C8137A"/>
    <w:rsid w:val="00C948F8"/>
    <w:rsid w:val="00CA1648"/>
    <w:rsid w:val="00CA70CB"/>
    <w:rsid w:val="00CB40A9"/>
    <w:rsid w:val="00CC79E5"/>
    <w:rsid w:val="00CE09C0"/>
    <w:rsid w:val="00CF6DC4"/>
    <w:rsid w:val="00D12D63"/>
    <w:rsid w:val="00D24074"/>
    <w:rsid w:val="00D3072A"/>
    <w:rsid w:val="00D43D45"/>
    <w:rsid w:val="00D84063"/>
    <w:rsid w:val="00D93B69"/>
    <w:rsid w:val="00DA6C24"/>
    <w:rsid w:val="00DB27D2"/>
    <w:rsid w:val="00DB51D4"/>
    <w:rsid w:val="00DC4107"/>
    <w:rsid w:val="00DD425B"/>
    <w:rsid w:val="00DD5A6B"/>
    <w:rsid w:val="00DF2A49"/>
    <w:rsid w:val="00E0355E"/>
    <w:rsid w:val="00E040B0"/>
    <w:rsid w:val="00E04AED"/>
    <w:rsid w:val="00E233ED"/>
    <w:rsid w:val="00E50E98"/>
    <w:rsid w:val="00E674E6"/>
    <w:rsid w:val="00E7416C"/>
    <w:rsid w:val="00E77D00"/>
    <w:rsid w:val="00E91799"/>
    <w:rsid w:val="00EA6F65"/>
    <w:rsid w:val="00ED1EC7"/>
    <w:rsid w:val="00ED41D6"/>
    <w:rsid w:val="00ED645E"/>
    <w:rsid w:val="00F0055A"/>
    <w:rsid w:val="00F00D94"/>
    <w:rsid w:val="00F0330B"/>
    <w:rsid w:val="00F42E8F"/>
    <w:rsid w:val="00F57E2F"/>
    <w:rsid w:val="00F736E6"/>
    <w:rsid w:val="00F84833"/>
    <w:rsid w:val="00F909C3"/>
    <w:rsid w:val="00FA704F"/>
    <w:rsid w:val="00FB12B0"/>
    <w:rsid w:val="00FB2D54"/>
    <w:rsid w:val="00FB5869"/>
    <w:rsid w:val="00FC2A5A"/>
    <w:rsid w:val="00FD13BD"/>
    <w:rsid w:val="00FD52B9"/>
    <w:rsid w:val="00FD63C7"/>
    <w:rsid w:val="00FE1438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4C82C"/>
  <w15:docId w15:val="{B88F31F9-8153-4006-974B-CC2C8340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2E17"/>
    <w:pPr>
      <w:spacing w:after="200" w:line="276" w:lineRule="auto"/>
    </w:pPr>
    <w:rPr>
      <w:rFonts w:ascii="Lucida Sans" w:hAnsi="Lucida Sans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52E17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E17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6644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552E17"/>
    <w:rPr>
      <w:rFonts w:ascii="Lucida Sans" w:eastAsia="Times New Roman" w:hAnsi="Lucida Sans"/>
      <w:b/>
      <w:bCs/>
      <w:kern w:val="32"/>
      <w:sz w:val="32"/>
      <w:szCs w:val="3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0B0"/>
    <w:pPr>
      <w:keepLines/>
      <w:spacing w:before="480" w:after="0"/>
      <w:outlineLvl w:val="9"/>
    </w:pPr>
    <w:rPr>
      <w:color w:val="00325F"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42D4"/>
  </w:style>
  <w:style w:type="character" w:styleId="Hyperlink">
    <w:name w:val="Hyperlink"/>
    <w:uiPriority w:val="99"/>
    <w:unhideWhenUsed/>
    <w:rsid w:val="002942D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2942D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2942D4"/>
    <w:rPr>
      <w:sz w:val="22"/>
      <w:szCs w:val="22"/>
      <w:lang w:eastAsia="en-US"/>
    </w:rPr>
  </w:style>
  <w:style w:type="paragraph" w:styleId="Geenafstand">
    <w:name w:val="No Spacing"/>
    <w:uiPriority w:val="1"/>
    <w:qFormat/>
    <w:rsid w:val="00436A09"/>
    <w:rPr>
      <w:sz w:val="22"/>
      <w:szCs w:val="22"/>
      <w:lang w:eastAsia="en-US"/>
    </w:rPr>
  </w:style>
  <w:style w:type="table" w:styleId="Tabelraster">
    <w:name w:val="Table Grid"/>
    <w:basedOn w:val="Standaardtabel"/>
    <w:uiPriority w:val="59"/>
    <w:rsid w:val="001A6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2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24074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Lijst"/>
    <w:next w:val="Standaard"/>
    <w:link w:val="TitelChar"/>
    <w:uiPriority w:val="10"/>
    <w:qFormat/>
    <w:rsid w:val="00552E17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552E17"/>
    <w:rPr>
      <w:rFonts w:ascii="Lucida Sans" w:eastAsia="Times New Roman" w:hAnsi="Lucida Sans"/>
      <w:b/>
      <w:bCs/>
      <w:kern w:val="28"/>
      <w:sz w:val="32"/>
      <w:szCs w:val="32"/>
      <w:lang w:eastAsia="en-US"/>
    </w:rPr>
  </w:style>
  <w:style w:type="character" w:customStyle="1" w:styleId="Kop2Char">
    <w:name w:val="Kop 2 Char"/>
    <w:link w:val="Kop2"/>
    <w:uiPriority w:val="9"/>
    <w:rsid w:val="00552E17"/>
    <w:rPr>
      <w:rFonts w:ascii="Lucida Sans" w:eastAsia="Times New Roman" w:hAnsi="Lucida Sans"/>
      <w:b/>
      <w:bCs/>
      <w:i/>
      <w:iCs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5A6B"/>
    <w:pPr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B6644"/>
    <w:rPr>
      <w:rFonts w:ascii="Lucida Sans" w:eastAsiaTheme="majorEastAsia" w:hAnsi="Lucida Sans" w:cstheme="majorBidi"/>
      <w:b/>
      <w:bCs/>
      <w:sz w:val="24"/>
      <w:szCs w:val="26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7C2547"/>
    <w:pPr>
      <w:ind w:left="44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552E17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2E17"/>
    <w:rPr>
      <w:rFonts w:ascii="Lucida Sans" w:eastAsiaTheme="majorEastAsia" w:hAnsi="Lucida Sans" w:cstheme="majorBidi"/>
      <w:sz w:val="24"/>
      <w:szCs w:val="24"/>
      <w:lang w:eastAsia="en-US"/>
    </w:rPr>
  </w:style>
  <w:style w:type="paragraph" w:styleId="Lijst">
    <w:name w:val="List"/>
    <w:basedOn w:val="Standaard"/>
    <w:uiPriority w:val="99"/>
    <w:semiHidden/>
    <w:unhideWhenUsed/>
    <w:rsid w:val="00552E17"/>
    <w:pPr>
      <w:ind w:left="283" w:hanging="283"/>
      <w:contextualSpacing/>
    </w:pPr>
  </w:style>
  <w:style w:type="paragraph" w:styleId="Lijstalinea">
    <w:name w:val="List Paragraph"/>
    <w:basedOn w:val="Standaard"/>
    <w:uiPriority w:val="34"/>
    <w:qFormat/>
    <w:rsid w:val="00FD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4DE70-25E8-428A-BE30-1E522711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BED0ED0C.dotm</Template>
  <TotalTime>2499</TotalTime>
  <Pages>1</Pages>
  <Words>10482</Words>
  <Characters>57655</Characters>
  <Application>Microsoft Office Word</Application>
  <DocSecurity>0</DocSecurity>
  <Lines>480</Lines>
  <Paragraphs>136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68001</CharactersWithSpaces>
  <SharedDoc>false</SharedDoc>
  <HLinks>
    <vt:vector size="6" baseType="variant"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_Toc445718954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Sander Waterbeemd</dc:creator>
  <cp:lastModifiedBy>Monné, dhr. B.J. (Bart)</cp:lastModifiedBy>
  <cp:revision>69</cp:revision>
  <cp:lastPrinted>2017-11-02T14:30:00Z</cp:lastPrinted>
  <dcterms:created xsi:type="dcterms:W3CDTF">2018-02-19T15:00:00Z</dcterms:created>
  <dcterms:modified xsi:type="dcterms:W3CDTF">2018-03-27T16:50:00Z</dcterms:modified>
</cp:coreProperties>
</file>