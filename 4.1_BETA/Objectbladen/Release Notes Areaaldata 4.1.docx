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68" w:rsidRPr="00977699" w:rsidRDefault="00552E17" w:rsidP="00977699">
      <w:r w:rsidRPr="00977699">
        <w:rPr>
          <w:noProof/>
          <w:lang w:eastAsia="nl-NL"/>
        </w:rPr>
        <w:drawing>
          <wp:inline distT="0" distB="0" distL="0" distR="0">
            <wp:extent cx="5753100" cy="1123950"/>
            <wp:effectExtent l="0" t="0" r="0" b="0"/>
            <wp:docPr id="1" name="Afbeelding 1" descr="PNH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H_RGB_p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BE" w:rsidRPr="00977699" w:rsidRDefault="005C49BE" w:rsidP="00977699"/>
    <w:p w:rsidR="005C49BE" w:rsidRPr="00977699" w:rsidRDefault="005C49BE" w:rsidP="00977699"/>
    <w:p w:rsidR="005C49BE" w:rsidRPr="00977699" w:rsidRDefault="004C7D1B" w:rsidP="00977699">
      <w:pPr>
        <w:pStyle w:val="Titel"/>
      </w:pPr>
      <w:bookmarkStart w:id="0" w:name="_Toc495317125"/>
      <w:bookmarkStart w:id="1" w:name="_Toc496690202"/>
      <w:bookmarkStart w:id="2" w:name="_Toc497399932"/>
      <w:r w:rsidRPr="00977699">
        <w:t>Release Notes Areaaldata 4.</w:t>
      </w:r>
      <w:bookmarkEnd w:id="0"/>
      <w:bookmarkEnd w:id="1"/>
      <w:bookmarkEnd w:id="2"/>
      <w:r w:rsidR="00562896" w:rsidRPr="00977699">
        <w:t>1</w:t>
      </w:r>
    </w:p>
    <w:p w:rsidR="007C2547" w:rsidRPr="00977699" w:rsidRDefault="007C2547" w:rsidP="00977699">
      <w:pPr>
        <w:pStyle w:val="Ondertitel"/>
      </w:pPr>
      <w:bookmarkStart w:id="3" w:name="_Toc496690203"/>
      <w:bookmarkStart w:id="4" w:name="_Toc497399933"/>
      <w:r w:rsidRPr="00977699">
        <w:t>PNH/BU/IGI-GEODATA 201</w:t>
      </w:r>
      <w:bookmarkEnd w:id="3"/>
      <w:bookmarkEnd w:id="4"/>
      <w:r w:rsidR="00562896" w:rsidRPr="00977699">
        <w:t>8</w:t>
      </w:r>
    </w:p>
    <w:p w:rsidR="007C2547" w:rsidRPr="00977699" w:rsidRDefault="007C2547" w:rsidP="00977699"/>
    <w:p w:rsidR="005C49BE" w:rsidRPr="00977699" w:rsidRDefault="005C49BE" w:rsidP="00977699"/>
    <w:p w:rsidR="002942D4" w:rsidRPr="00977699" w:rsidRDefault="007C2547" w:rsidP="00977699">
      <w:r w:rsidRPr="00977699">
        <w:br w:type="page"/>
      </w:r>
    </w:p>
    <w:p w:rsidR="00DD5A6B" w:rsidRPr="00977699" w:rsidRDefault="00DD5A6B" w:rsidP="00977699">
      <w:pPr>
        <w:pStyle w:val="Kopvaninhoudsopgave"/>
      </w:pPr>
      <w:r w:rsidRPr="00977699">
        <w:lastRenderedPageBreak/>
        <w:t>Inhoud</w:t>
      </w:r>
    </w:p>
    <w:p w:rsidR="004141B9" w:rsidRPr="00977699" w:rsidRDefault="00DD5A6B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r w:rsidRPr="00977699">
        <w:fldChar w:fldCharType="begin"/>
      </w:r>
      <w:r w:rsidRPr="00977699">
        <w:instrText xml:space="preserve"> TOC \o "1-3" \h \z \u </w:instrText>
      </w:r>
      <w:r w:rsidRPr="00977699">
        <w:fldChar w:fldCharType="separate"/>
      </w:r>
      <w:hyperlink w:anchor="_Toc497399932" w:history="1">
        <w:r w:rsidR="00562896" w:rsidRPr="00977699">
          <w:rPr>
            <w:rStyle w:val="Hyperlink"/>
            <w:noProof/>
          </w:rPr>
          <w:t>Release Notes Areaaldata 4.01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_Toc497399932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3" w:history="1">
        <w:r w:rsidR="004141B9" w:rsidRPr="00977699">
          <w:rPr>
            <w:rStyle w:val="Hyperlink"/>
            <w:noProof/>
          </w:rPr>
          <w:t>PNH/BU/IGI-GEODATA 2017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_Toc497399933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4" w:history="1">
        <w:r w:rsidR="004141B9" w:rsidRPr="00977699">
          <w:rPr>
            <w:rStyle w:val="Hyperlink"/>
            <w:noProof/>
          </w:rPr>
          <w:t>Inleiding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_Toc497399934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4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5" w:history="1">
        <w:r w:rsidR="004141B9" w:rsidRPr="00977699">
          <w:rPr>
            <w:rStyle w:val="Hyperlink"/>
            <w:noProof/>
          </w:rPr>
          <w:t>Aanpassingen datamodel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_Toc497399935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6" w:history="1">
        <w:r w:rsidR="004141B9" w:rsidRPr="00977699">
          <w:rPr>
            <w:rStyle w:val="Hyperlink"/>
            <w:noProof/>
          </w:rPr>
          <w:t>Wijzigingen Objectdefinitie Areaaldata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_Toc497399936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7" w:history="1">
        <w:r w:rsidR="004141B9" w:rsidRPr="00977699">
          <w:rPr>
            <w:rStyle w:val="Hyperlink"/>
            <w:noProof/>
          </w:rPr>
          <w:t>Relationship classes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_Toc497399937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8" w:history="1">
        <w:r w:rsidR="004141B9" w:rsidRPr="00977699">
          <w:rPr>
            <w:rStyle w:val="Hyperlink"/>
            <w:noProof/>
          </w:rPr>
          <w:t>Verwerkingsstatus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_Toc497399938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9" w:history="1">
        <w:r w:rsidR="004141B9" w:rsidRPr="00977699">
          <w:rPr>
            <w:rStyle w:val="Hyperlink"/>
            <w:noProof/>
          </w:rPr>
          <w:t>Tabellen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_Toc497399939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6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0" w:history="1">
        <w:r w:rsidR="004141B9" w:rsidRPr="00977699">
          <w:rPr>
            <w:rStyle w:val="Hyperlink"/>
            <w:noProof/>
          </w:rPr>
          <w:t>Domeinen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_Toc497399940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8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1" w:history="1">
        <w:r w:rsidR="004141B9" w:rsidRPr="00977699">
          <w:rPr>
            <w:rStyle w:val="Hyperlink"/>
            <w:noProof/>
          </w:rPr>
          <w:t>Domeinwaarden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_Toc497399941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8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2" w:history="1">
        <w:r w:rsidR="004141B9" w:rsidRPr="00977699">
          <w:rPr>
            <w:rStyle w:val="Hyperlink"/>
            <w:noProof/>
          </w:rPr>
          <w:t>Relationship Classes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_Toc497399942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9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3" w:history="1">
        <w:r w:rsidR="004141B9" w:rsidRPr="00977699">
          <w:rPr>
            <w:rStyle w:val="Hyperlink"/>
            <w:noProof/>
          </w:rPr>
          <w:t>Gevolgen data-uitwisseling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_Toc497399943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4" w:history="1">
        <w:r w:rsidR="004141B9" w:rsidRPr="00977699">
          <w:rPr>
            <w:rStyle w:val="Hyperlink"/>
            <w:noProof/>
          </w:rPr>
          <w:t>Areaaldata – GeoBGT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_Toc497399944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5" w:history="1">
        <w:r w:rsidR="004141B9" w:rsidRPr="00977699">
          <w:rPr>
            <w:rStyle w:val="Hyperlink"/>
            <w:noProof/>
          </w:rPr>
          <w:t>Areaaldata – Areaalviewer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_Toc497399945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50E98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6" w:history="1">
        <w:r w:rsidR="004141B9" w:rsidRPr="00977699">
          <w:rPr>
            <w:rStyle w:val="Hyperlink"/>
            <w:noProof/>
          </w:rPr>
          <w:t>Areaaldata – Gisib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_Toc497399946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DD5A6B" w:rsidRPr="00977699" w:rsidRDefault="00DD5A6B" w:rsidP="00977699">
      <w:r w:rsidRPr="00977699">
        <w:rPr>
          <w:b/>
          <w:bCs/>
        </w:rPr>
        <w:fldChar w:fldCharType="end"/>
      </w:r>
    </w:p>
    <w:p w:rsidR="002942D4" w:rsidRPr="00977699" w:rsidRDefault="002942D4" w:rsidP="00977699"/>
    <w:p w:rsidR="00F57E2F" w:rsidRPr="00977699" w:rsidRDefault="00F57E2F" w:rsidP="00977699"/>
    <w:p w:rsidR="00F57E2F" w:rsidRPr="00977699" w:rsidRDefault="00F57E2F" w:rsidP="00977699"/>
    <w:p w:rsidR="00E040B0" w:rsidRPr="00977699" w:rsidRDefault="00E040B0" w:rsidP="00977699">
      <w:pPr>
        <w:spacing w:after="0" w:line="240" w:lineRule="auto"/>
      </w:pPr>
      <w:r w:rsidRPr="00977699">
        <w:br w:type="page"/>
      </w:r>
    </w:p>
    <w:p w:rsidR="0033663C" w:rsidRPr="00977699" w:rsidRDefault="0033663C" w:rsidP="00977699"/>
    <w:p w:rsidR="00DD5A6B" w:rsidRPr="00977699" w:rsidRDefault="00DD5A6B" w:rsidP="00977699">
      <w:pPr>
        <w:pStyle w:val="Kopvaninhoudsopgave"/>
      </w:pPr>
      <w:r w:rsidRPr="00977699">
        <w:t>Versies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59"/>
        <w:gridCol w:w="1701"/>
        <w:gridCol w:w="4502"/>
      </w:tblGrid>
      <w:tr w:rsidR="00DD5A6B" w:rsidRPr="00977699" w:rsidTr="0033663C">
        <w:tc>
          <w:tcPr>
            <w:tcW w:w="1526" w:type="dxa"/>
            <w:shd w:val="clear" w:color="auto" w:fill="auto"/>
          </w:tcPr>
          <w:p w:rsidR="00A25812" w:rsidRPr="00977699" w:rsidRDefault="00A25812" w:rsidP="00977699">
            <w:r w:rsidRPr="00977699">
              <w:t>SW</w:t>
            </w:r>
          </w:p>
        </w:tc>
        <w:tc>
          <w:tcPr>
            <w:tcW w:w="1559" w:type="dxa"/>
            <w:shd w:val="clear" w:color="auto" w:fill="auto"/>
          </w:tcPr>
          <w:p w:rsidR="00A25812" w:rsidRPr="00977699" w:rsidRDefault="00A25812" w:rsidP="00977699">
            <w:r w:rsidRPr="00977699">
              <w:t>0.1</w:t>
            </w:r>
          </w:p>
        </w:tc>
        <w:tc>
          <w:tcPr>
            <w:tcW w:w="1701" w:type="dxa"/>
            <w:shd w:val="clear" w:color="auto" w:fill="auto"/>
          </w:tcPr>
          <w:p w:rsidR="00A25812" w:rsidRPr="00977699" w:rsidRDefault="00011332" w:rsidP="00977699">
            <w:r w:rsidRPr="00977699">
              <w:t>26-</w:t>
            </w:r>
            <w:r w:rsidR="007B5054" w:rsidRPr="00977699">
              <w:t>2-18</w:t>
            </w:r>
          </w:p>
        </w:tc>
        <w:tc>
          <w:tcPr>
            <w:tcW w:w="4502" w:type="dxa"/>
            <w:shd w:val="clear" w:color="auto" w:fill="auto"/>
          </w:tcPr>
          <w:p w:rsidR="00A25812" w:rsidRPr="00977699" w:rsidRDefault="00A25812" w:rsidP="00977699">
            <w:r w:rsidRPr="00977699">
              <w:t>Eerste opzet</w:t>
            </w:r>
          </w:p>
        </w:tc>
      </w:tr>
      <w:tr w:rsidR="00C05A15" w:rsidRPr="00977699" w:rsidTr="0033663C">
        <w:tc>
          <w:tcPr>
            <w:tcW w:w="1526" w:type="dxa"/>
            <w:shd w:val="clear" w:color="auto" w:fill="auto"/>
          </w:tcPr>
          <w:p w:rsidR="00C05A15" w:rsidRPr="00977699" w:rsidRDefault="00C05A15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C05A15" w:rsidRPr="00977699" w:rsidRDefault="00C05A15" w:rsidP="00977699">
            <w:r w:rsidRPr="00977699">
              <w:t>0.2</w:t>
            </w:r>
          </w:p>
        </w:tc>
        <w:tc>
          <w:tcPr>
            <w:tcW w:w="1701" w:type="dxa"/>
            <w:shd w:val="clear" w:color="auto" w:fill="auto"/>
          </w:tcPr>
          <w:p w:rsidR="00C05A15" w:rsidRPr="00977699" w:rsidRDefault="00C05A15" w:rsidP="00977699">
            <w:r w:rsidRPr="00977699">
              <w:t>7-3-18</w:t>
            </w:r>
          </w:p>
        </w:tc>
        <w:tc>
          <w:tcPr>
            <w:tcW w:w="4502" w:type="dxa"/>
            <w:shd w:val="clear" w:color="auto" w:fill="auto"/>
          </w:tcPr>
          <w:p w:rsidR="00C05A15" w:rsidRPr="00977699" w:rsidRDefault="006F2C9A" w:rsidP="00977699">
            <w:r w:rsidRPr="00977699">
              <w:t>Correcties, impact uitgebreid</w:t>
            </w:r>
          </w:p>
        </w:tc>
      </w:tr>
      <w:tr w:rsidR="003A0CAE" w:rsidRPr="00977699" w:rsidTr="0033663C">
        <w:tc>
          <w:tcPr>
            <w:tcW w:w="1526" w:type="dxa"/>
            <w:shd w:val="clear" w:color="auto" w:fill="auto"/>
          </w:tcPr>
          <w:p w:rsidR="003A0CAE" w:rsidRPr="00977699" w:rsidRDefault="003A0CAE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3A0CAE" w:rsidRPr="00977699" w:rsidRDefault="003A0CAE" w:rsidP="00977699">
            <w:r w:rsidRPr="00977699">
              <w:t>0.3</w:t>
            </w:r>
          </w:p>
        </w:tc>
        <w:tc>
          <w:tcPr>
            <w:tcW w:w="1701" w:type="dxa"/>
            <w:shd w:val="clear" w:color="auto" w:fill="auto"/>
          </w:tcPr>
          <w:p w:rsidR="003A0CAE" w:rsidRPr="00977699" w:rsidRDefault="003A0CAE" w:rsidP="00977699">
            <w:r w:rsidRPr="00977699">
              <w:t>14-3-18</w:t>
            </w:r>
          </w:p>
        </w:tc>
        <w:tc>
          <w:tcPr>
            <w:tcW w:w="4502" w:type="dxa"/>
            <w:shd w:val="clear" w:color="auto" w:fill="auto"/>
          </w:tcPr>
          <w:p w:rsidR="003A0CAE" w:rsidRPr="00977699" w:rsidRDefault="003A0CAE" w:rsidP="00977699">
            <w:r w:rsidRPr="00977699">
              <w:t>FK</w:t>
            </w:r>
            <w:r w:rsidR="002856A4" w:rsidRPr="00977699">
              <w:t>s</w:t>
            </w:r>
            <w:r w:rsidRPr="00977699">
              <w:t xml:space="preserve"> opgeschoond</w:t>
            </w:r>
          </w:p>
        </w:tc>
      </w:tr>
      <w:tr w:rsidR="00011332" w:rsidRPr="00977699" w:rsidTr="0033663C">
        <w:tc>
          <w:tcPr>
            <w:tcW w:w="1526" w:type="dxa"/>
            <w:shd w:val="clear" w:color="auto" w:fill="auto"/>
          </w:tcPr>
          <w:p w:rsidR="00011332" w:rsidRPr="00977699" w:rsidRDefault="00011332" w:rsidP="00977699">
            <w:r w:rsidRPr="00977699">
              <w:t>SW</w:t>
            </w:r>
          </w:p>
        </w:tc>
        <w:tc>
          <w:tcPr>
            <w:tcW w:w="1559" w:type="dxa"/>
            <w:shd w:val="clear" w:color="auto" w:fill="auto"/>
          </w:tcPr>
          <w:p w:rsidR="00011332" w:rsidRPr="00977699" w:rsidRDefault="00011332" w:rsidP="00977699">
            <w:r w:rsidRPr="00977699">
              <w:t xml:space="preserve">0.4 </w:t>
            </w:r>
          </w:p>
        </w:tc>
        <w:tc>
          <w:tcPr>
            <w:tcW w:w="1701" w:type="dxa"/>
            <w:shd w:val="clear" w:color="auto" w:fill="auto"/>
          </w:tcPr>
          <w:p w:rsidR="00011332" w:rsidRPr="00977699" w:rsidRDefault="00011332" w:rsidP="00977699">
            <w:r w:rsidRPr="00977699">
              <w:t>19-3-18</w:t>
            </w:r>
          </w:p>
        </w:tc>
        <w:tc>
          <w:tcPr>
            <w:tcW w:w="4502" w:type="dxa"/>
            <w:shd w:val="clear" w:color="auto" w:fill="auto"/>
          </w:tcPr>
          <w:p w:rsidR="00011332" w:rsidRPr="00977699" w:rsidRDefault="00011332" w:rsidP="00977699">
            <w:r w:rsidRPr="00977699">
              <w:t xml:space="preserve">Aanpassingen </w:t>
            </w:r>
            <w:r w:rsidR="000F2018" w:rsidRPr="00977699">
              <w:t>a.d.h.v.</w:t>
            </w:r>
            <w:r w:rsidRPr="00977699">
              <w:t xml:space="preserve"> bevindingen PD</w:t>
            </w:r>
          </w:p>
        </w:tc>
      </w:tr>
      <w:tr w:rsidR="000F2018" w:rsidRPr="00977699" w:rsidTr="0033663C">
        <w:tc>
          <w:tcPr>
            <w:tcW w:w="1526" w:type="dxa"/>
            <w:shd w:val="clear" w:color="auto" w:fill="auto"/>
          </w:tcPr>
          <w:p w:rsidR="000F2018" w:rsidRPr="00977699" w:rsidRDefault="000F2018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0F2018" w:rsidRPr="00977699" w:rsidRDefault="000F2018" w:rsidP="00977699">
            <w:r w:rsidRPr="00977699">
              <w:t>0.5</w:t>
            </w:r>
          </w:p>
        </w:tc>
        <w:tc>
          <w:tcPr>
            <w:tcW w:w="1701" w:type="dxa"/>
            <w:shd w:val="clear" w:color="auto" w:fill="auto"/>
          </w:tcPr>
          <w:p w:rsidR="000F2018" w:rsidRPr="00977699" w:rsidRDefault="000F2018" w:rsidP="00977699">
            <w:r w:rsidRPr="00977699">
              <w:t>19-3-18</w:t>
            </w:r>
          </w:p>
        </w:tc>
        <w:tc>
          <w:tcPr>
            <w:tcW w:w="4502" w:type="dxa"/>
            <w:shd w:val="clear" w:color="auto" w:fill="auto"/>
          </w:tcPr>
          <w:p w:rsidR="000F2018" w:rsidRPr="00977699" w:rsidRDefault="000F2018" w:rsidP="00977699">
            <w:r w:rsidRPr="00977699">
              <w:t>Attribuut</w:t>
            </w:r>
            <w:r w:rsidRPr="00977699">
              <w:rPr>
                <w:b/>
              </w:rPr>
              <w:t>type</w:t>
            </w:r>
            <w:r w:rsidRPr="00977699">
              <w:t>wijzigingen a.d.h.v. consistentietest NH.</w:t>
            </w:r>
          </w:p>
        </w:tc>
      </w:tr>
      <w:tr w:rsidR="00AD719C" w:rsidRPr="00977699" w:rsidTr="0033663C">
        <w:tc>
          <w:tcPr>
            <w:tcW w:w="1526" w:type="dxa"/>
            <w:shd w:val="clear" w:color="auto" w:fill="auto"/>
          </w:tcPr>
          <w:p w:rsidR="00AD719C" w:rsidRPr="00977699" w:rsidRDefault="00AD719C" w:rsidP="00977699">
            <w:r>
              <w:t>JG</w:t>
            </w:r>
          </w:p>
        </w:tc>
        <w:tc>
          <w:tcPr>
            <w:tcW w:w="1559" w:type="dxa"/>
            <w:shd w:val="clear" w:color="auto" w:fill="auto"/>
          </w:tcPr>
          <w:p w:rsidR="00AD719C" w:rsidRPr="00977699" w:rsidRDefault="00AD719C" w:rsidP="00977699">
            <w:r>
              <w:t>0.51</w:t>
            </w:r>
          </w:p>
        </w:tc>
        <w:tc>
          <w:tcPr>
            <w:tcW w:w="1701" w:type="dxa"/>
            <w:shd w:val="clear" w:color="auto" w:fill="auto"/>
          </w:tcPr>
          <w:p w:rsidR="00AD719C" w:rsidRPr="00977699" w:rsidRDefault="00AD719C" w:rsidP="00977699">
            <w:r>
              <w:t>20-3-18</w:t>
            </w:r>
          </w:p>
        </w:tc>
        <w:tc>
          <w:tcPr>
            <w:tcW w:w="4502" w:type="dxa"/>
            <w:shd w:val="clear" w:color="auto" w:fill="auto"/>
          </w:tcPr>
          <w:p w:rsidR="00AD719C" w:rsidRPr="00977699" w:rsidRDefault="00AD719C" w:rsidP="00977699">
            <w:r>
              <w:t>1 typefout + algemeen impactstukje over versioning toegevoegd.</w:t>
            </w:r>
            <w:bookmarkStart w:id="5" w:name="_GoBack"/>
            <w:bookmarkEnd w:id="5"/>
          </w:p>
        </w:tc>
      </w:tr>
    </w:tbl>
    <w:p w:rsidR="001A68F3" w:rsidRPr="00977699" w:rsidRDefault="002942D4" w:rsidP="00977699">
      <w:pPr>
        <w:pStyle w:val="Kop1"/>
      </w:pPr>
      <w:r w:rsidRPr="00977699">
        <w:br w:type="page"/>
      </w:r>
      <w:bookmarkStart w:id="6" w:name="_Toc495317126"/>
      <w:bookmarkStart w:id="7" w:name="_Toc497399934"/>
      <w:r w:rsidR="001A68F3" w:rsidRPr="00977699">
        <w:lastRenderedPageBreak/>
        <w:t>Inleiding</w:t>
      </w:r>
      <w:bookmarkEnd w:id="6"/>
      <w:bookmarkEnd w:id="7"/>
    </w:p>
    <w:p w:rsidR="00DD5A6B" w:rsidRPr="00977699" w:rsidRDefault="004C7D1B" w:rsidP="00977699">
      <w:r w:rsidRPr="00977699">
        <w:t>Dit document bevat de release notes van Areaaldata versie 4.</w:t>
      </w:r>
      <w:r w:rsidR="005D6C91" w:rsidRPr="00977699">
        <w:t>1</w:t>
      </w:r>
      <w:r w:rsidRPr="00977699">
        <w:t xml:space="preserve">. In deze </w:t>
      </w:r>
      <w:r w:rsidR="0033663C" w:rsidRPr="00977699">
        <w:t xml:space="preserve">nieuwe </w:t>
      </w:r>
      <w:r w:rsidRPr="00977699">
        <w:t>versie zijn verschillende aanpassingen gemaakt</w:t>
      </w:r>
      <w:r w:rsidR="0033663C" w:rsidRPr="00977699">
        <w:t xml:space="preserve"> met betrekking </w:t>
      </w:r>
      <w:r w:rsidR="005D6C91" w:rsidRPr="00977699">
        <w:t>tot de feature classes, domains en relationship classes. E</w:t>
      </w:r>
      <w:r w:rsidR="0033663C" w:rsidRPr="00977699">
        <w:t xml:space="preserve">en expliciete uitleg van de betreffende wijzigingen </w:t>
      </w:r>
      <w:r w:rsidR="00C6492A" w:rsidRPr="00977699">
        <w:t xml:space="preserve">is </w:t>
      </w:r>
      <w:r w:rsidR="0033663C" w:rsidRPr="00977699">
        <w:t>te vinden in de volgende hoofdstukken.</w:t>
      </w:r>
    </w:p>
    <w:p w:rsidR="00A25812" w:rsidRPr="00977699" w:rsidRDefault="00A25812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8D5626" w:rsidRPr="00977699" w:rsidRDefault="008D5626" w:rsidP="00977699"/>
    <w:p w:rsidR="008D5626" w:rsidRPr="00977699" w:rsidRDefault="008D5626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A25812" w:rsidRPr="00977699" w:rsidRDefault="00A25812" w:rsidP="00977699">
      <w:pPr>
        <w:pStyle w:val="Kop1"/>
      </w:pPr>
      <w:bookmarkStart w:id="8" w:name="_Toc495317127"/>
      <w:bookmarkStart w:id="9" w:name="_Toc497399935"/>
      <w:r w:rsidRPr="00977699">
        <w:lastRenderedPageBreak/>
        <w:t>Aanpassingen datamodel</w:t>
      </w:r>
      <w:bookmarkEnd w:id="8"/>
      <w:bookmarkEnd w:id="9"/>
    </w:p>
    <w:p w:rsidR="00662FAF" w:rsidRPr="00977699" w:rsidRDefault="00657DBD" w:rsidP="00977699">
      <w:pPr>
        <w:pStyle w:val="Kop2"/>
      </w:pPr>
      <w:bookmarkStart w:id="10" w:name="_Toc497399936"/>
      <w:bookmarkStart w:id="11" w:name="_Toc495317128"/>
      <w:r w:rsidRPr="00977699">
        <w:t>Wijzigingen Objectdefinitie Areaaldata</w:t>
      </w:r>
      <w:bookmarkEnd w:id="10"/>
    </w:p>
    <w:p w:rsidR="00C22CC1" w:rsidRPr="00977699" w:rsidRDefault="00C22CC1" w:rsidP="00977699">
      <w:r w:rsidRPr="00977699">
        <w:t>Onderstaande wijzigingen zijn doorgevoerd in het begeleidend schrijven bij de objectdefinitie getiteld 'Objectdefinitie Areaaldata’</w:t>
      </w:r>
      <w:r w:rsidR="008D5626" w:rsidRPr="00977699">
        <w:t xml:space="preserve"> die te vinden is in onze ILS.</w:t>
      </w:r>
    </w:p>
    <w:p w:rsidR="00A25812" w:rsidRPr="00977699" w:rsidRDefault="00A25812" w:rsidP="00977699">
      <w:pPr>
        <w:pStyle w:val="Kop2"/>
      </w:pPr>
      <w:bookmarkStart w:id="12" w:name="_Toc497399939"/>
      <w:r w:rsidRPr="00977699">
        <w:t>Tabellen</w:t>
      </w:r>
      <w:bookmarkEnd w:id="11"/>
      <w:bookmarkEnd w:id="12"/>
    </w:p>
    <w:p w:rsidR="0023665E" w:rsidRPr="00977699" w:rsidRDefault="0023665E" w:rsidP="00977699">
      <w:r w:rsidRPr="00977699">
        <w:t>De volgende tabel is verwijderd:</w:t>
      </w:r>
    </w:p>
    <w:p w:rsidR="0023665E" w:rsidRPr="00977699" w:rsidRDefault="0023665E" w:rsidP="00977699">
      <w:pPr>
        <w:pStyle w:val="Lijstalinea"/>
        <w:numPr>
          <w:ilvl w:val="0"/>
          <w:numId w:val="19"/>
        </w:numPr>
        <w:rPr>
          <w:sz w:val="20"/>
        </w:rPr>
      </w:pPr>
      <w:r w:rsidRPr="00977699">
        <w:rPr>
          <w:sz w:val="20"/>
        </w:rPr>
        <w:t>AREAALDATA.utiliteitsLink_l</w:t>
      </w:r>
      <w:r w:rsidR="00B318A2" w:rsidRPr="00977699">
        <w:rPr>
          <w:sz w:val="20"/>
        </w:rPr>
        <w:br/>
        <w:t>Reden: UtiliteitsLink_l heeft geen waarde meer doordat de gerelateerde tabellen ook gerelateerd zijn aan traject_v. Hierdoor is het niet meer nodig om deze tabel te onderhouden.</w:t>
      </w:r>
    </w:p>
    <w:p w:rsidR="004C7D1B" w:rsidRPr="00977699" w:rsidRDefault="004C7D1B" w:rsidP="00977699">
      <w:r w:rsidRPr="00977699">
        <w:t xml:space="preserve">De volgende </w:t>
      </w:r>
      <w:r w:rsidR="00A25812" w:rsidRPr="00977699">
        <w:t xml:space="preserve">tabellen </w:t>
      </w:r>
      <w:r w:rsidRPr="00977699">
        <w:t xml:space="preserve">zijn </w:t>
      </w:r>
      <w:r w:rsidR="00D24074" w:rsidRPr="00977699">
        <w:t xml:space="preserve"> </w:t>
      </w:r>
      <w:r w:rsidRPr="00977699">
        <w:t>toegevoegd:</w:t>
      </w:r>
    </w:p>
    <w:p w:rsidR="00436A09" w:rsidRPr="00977699" w:rsidRDefault="00436A09" w:rsidP="00977699">
      <w:pPr>
        <w:pStyle w:val="Geenafstand"/>
        <w:numPr>
          <w:ilvl w:val="0"/>
          <w:numId w:val="2"/>
        </w:numPr>
      </w:pPr>
      <w:r w:rsidRPr="00977699">
        <w:t>AREAAL</w:t>
      </w:r>
      <w:r w:rsidR="00562896" w:rsidRPr="00977699">
        <w:t>DATA.ecopassage_l</w:t>
      </w:r>
    </w:p>
    <w:p w:rsidR="00B318A2" w:rsidRPr="00977699" w:rsidRDefault="00436A09" w:rsidP="00977699">
      <w:pPr>
        <w:pStyle w:val="Geenafstand"/>
        <w:numPr>
          <w:ilvl w:val="0"/>
          <w:numId w:val="2"/>
        </w:numPr>
      </w:pPr>
      <w:r w:rsidRPr="00977699">
        <w:t>AREA</w:t>
      </w:r>
      <w:r w:rsidR="00562896" w:rsidRPr="00977699">
        <w:t>ALDATA.scheidingGeleidewand_l</w:t>
      </w:r>
    </w:p>
    <w:p w:rsidR="00B318A2" w:rsidRPr="00977699" w:rsidRDefault="00B318A2" w:rsidP="00977699"/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1A68F3" w:rsidRPr="00977699" w:rsidRDefault="001A68F3" w:rsidP="00977699">
      <w:pPr>
        <w:pStyle w:val="Geenafstand"/>
      </w:pPr>
      <w:r w:rsidRPr="00977699">
        <w:lastRenderedPageBreak/>
        <w:t xml:space="preserve">De </w:t>
      </w:r>
      <w:r w:rsidR="00A25812" w:rsidRPr="00977699">
        <w:t xml:space="preserve">nieuwe tabellen </w:t>
      </w:r>
      <w:r w:rsidRPr="00977699">
        <w:t>zien er als volgt uit:</w:t>
      </w:r>
    </w:p>
    <w:p w:rsidR="00B34D10" w:rsidRPr="00977699" w:rsidRDefault="00B34D10" w:rsidP="00977699">
      <w:pPr>
        <w:pStyle w:val="Kop3"/>
      </w:pPr>
      <w:r w:rsidRPr="00977699">
        <w:t>AREAAL</w:t>
      </w:r>
      <w:r w:rsidR="00562896" w:rsidRPr="00977699">
        <w:t>DATA.ecopassage_l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134"/>
        <w:gridCol w:w="5702"/>
      </w:tblGrid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</w:t>
            </w:r>
            <w:r w:rsidR="00D24074" w:rsidRPr="00977699">
              <w:rPr>
                <w:b/>
              </w:rPr>
              <w:t>i</w:t>
            </w:r>
            <w:r w:rsidRPr="00977699">
              <w:rPr>
                <w:b/>
              </w:rPr>
              <w:t>nitie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OBJECTID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OID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Intern ArcGIS identificatienummer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Global Unique Identifier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AD_ID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VERWERKINGSSTATUS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Status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  <w:tabs>
                <w:tab w:val="right" w:pos="2160"/>
              </w:tabs>
            </w:pPr>
            <w:r w:rsidRPr="00977699">
              <w:t>GISIB_ID</w:t>
            </w:r>
            <w:r w:rsidRPr="00977699">
              <w:tab/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Integer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Uniek identificatienummer in GISIB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Datum wanneer het object bij de bronhouder is ontstaan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Datum wanneer het object bij de bronhouder is verwijderd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Beheerder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Onderhouder van het objecct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Eigenaar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TYPESPEC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Nadere typering van het object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NAAM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van het object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185977" w:rsidRPr="00977699" w:rsidTr="00CC79E5">
        <w:tc>
          <w:tcPr>
            <w:tcW w:w="2376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OPMERKING</w:t>
            </w:r>
          </w:p>
        </w:tc>
        <w:tc>
          <w:tcPr>
            <w:tcW w:w="1134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MATERIAALTYPE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Type materiaal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FK naar faunavoorziening_v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DATALEVERANCIE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Leverancier van de data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3A01E3" w:rsidP="00977699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Aanmaakdatum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Datum laatste mutatie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SHAPE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Geometry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Geometrie omschrijving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D93B69" w:rsidP="00977699">
            <w:pPr>
              <w:pStyle w:val="Geenafstand"/>
            </w:pPr>
            <w:r w:rsidRPr="00977699">
              <w:t>SHAPE_Leng</w:t>
            </w:r>
            <w:r w:rsidR="00562896" w:rsidRPr="00977699">
              <w:t>t</w:t>
            </w:r>
            <w:r w:rsidRPr="00977699">
              <w:t>h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Double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Lengte van de geometrie in meters</w:t>
            </w:r>
          </w:p>
        </w:tc>
      </w:tr>
    </w:tbl>
    <w:p w:rsidR="001A68F3" w:rsidRPr="00977699" w:rsidRDefault="001A68F3" w:rsidP="00977699">
      <w:pPr>
        <w:pStyle w:val="Geenafstand"/>
      </w:pPr>
    </w:p>
    <w:p w:rsidR="00436A09" w:rsidRPr="00977699" w:rsidRDefault="00185977" w:rsidP="00977699">
      <w:pPr>
        <w:pStyle w:val="Kop3"/>
      </w:pPr>
      <w:r w:rsidRPr="00977699">
        <w:t>AREAALDATA.scheidingGeleidewand_l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1133"/>
        <w:gridCol w:w="5446"/>
      </w:tblGrid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B34D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B34D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2407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Definitie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OBJECTID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OID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Intern ArcGIS identificatienummer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Global Unique Identifier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AD_ID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GISIB_ID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Integer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GISIB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BGT</w:t>
            </w:r>
          </w:p>
        </w:tc>
      </w:tr>
      <w:tr w:rsidR="00185977" w:rsidRPr="00977699" w:rsidTr="00C8137A">
        <w:tc>
          <w:tcPr>
            <w:tcW w:w="2709" w:type="dxa"/>
            <w:shd w:val="clear" w:color="auto" w:fill="auto"/>
          </w:tcPr>
          <w:p w:rsidR="00185977" w:rsidRPr="00977699" w:rsidRDefault="00EA6F65" w:rsidP="00977699">
            <w:pPr>
              <w:pStyle w:val="Geenafstand"/>
            </w:pPr>
            <w:r w:rsidRPr="00977699">
              <w:t>VERWERKINGSSTATUS</w:t>
            </w:r>
          </w:p>
        </w:tc>
        <w:tc>
          <w:tcPr>
            <w:tcW w:w="1133" w:type="dxa"/>
            <w:shd w:val="clear" w:color="auto" w:fill="auto"/>
          </w:tcPr>
          <w:p w:rsidR="00185977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185977" w:rsidRPr="00977699" w:rsidRDefault="00DF2A49" w:rsidP="00977699">
            <w:pPr>
              <w:pStyle w:val="Geenafstand"/>
            </w:pPr>
            <w:r w:rsidRPr="00977699">
              <w:t>Status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BGT status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Datum wanneer het object bij de bronhouder is ontstaan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 xml:space="preserve">Datum wanneer het object bij de bronhouder is verwijderd 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RELATIEVEHOOGTELIGGING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SmallInt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Aanduiding relatieve hoogte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Beheerder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Onderhouder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Eigenaar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lastRenderedPageBreak/>
              <w:t>BRONHOUDER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Bronhouder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TYPESPEC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Nadere typering van het object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NAAM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Naam van het object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OPMERKING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MATERIAALTYPE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Type materiaal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FK naar faunavoorziening_v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Leverancier van de data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INONDERZOEK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BGT aanduiding of het object in onderzoek is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TIJDSTIPREGISTRATIE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is opgenomen door bronhouder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EINDREGISTRATIE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niet meer geldig is bij bronhouder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LV_PUBLICATIEDATUM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is opgenomen in de LV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BERICHT_ID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nummer van het bericht aan de LV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Aanmaakdatum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Datum laatste mutatie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SHAPE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Geometry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Geometrie omschrijving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A405EB" w:rsidP="00977699">
            <w:pPr>
              <w:pStyle w:val="Geenafstand"/>
            </w:pPr>
            <w:r w:rsidRPr="00977699">
              <w:t>SHAPE_LEN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Double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Lengte van de geometrie in meters</w:t>
            </w:r>
          </w:p>
        </w:tc>
      </w:tr>
    </w:tbl>
    <w:p w:rsidR="00C8137A" w:rsidRPr="00977699" w:rsidRDefault="00C8137A" w:rsidP="00977699">
      <w:pPr>
        <w:spacing w:after="0" w:line="240" w:lineRule="auto"/>
        <w:rPr>
          <w:rFonts w:ascii="Calibri" w:hAnsi="Calibri"/>
        </w:rPr>
      </w:pPr>
    </w:p>
    <w:p w:rsidR="00657DBD" w:rsidRPr="00977699" w:rsidRDefault="00657DBD" w:rsidP="00977699">
      <w:pPr>
        <w:pStyle w:val="Geenafstand"/>
      </w:pPr>
    </w:p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AB2791" w:rsidRPr="00977699" w:rsidRDefault="00AB2791" w:rsidP="00977699">
      <w:pPr>
        <w:pStyle w:val="Geenafstand"/>
      </w:pPr>
      <w:r w:rsidRPr="00977699">
        <w:lastRenderedPageBreak/>
        <w:t xml:space="preserve">De volgende </w:t>
      </w:r>
      <w:r w:rsidR="00A25812" w:rsidRPr="00977699">
        <w:t xml:space="preserve">tabellen  </w:t>
      </w:r>
      <w:r w:rsidRPr="00977699">
        <w:t>zijn aangepast:</w:t>
      </w:r>
    </w:p>
    <w:p w:rsidR="00AB2791" w:rsidRPr="00977699" w:rsidRDefault="00AB2791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AREAALDATA.aanduidingVerzoekContact_p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7C3AE1" w:rsidP="00977699">
            <w:pPr>
              <w:pStyle w:val="Geenafstand"/>
            </w:pPr>
            <w:r w:rsidRPr="00977699">
              <w:t>Onderdeel IMKL</w:t>
            </w:r>
          </w:p>
        </w:tc>
      </w:tr>
      <w:tr w:rsidR="007C3AE1" w:rsidRPr="00977699" w:rsidTr="009D3ED7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KABEL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Onderdeel IMKL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E1438" w:rsidRPr="00977699" w:rsidRDefault="00FE1438" w:rsidP="00977699">
      <w:pPr>
        <w:pStyle w:val="Kop3"/>
      </w:pPr>
      <w:r w:rsidRPr="00977699">
        <w:t>AREAALDATA.adres_tbl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E1438" w:rsidRPr="00977699" w:rsidRDefault="00FE1438" w:rsidP="00977699">
      <w:pPr>
        <w:pStyle w:val="Geenafstand"/>
      </w:pPr>
    </w:p>
    <w:p w:rsidR="00AB2791" w:rsidRPr="00977699" w:rsidRDefault="00E674E6" w:rsidP="00977699">
      <w:pPr>
        <w:pStyle w:val="Kop3"/>
      </w:pPr>
      <w:r w:rsidRPr="00977699">
        <w:t>AREAALDAT</w:t>
      </w:r>
      <w:r w:rsidR="00C8137A" w:rsidRPr="00977699">
        <w:t>A.bak_p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C8137A" w:rsidP="00977699">
            <w:pPr>
              <w:pStyle w:val="Geenafstand"/>
            </w:pPr>
            <w:r w:rsidRPr="00977699">
              <w:t>RECREATIEPLEK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5D6C91" w:rsidP="00977699">
            <w:pPr>
              <w:pStyle w:val="Geenafstand"/>
            </w:pPr>
            <w:r w:rsidRPr="00977699">
              <w:t>Onnodig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E674E6" w:rsidRPr="00977699" w:rsidRDefault="00E674E6" w:rsidP="00977699">
      <w:pPr>
        <w:pStyle w:val="Kop3"/>
      </w:pPr>
      <w:r w:rsidRPr="00977699">
        <w:t>AREAALD</w:t>
      </w:r>
      <w:r w:rsidR="00600CC0" w:rsidRPr="00977699">
        <w:t>ATA.b</w:t>
      </w:r>
      <w:r w:rsidR="00C8137A" w:rsidRPr="00977699">
        <w:t>egroeidTerreindeelBerm_v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7"/>
        <w:gridCol w:w="1416"/>
        <w:gridCol w:w="4805"/>
      </w:tblGrid>
      <w:tr w:rsidR="00CC79E5" w:rsidRPr="00977699" w:rsidTr="00984D08">
        <w:tc>
          <w:tcPr>
            <w:tcW w:w="306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805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E674E6" w:rsidRPr="00977699" w:rsidTr="00984D08">
        <w:tc>
          <w:tcPr>
            <w:tcW w:w="3067" w:type="dxa"/>
            <w:shd w:val="clear" w:color="auto" w:fill="auto"/>
          </w:tcPr>
          <w:p w:rsidR="00E674E6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DATUM</w:t>
            </w:r>
            <w:r w:rsidR="003A01E3" w:rsidRPr="00977699">
              <w:t>AAN</w:t>
            </w:r>
            <w:r w:rsidRPr="00977699">
              <w:t>PLANTINGGESCHAT</w:t>
            </w:r>
          </w:p>
        </w:tc>
        <w:tc>
          <w:tcPr>
            <w:tcW w:w="141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E674E6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BERMFUNCTIE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TYPEBEHEER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5D6C91" w:rsidP="00977699">
            <w:pPr>
              <w:pStyle w:val="Geenafstand"/>
            </w:pPr>
            <w:r w:rsidRPr="00977699">
              <w:t>Veranderd in TYPE_BEHEER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BOLGEWAS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  <w:r w:rsidR="005D6C91" w:rsidRPr="00977699">
              <w:t xml:space="preserve"> 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DATUMAANPLANTING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5D6C91" w:rsidP="00977699">
            <w:pPr>
              <w:pStyle w:val="Geenafstand"/>
            </w:pPr>
            <w:r w:rsidRPr="00977699">
              <w:t>Veranderd in JAARAANPLANTING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LEVENSVERWACHTING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PLANJAAR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RESTLEVENSDUUR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TALUDVERHOUDING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84D08" w:rsidRPr="00977699" w:rsidTr="00984D08">
        <w:tc>
          <w:tcPr>
            <w:tcW w:w="306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Datatype gewijzigd</w:t>
            </w:r>
          </w:p>
        </w:tc>
        <w:tc>
          <w:tcPr>
            <w:tcW w:w="4805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FE1438" w:rsidRPr="00977699" w:rsidRDefault="00FE1438" w:rsidP="00977699">
      <w:pPr>
        <w:pStyle w:val="Kop3"/>
      </w:pPr>
      <w:r w:rsidRPr="00977699">
        <w:t>AREAALDATA.begroeidTerreindeelKruin_l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E1438" w:rsidRPr="00977699" w:rsidRDefault="00FE1438" w:rsidP="00977699">
      <w:pPr>
        <w:pStyle w:val="Geenafstand"/>
      </w:pPr>
    </w:p>
    <w:p w:rsidR="00E674E6" w:rsidRPr="00977699" w:rsidRDefault="00E674E6" w:rsidP="00977699">
      <w:pPr>
        <w:pStyle w:val="Kop3"/>
      </w:pPr>
      <w:r w:rsidRPr="00977699">
        <w:t>AREAAL</w:t>
      </w:r>
      <w:r w:rsidR="00F42E8F" w:rsidRPr="00977699">
        <w:t>DATA.begroeidTerreindeelPlantvak_v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3"/>
        <w:gridCol w:w="1396"/>
        <w:gridCol w:w="4219"/>
      </w:tblGrid>
      <w:tr w:rsidR="00CC79E5" w:rsidRPr="00977699" w:rsidTr="00666B2C">
        <w:tc>
          <w:tcPr>
            <w:tcW w:w="3673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39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219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666B2C">
        <w:tc>
          <w:tcPr>
            <w:tcW w:w="3673" w:type="dxa"/>
            <w:shd w:val="clear" w:color="auto" w:fill="auto"/>
          </w:tcPr>
          <w:p w:rsidR="00E674E6" w:rsidRPr="00977699" w:rsidRDefault="00F42E8F" w:rsidP="00977699">
            <w:pPr>
              <w:pStyle w:val="Geenafstand"/>
            </w:pPr>
            <w:r w:rsidRPr="00977699">
              <w:t>WIJZEVANINWINNING</w:t>
            </w:r>
            <w:r w:rsidR="00E674E6" w:rsidRPr="00977699">
              <w:t xml:space="preserve"> </w:t>
            </w:r>
          </w:p>
        </w:tc>
        <w:tc>
          <w:tcPr>
            <w:tcW w:w="139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E674E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lastRenderedPageBreak/>
              <w:t>LEVENSVERWACHTING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FIETSOVERSTEEKPLAA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AFSTANDVERHARDING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JAAR_PLAATSTING_AANLEG_GESCHAT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66B2C" w:rsidRPr="00977699" w:rsidTr="00666B2C">
        <w:tc>
          <w:tcPr>
            <w:tcW w:w="3673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396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219" w:type="dxa"/>
            <w:shd w:val="clear" w:color="auto" w:fill="auto"/>
          </w:tcPr>
          <w:p w:rsidR="00666B2C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984D08" w:rsidRPr="00977699" w:rsidTr="00666B2C">
        <w:tc>
          <w:tcPr>
            <w:tcW w:w="3673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39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Datatype gewijzigd</w:t>
            </w:r>
          </w:p>
        </w:tc>
        <w:tc>
          <w:tcPr>
            <w:tcW w:w="4219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666B2C">
        <w:tc>
          <w:tcPr>
            <w:tcW w:w="3673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39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219" w:type="dxa"/>
            <w:shd w:val="clear" w:color="auto" w:fill="auto"/>
          </w:tcPr>
          <w:p w:rsidR="00984D08" w:rsidRPr="00977699" w:rsidRDefault="00984D08" w:rsidP="008B073B">
            <w:pPr>
              <w:pStyle w:val="Geenafstand"/>
            </w:pPr>
            <w:r>
              <w:t>Overbodig: informatie al automatisch vastgelegd in SHAPE_</w:t>
            </w:r>
            <w:r w:rsidR="008B073B">
              <w:t>AREA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AREAALDATA.begroeid</w:t>
      </w:r>
      <w:r w:rsidR="004B4B73" w:rsidRPr="00977699">
        <w:t>T</w:t>
      </w:r>
      <w:r w:rsidRPr="00977699">
        <w:t>erreindeel_v</w:t>
      </w:r>
    </w:p>
    <w:p w:rsidR="004B4B73" w:rsidRPr="00977699" w:rsidRDefault="004B4B73" w:rsidP="00977699">
      <w:r w:rsidRPr="00977699">
        <w:t>Hernoemd van AREAALDATA.begroeidterreindeel_v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TRAJEC</w:t>
            </w:r>
            <w:r w:rsidR="00547483" w:rsidRPr="00977699">
              <w:t>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AREAALDATA.beschoeiingsInspectie_tbl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E674E6" w:rsidRPr="00977699" w:rsidRDefault="00F42E8F" w:rsidP="00977699">
      <w:pPr>
        <w:pStyle w:val="Kop3"/>
      </w:pPr>
      <w:r w:rsidRPr="00977699">
        <w:t>AREAALDATA.bordScheepvaart_p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F42E8F" w:rsidP="00977699">
            <w:pPr>
              <w:pStyle w:val="Geenafstand"/>
            </w:pPr>
            <w:r w:rsidRPr="00977699">
              <w:t>RVVTYPEBORD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5D6C91" w:rsidP="00977699">
            <w:pPr>
              <w:pStyle w:val="Geenafstand"/>
            </w:pPr>
            <w:r w:rsidRPr="00977699">
              <w:t>Veranderd in BPRTYPEBORD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TEKSTBVBORD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TEKSTHOOFDBORD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TEKSTONDERBORD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BORDFABRIKANT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HOOGTEPALEN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LEESZIJDE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CC79E5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Bevestiging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ROTATIEHOEK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VAARWEGDEELTRAJECT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Locatie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F2015" w:rsidRPr="00977699" w:rsidTr="00977699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 xml:space="preserve">Datatype </w:t>
            </w:r>
            <w:r>
              <w:lastRenderedPageBreak/>
              <w:t>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lastRenderedPageBreak/>
              <w:t xml:space="preserve">Attributen met gelijke namen moeten van hetzelfde </w:t>
            </w:r>
            <w:r>
              <w:lastRenderedPageBreak/>
              <w:t>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  <w:bookmarkStart w:id="13" w:name="_Toc495317129"/>
      <w:bookmarkStart w:id="14" w:name="_Toc497399940"/>
    </w:p>
    <w:p w:rsidR="00F42E8F" w:rsidRPr="00977699" w:rsidRDefault="00F42E8F" w:rsidP="00977699">
      <w:pPr>
        <w:pStyle w:val="Kop3"/>
      </w:pPr>
      <w:r w:rsidRPr="00977699">
        <w:t>AREAALDATA.bordWegwijzer_p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42E8F" w:rsidRPr="00977699" w:rsidTr="00CB40A9">
        <w:tc>
          <w:tcPr>
            <w:tcW w:w="2802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UITVOERING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FABRIKANT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TYPELAMP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AFMETINGENONDERBOR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ANWBNUMMER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KLOKSTAND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FOTO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Mag weg, is PLANJAAR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VERVANGINGSKOSTEN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ONTWERPDATUM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VORMGEVING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VERLICHT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TYPEUITHOUDER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ONDERKANTBORD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NUMMER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LICHTPUNTHOOGTE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LETTERHOOGTE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ONDERSTEUNINGSCONS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AFMETING</w:t>
            </w:r>
            <w:r w:rsidR="003A01E3" w:rsidRPr="00977699">
              <w:t>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CB40A9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3A01E3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KLEURSTELLING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F1413" w:rsidRPr="00977699" w:rsidRDefault="00FF1413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AREAALDATA.bordZwemwater_p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275D6D" w:rsidP="00977699">
            <w:pPr>
              <w:pStyle w:val="Geenafstand"/>
            </w:pPr>
            <w:r>
              <w:t>Administratieve locatie bij gebrek aan TRAJECT koppeling</w:t>
            </w:r>
          </w:p>
        </w:tc>
      </w:tr>
      <w:tr w:rsidR="003A5A04" w:rsidRPr="00977699" w:rsidTr="009D3ED7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42E8F" w:rsidRPr="00977699" w:rsidRDefault="00F42E8F" w:rsidP="00977699">
      <w:pPr>
        <w:pStyle w:val="Kop3"/>
      </w:pPr>
      <w:r w:rsidRPr="00977699">
        <w:t>AREAALDATA.bord_p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42E8F" w:rsidRPr="00977699" w:rsidTr="000146C8">
        <w:tc>
          <w:tcPr>
            <w:tcW w:w="2802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LEESZIJDE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ROTATIEHOEK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lastRenderedPageBreak/>
              <w:t>ZIJDE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WEGWIJZER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Veranderd in PAAL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MATRIXTEKST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TEKST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FABRIKANTTYPECODE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WAARDE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BORDFABRIKANT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TYPELAMP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AANGELICHT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BESLUITNUMMER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BESLUITDATUM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FOTO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782CFD" w:rsidRPr="00977699" w:rsidRDefault="00782CFD" w:rsidP="00977699">
      <w:pPr>
        <w:pStyle w:val="Geenafstand"/>
      </w:pPr>
    </w:p>
    <w:p w:rsidR="00784F10" w:rsidRPr="00977699" w:rsidRDefault="00784F10" w:rsidP="00977699">
      <w:pPr>
        <w:pStyle w:val="Kop3"/>
      </w:pPr>
      <w:r w:rsidRPr="00977699">
        <w:t>AREAALDATA.bouwdeelKunstwerk_tbl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84F10" w:rsidRPr="00977699" w:rsidTr="006B56AB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82CFD" w:rsidRPr="00977699" w:rsidRDefault="00782CFD" w:rsidP="00977699">
      <w:pPr>
        <w:pStyle w:val="Geenafstand"/>
      </w:pPr>
    </w:p>
    <w:p w:rsidR="00600CC0" w:rsidRPr="00977699" w:rsidRDefault="00600CC0" w:rsidP="00977699">
      <w:pPr>
        <w:pStyle w:val="Kop3"/>
      </w:pPr>
      <w:r w:rsidRPr="00977699">
        <w:t>AREAALDATA.bouwdeelGeluidsscherm_tbl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00CC0" w:rsidRPr="00977699" w:rsidTr="00117BF8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00CC0" w:rsidRPr="00977699" w:rsidTr="00977699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00CC0" w:rsidRPr="00977699" w:rsidTr="00977699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D07E6" w:rsidRPr="00977699" w:rsidTr="00977699">
        <w:tc>
          <w:tcPr>
            <w:tcW w:w="2802" w:type="dxa"/>
            <w:shd w:val="clear" w:color="auto" w:fill="auto"/>
          </w:tcPr>
          <w:p w:rsidR="004D07E6" w:rsidRPr="00977699" w:rsidRDefault="004D07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4D07E6" w:rsidRPr="00977699" w:rsidRDefault="004D07E6" w:rsidP="004D07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D07E6" w:rsidRPr="00977699" w:rsidRDefault="009C514A" w:rsidP="0097769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1021A8" w:rsidRPr="00977699" w:rsidRDefault="001021A8" w:rsidP="00977699">
      <w:pPr>
        <w:pStyle w:val="Kop3"/>
      </w:pPr>
      <w:r w:rsidRPr="00977699">
        <w:t>AREAALDATA.bouwdeelOevervak_tbl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21A8" w:rsidRPr="00977699" w:rsidTr="00117BF8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21A8" w:rsidRPr="00977699" w:rsidTr="00977699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21A8" w:rsidRPr="00977699" w:rsidTr="00977699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lastRenderedPageBreak/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736E6" w:rsidRPr="00977699" w:rsidRDefault="00F736E6" w:rsidP="00977699">
      <w:pPr>
        <w:pStyle w:val="Kop3"/>
      </w:pPr>
      <w:r w:rsidRPr="00977699">
        <w:t>AREAALDATA.buis_l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736E6" w:rsidRPr="00977699" w:rsidTr="006B56AB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6B56AB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275D6D" w:rsidRDefault="00275D6D" w:rsidP="00977699">
            <w:pPr>
              <w:pStyle w:val="Geenafstand"/>
            </w:pPr>
            <w:r>
              <w:t>Koppeling aan netwerk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AANTALBUIZEN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AFWIJKENDEDIEPTE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VERHOOGDRISICO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D8406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736E6" w:rsidRPr="00977699" w:rsidRDefault="00F736E6" w:rsidP="00977699">
      <w:pPr>
        <w:pStyle w:val="Geenafstand"/>
      </w:pPr>
    </w:p>
    <w:p w:rsidR="00FF1413" w:rsidRPr="00977699" w:rsidRDefault="00FF1413" w:rsidP="00977699">
      <w:pPr>
        <w:pStyle w:val="Kop3"/>
      </w:pPr>
      <w:r w:rsidRPr="00977699">
        <w:t>AREAALDATA.buisleiding_v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tabs>
                <w:tab w:val="center" w:pos="1293"/>
              </w:tabs>
            </w:pPr>
            <w:r w:rsidRPr="00977699">
              <w:t>TRAJECT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666B2C" w:rsidRPr="00977699" w:rsidRDefault="00666B2C" w:rsidP="00977699">
      <w:pPr>
        <w:pStyle w:val="Kop3"/>
      </w:pPr>
      <w:r w:rsidRPr="00977699">
        <w:t>AREAALDATA.concessieverlener_tbl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666B2C" w:rsidRPr="00977699" w:rsidRDefault="00666B2C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AREAALDATA.crowInspectie_tbl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AREAALDATA.crowInspectieresultaat_tbl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0F6350" w:rsidP="00977699">
      <w:pPr>
        <w:pStyle w:val="Kop3"/>
      </w:pPr>
      <w:r w:rsidRPr="00977699">
        <w:t>AREAALDATA.crowMet</w:t>
      </w:r>
      <w:r w:rsidR="00F84833" w:rsidRPr="00977699">
        <w:t>ing_tbl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AREAALDATA.diepteTovMaaiveld_p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120083">
            <w:pPr>
              <w:pStyle w:val="Geenafstand"/>
            </w:pPr>
            <w:r>
              <w:t>Standaardattribuut ontbrak nog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Standaardattribuut ontbrak nog</w:t>
            </w:r>
          </w:p>
        </w:tc>
      </w:tr>
      <w:tr w:rsidR="006808AE" w:rsidRPr="00977699" w:rsidTr="009D3ED7">
        <w:tc>
          <w:tcPr>
            <w:tcW w:w="2802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Ongeldige relatie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lastRenderedPageBreak/>
        <w:t>AREAALDATA.doorvaartmaat_p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331046" w:rsidP="00977699">
            <w:pPr>
              <w:pStyle w:val="Geenafstand"/>
            </w:pPr>
            <w:r w:rsidRPr="00977699">
              <w:t>VAARWEGDEELTRAJECT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2277CE" w:rsidRPr="00977699" w:rsidTr="000146C8">
        <w:tc>
          <w:tcPr>
            <w:tcW w:w="2802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Geen BGT object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AREAALDATA.ecoHoofdstructuur_v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A15D5C" w:rsidRPr="00977699" w:rsidTr="009D3ED7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AREAALDATA.ecoVerbZone_v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A15D5C" w:rsidRPr="00977699" w:rsidTr="009D3ED7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AREAALDATA.electriciteitskabel_l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KASTVRI/KASTOVL</w:t>
            </w:r>
          </w:p>
        </w:tc>
      </w:tr>
      <w:tr w:rsidR="00D93B69" w:rsidRPr="00977699" w:rsidTr="000146C8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KASTOVL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Koppeling aan netwerk loopt via een kast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KASTVRI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Koppeling aan netwerk loopt via een kast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90383A" w:rsidRPr="00977699" w:rsidRDefault="0090383A" w:rsidP="00977699">
      <w:pPr>
        <w:pStyle w:val="Kop3"/>
      </w:pPr>
      <w:r w:rsidRPr="00977699">
        <w:t>AREAALDATA.faunavoorziening_v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0383A" w:rsidRPr="00977699" w:rsidTr="006B56AB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tabs>
                <w:tab w:val="center" w:pos="1293"/>
              </w:tabs>
            </w:pPr>
            <w:r w:rsidRPr="00977699">
              <w:t>RESTLEVENSDUUR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5D1AC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15D5C" w:rsidRPr="00977699" w:rsidTr="00977699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  <w:tr w:rsidR="00A15D5C" w:rsidRPr="00977699" w:rsidTr="00977699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 w:rsidRPr="00A15D5C">
              <w:t xml:space="preserve">RELATIEVEHOOGTELIGGING  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9C514A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120933" w:rsidRPr="00977699" w:rsidTr="003232E6">
        <w:tc>
          <w:tcPr>
            <w:tcW w:w="2802" w:type="dxa"/>
            <w:shd w:val="clear" w:color="auto" w:fill="auto"/>
          </w:tcPr>
          <w:p w:rsidR="00120933" w:rsidRDefault="00120933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120933" w:rsidRPr="00977699" w:rsidRDefault="00120933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20933" w:rsidRPr="00977699" w:rsidRDefault="00120933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54BF8" w:rsidRPr="00977699" w:rsidRDefault="00154BF8" w:rsidP="00977699">
      <w:pPr>
        <w:pStyle w:val="Kop3"/>
      </w:pPr>
      <w:r w:rsidRPr="00977699">
        <w:t>AREAALDATA.fietsparkeervoorziening_l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54BF8" w:rsidRPr="00977699" w:rsidTr="00117BF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54BF8" w:rsidRPr="00977699" w:rsidTr="00977699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tabs>
                <w:tab w:val="center" w:pos="1293"/>
              </w:tabs>
            </w:pPr>
            <w:r w:rsidRPr="00977699">
              <w:t>GARANTIECERTIFICAAT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90383A" w:rsidRPr="00977699" w:rsidRDefault="0090383A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AREAALDATA.functioneelGebied_v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AREAALDATA.gebiedscontractregio_v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CONTBSP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CONTINFRA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CONTOPDRACHTNEMER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AREAALDATA.gebouwInstallatie_v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Locatie en gebruiksfunctie</w:t>
            </w:r>
          </w:p>
        </w:tc>
      </w:tr>
      <w:tr w:rsidR="003F2015" w:rsidRPr="00977699" w:rsidTr="009D3ED7">
        <w:tc>
          <w:tcPr>
            <w:tcW w:w="2802" w:type="dxa"/>
            <w:shd w:val="clear" w:color="auto" w:fill="auto"/>
          </w:tcPr>
          <w:p w:rsidR="003F2015" w:rsidRPr="00977699" w:rsidRDefault="003F2015" w:rsidP="00977699">
            <w:pPr>
              <w:pStyle w:val="Geenafstand"/>
            </w:pP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977699">
            <w:pPr>
              <w:pStyle w:val="Geenafstand"/>
            </w:pPr>
          </w:p>
        </w:tc>
        <w:tc>
          <w:tcPr>
            <w:tcW w:w="4961" w:type="dxa"/>
            <w:shd w:val="clear" w:color="auto" w:fill="auto"/>
          </w:tcPr>
          <w:p w:rsidR="003F2015" w:rsidRDefault="003F2015" w:rsidP="00977699">
            <w:pPr>
              <w:pStyle w:val="Geenafstand"/>
            </w:pP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</w:t>
      </w:r>
      <w:r w:rsidR="00990FE7" w:rsidRPr="00977699">
        <w:t>geluidwerendeVoorziening_l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REGIO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990FE7" w:rsidP="00977699">
            <w:pPr>
              <w:pStyle w:val="Geenafstand"/>
            </w:pPr>
            <w:r w:rsidRPr="00977699">
              <w:t>Overbodig: koppeling via TRAJECT</w:t>
            </w:r>
          </w:p>
        </w:tc>
      </w:tr>
      <w:tr w:rsidR="00990FE7" w:rsidRPr="00977699" w:rsidTr="000146C8">
        <w:tc>
          <w:tcPr>
            <w:tcW w:w="2802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Overbodig: weginformatie beschikbaar via TRAJECT</w:t>
            </w:r>
          </w:p>
        </w:tc>
      </w:tr>
      <w:tr w:rsidR="00844CA3" w:rsidRPr="00977699" w:rsidTr="000146C8">
        <w:tc>
          <w:tcPr>
            <w:tcW w:w="2802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Overbodig: weginformatie beschikbaar via TRAJECT</w:t>
            </w:r>
          </w:p>
        </w:tc>
      </w:tr>
      <w:tr w:rsidR="007F6AC8" w:rsidRPr="00977699" w:rsidTr="003232E6">
        <w:tc>
          <w:tcPr>
            <w:tcW w:w="2802" w:type="dxa"/>
            <w:shd w:val="clear" w:color="auto" w:fill="auto"/>
          </w:tcPr>
          <w:p w:rsidR="007F6AC8" w:rsidRDefault="007F6AC8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HMEIND</w:t>
            </w:r>
          </w:p>
        </w:tc>
        <w:tc>
          <w:tcPr>
            <w:tcW w:w="1417" w:type="dxa"/>
            <w:shd w:val="clear" w:color="auto" w:fill="auto"/>
          </w:tcPr>
          <w:p w:rsidR="007F6AC8" w:rsidRPr="00977699" w:rsidRDefault="007F6AC8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F6AC8" w:rsidRPr="00977699" w:rsidRDefault="007F6AC8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F6AC8" w:rsidRPr="00977699" w:rsidTr="000146C8">
        <w:tc>
          <w:tcPr>
            <w:tcW w:w="2802" w:type="dxa"/>
            <w:shd w:val="clear" w:color="auto" w:fill="auto"/>
          </w:tcPr>
          <w:p w:rsidR="007F6AC8" w:rsidRDefault="007F6AC8" w:rsidP="007F6AC8">
            <w:pPr>
              <w:pStyle w:val="Geenafstand"/>
              <w:tabs>
                <w:tab w:val="left" w:pos="1245"/>
                <w:tab w:val="center" w:pos="1293"/>
              </w:tabs>
            </w:pPr>
            <w:r>
              <w:t>HMBEGIN</w:t>
            </w:r>
          </w:p>
        </w:tc>
        <w:tc>
          <w:tcPr>
            <w:tcW w:w="1417" w:type="dxa"/>
            <w:shd w:val="clear" w:color="auto" w:fill="auto"/>
          </w:tcPr>
          <w:p w:rsidR="007F6AC8" w:rsidRPr="00977699" w:rsidRDefault="007F6AC8" w:rsidP="007F6AC8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F6AC8" w:rsidRPr="00977699" w:rsidRDefault="007F6AC8" w:rsidP="007F6AC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AREAALDATA.halte_v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5C2B0B" w:rsidP="00977699">
            <w:pPr>
              <w:pStyle w:val="Geenafstand"/>
            </w:pPr>
            <w:r w:rsidRPr="00977699">
              <w:t>WINDROOSRICHTING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0146C8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CONCESSIEVERL_GEBRUIK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F6350" w:rsidRPr="00977699" w:rsidTr="000146C8">
        <w:tc>
          <w:tcPr>
            <w:tcW w:w="2802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CONCESSIEVERL_PLAATSING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Herbenoemd naar CONSESSIEVERLENER</w:t>
            </w:r>
          </w:p>
        </w:tc>
      </w:tr>
      <w:tr w:rsidR="000F6350" w:rsidRPr="00977699" w:rsidTr="000146C8">
        <w:tc>
          <w:tcPr>
            <w:tcW w:w="2802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Geen BGT object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lastRenderedPageBreak/>
        <w:t>AREAALDATA.kabelbed_v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93B69" w:rsidRPr="00977699" w:rsidTr="009D3ED7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65462" w:rsidP="00977699">
            <w:pPr>
              <w:pStyle w:val="Geenafstand"/>
            </w:pPr>
            <w:r>
              <w:t>Toegevoegd voor eventuele BGT status</w:t>
            </w:r>
          </w:p>
        </w:tc>
      </w:tr>
    </w:tbl>
    <w:p w:rsidR="005E09D6" w:rsidRPr="00977699" w:rsidRDefault="005E09D6" w:rsidP="00977699">
      <w:pPr>
        <w:pStyle w:val="Geenafstand"/>
      </w:pPr>
    </w:p>
    <w:p w:rsidR="00FF1413" w:rsidRPr="00977699" w:rsidRDefault="00FF1413" w:rsidP="00977699">
      <w:pPr>
        <w:pStyle w:val="Kop3"/>
      </w:pPr>
      <w:r w:rsidRPr="00977699">
        <w:t>AREAALDATA.kastDRIS_p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KASTNUMMER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B56AB" w:rsidRPr="00977699" w:rsidRDefault="006B56AB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AREAALDATA.kastOVL_p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CONSERVERING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DIMSYSTEEM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3452F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D3072A" w:rsidP="00977699">
            <w:pPr>
              <w:pStyle w:val="Geenafstand"/>
            </w:pPr>
            <w:r w:rsidRPr="00977699">
              <w:t>Veranderd in TYPEDIMSYSTEEM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AREAALDATA.kastVri_p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DYNAMISCHVERKEERSM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FTPGEBRUIKERSWACHT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FTPGEBRUIKERSNAAM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INDIVIDUELELAMPMEL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IVRERAINBELWACHTWOO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IVERAINBELNAAM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IVERAIP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IVERALICENTIENUMME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IVERAPIN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IVERAVERSIENUMMER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KANVASADRES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KASTTYPE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3452F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D3072A" w:rsidP="00977699">
            <w:pPr>
              <w:pStyle w:val="Geenafstand"/>
            </w:pPr>
            <w:r w:rsidRPr="00977699">
              <w:t>Veranderd in TYPESPEC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ROODLAMPBEWAKING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SIMNUMMER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SSIDKORTEAFSTANDRA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VOORGENVERVDATUM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ADSLKENMERK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DEELCONFLICT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lastRenderedPageBreak/>
              <w:t>TELNUMMER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KARANTENNE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KWCLICENTIENUMMER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EANEMETER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AREAALDATA.kast_p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3A01E3" w:rsidRPr="00977699" w:rsidTr="000146C8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Overbodige FK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3863A4" w:rsidRPr="00977699" w:rsidRDefault="003863A4" w:rsidP="00977699">
      <w:pPr>
        <w:pStyle w:val="Kop3"/>
      </w:pPr>
      <w:r w:rsidRPr="00977699">
        <w:t>AREAALDATA.kastOvl_p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863A4" w:rsidRPr="00977699" w:rsidTr="006B56AB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863A4" w:rsidRPr="00977699" w:rsidTr="00977699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3863A4" w:rsidRPr="00977699" w:rsidTr="00977699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TELNUMMER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3863A4" w:rsidRPr="00977699" w:rsidRDefault="003863A4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AREAALDATA.kruispunt_p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5F6C6A" w:rsidP="00977699">
            <w:pPr>
              <w:pStyle w:val="Geenafstand"/>
            </w:pPr>
            <w:r w:rsidRPr="00977699">
              <w:t xml:space="preserve">Overbodige </w:t>
            </w:r>
            <w:r w:rsidR="000F6350" w:rsidRPr="00977699">
              <w:t>FK  i.v.m. koppeling via INNETWERK</w:t>
            </w:r>
          </w:p>
        </w:tc>
      </w:tr>
      <w:tr w:rsidR="00A15D5C" w:rsidRPr="00977699" w:rsidTr="000146C8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AREAALDATA.kunstwerkBeweegbaar_p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4677"/>
      </w:tblGrid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BEDIENTIJDEN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FUNCTIEBOVEN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FUNCTIEONDER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DEKPLAATMATERIAAL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Staat in decompositie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OPLEGGINGTYPE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Staat in decompositie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AFSTANDSBEDIENING_DATUM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TYPEVOEGOVERGANG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Bijna overal leeg, staat in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KILOMETRERING_0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3A01E3" w:rsidRPr="00977699" w:rsidTr="00DB27D2">
        <w:tc>
          <w:tcPr>
            <w:tcW w:w="3085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8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DB27D2">
        <w:tc>
          <w:tcPr>
            <w:tcW w:w="3085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8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CONSERVERINGOPPERV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CONSERVERINGVERVAN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GELEIDERAILLENGTE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lastRenderedPageBreak/>
              <w:t>KWKMEIND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LEUNINGLENGTE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REMMINGSWERKVERVANGINGSJAAR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F0055A" w:rsidP="00977699">
            <w:pPr>
              <w:pStyle w:val="Geenafstand"/>
            </w:pPr>
            <w:r w:rsidRPr="00977699">
              <w:t>Veranderd naar BOUWJAARREMMINGSWERK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RENOVATIEJAAR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TALUDBEKLEDINGOPPO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DB27D2" w:rsidRPr="00977699" w:rsidTr="00DB27D2">
        <w:tc>
          <w:tcPr>
            <w:tcW w:w="3085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8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Veranderd naar VAARWEGDEELTRAJECT</w:t>
            </w:r>
          </w:p>
        </w:tc>
      </w:tr>
      <w:tr w:rsidR="009C514A" w:rsidRPr="00977699" w:rsidTr="00DB27D2">
        <w:tc>
          <w:tcPr>
            <w:tcW w:w="3085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8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67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AREAALDATA.kunstwerkdeel_mp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220B47" w:rsidRPr="00977699" w:rsidRDefault="00220B47" w:rsidP="00977699">
      <w:pPr>
        <w:pStyle w:val="Kop3"/>
      </w:pPr>
      <w:r w:rsidRPr="00977699">
        <w:t>AREAALDATA.kunstwerkdeel</w:t>
      </w:r>
      <w:r w:rsidR="000146C8" w:rsidRPr="00977699">
        <w:t>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F0055A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F0055A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REGIO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KWBREEDTE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KWHOOGTE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SCHOTBALKAANWEZIG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DUIKERDOORSTROOMPR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0146C8" w:rsidRPr="00977699" w:rsidRDefault="000146C8" w:rsidP="00977699">
      <w:pPr>
        <w:spacing w:after="0" w:line="240" w:lineRule="auto"/>
      </w:pPr>
    </w:p>
    <w:p w:rsidR="000146C8" w:rsidRPr="00977699" w:rsidRDefault="000146C8" w:rsidP="00977699">
      <w:pPr>
        <w:pStyle w:val="Kop3"/>
      </w:pPr>
      <w:r w:rsidRPr="00977699">
        <w:t>AREAALDATA.kunstwerkdeel_v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BESTEK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BRUG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AREAALDATA.kunstwerkVast_p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DUIKERDOORSTROOMPR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lastRenderedPageBreak/>
              <w:t>GELEIDERAILLENGTE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KILOMETRERING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LEUNINGLENGTE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FUNCTIEBOVEN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FUNCTIEONDER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DEKPLAATMATERIAAL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OPLEGGINGTYPE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Bijna overal onbekend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9D3ED7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3A01E3" w:rsidRPr="00977699" w:rsidTr="009D3ED7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CONSERVERINGOPPERV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CONSERVERINGVERVAN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C514A" w:rsidRPr="00977699" w:rsidTr="009D3ED7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DUIKERBINNENONDERK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784F10" w:rsidRPr="00977699" w:rsidRDefault="00784F10" w:rsidP="00977699">
      <w:pPr>
        <w:pStyle w:val="Kop3"/>
      </w:pPr>
      <w:r w:rsidRPr="00977699">
        <w:t>AREAALDATA.kwElement_tbl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84F10" w:rsidRPr="00977699" w:rsidTr="006B56AB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center" w:pos="1293"/>
              </w:tabs>
            </w:pPr>
            <w:r w:rsidRPr="00977699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84F10" w:rsidRPr="00977699" w:rsidRDefault="00784F10" w:rsidP="00977699">
      <w:pPr>
        <w:spacing w:after="0" w:line="240" w:lineRule="auto"/>
      </w:pPr>
    </w:p>
    <w:p w:rsidR="000146C8" w:rsidRPr="00977699" w:rsidRDefault="000146C8" w:rsidP="00977699">
      <w:pPr>
        <w:pStyle w:val="Kop3"/>
      </w:pPr>
      <w:r w:rsidRPr="00977699">
        <w:t>AREAALDATA.lamp_p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LAMPKLASSE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0146C8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LANTAARN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Noodzakelijke FK</w:t>
            </w:r>
          </w:p>
        </w:tc>
      </w:tr>
    </w:tbl>
    <w:p w:rsidR="00637B9B" w:rsidRPr="00977699" w:rsidRDefault="00637B9B" w:rsidP="00977699">
      <w:pPr>
        <w:spacing w:after="0" w:line="240" w:lineRule="auto"/>
      </w:pPr>
    </w:p>
    <w:p w:rsidR="00637B9B" w:rsidRPr="00977699" w:rsidRDefault="00637B9B" w:rsidP="00977699">
      <w:pPr>
        <w:pStyle w:val="Kop3"/>
      </w:pPr>
      <w:r w:rsidRPr="00977699">
        <w:t>AREAALDATA.lantaarn_p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37B9B" w:rsidRPr="00977699" w:rsidTr="005D6C91">
        <w:tc>
          <w:tcPr>
            <w:tcW w:w="2802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37B9B" w:rsidRPr="00977699" w:rsidTr="005D6C91">
        <w:tc>
          <w:tcPr>
            <w:tcW w:w="2802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37B9B" w:rsidRPr="00977699" w:rsidRDefault="0082695C" w:rsidP="00977699">
            <w:pPr>
              <w:pStyle w:val="Geenafstand"/>
            </w:pPr>
            <w:r w:rsidRPr="00977699">
              <w:t xml:space="preserve">Bijna overal </w:t>
            </w:r>
            <w:r w:rsidR="00275D6D"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INONDERZOEK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lastRenderedPageBreak/>
              <w:t>LV_PUBLICATIEDATUM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BRONHOUDER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7C3AE1" w:rsidRPr="00977699" w:rsidTr="00977699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C3AE1" w:rsidRPr="00977699" w:rsidTr="00977699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WACHTTIJDVOORSPELL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82695C" w:rsidRPr="00977699" w:rsidRDefault="0082695C" w:rsidP="00977699">
      <w:pPr>
        <w:pStyle w:val="Geenafstand"/>
      </w:pPr>
    </w:p>
    <w:p w:rsidR="0082695C" w:rsidRPr="00977699" w:rsidRDefault="00856437" w:rsidP="00977699">
      <w:pPr>
        <w:pStyle w:val="Kop3"/>
      </w:pPr>
      <w:r w:rsidRPr="00977699">
        <w:t>AREAALDATA.leidingelement</w:t>
      </w:r>
      <w:r w:rsidR="0082695C" w:rsidRPr="00977699">
        <w:t>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5D6C91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65462" w:rsidP="00977699">
            <w:pPr>
              <w:pStyle w:val="Geenafstand"/>
            </w:pPr>
            <w:r>
              <w:t>Voor eventuele BGT status</w:t>
            </w:r>
          </w:p>
        </w:tc>
      </w:tr>
      <w:tr w:rsidR="00477410" w:rsidRPr="00977699" w:rsidTr="005D6C91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82695C" w:rsidRPr="00977699" w:rsidRDefault="0082695C" w:rsidP="00977699">
      <w:pPr>
        <w:spacing w:after="0" w:line="240" w:lineRule="auto"/>
      </w:pPr>
    </w:p>
    <w:p w:rsidR="00376036" w:rsidRPr="00977699" w:rsidRDefault="00376036" w:rsidP="00376036">
      <w:pPr>
        <w:pStyle w:val="Kop3"/>
      </w:pPr>
      <w:r w:rsidRPr="00977699">
        <w:t>AREAALDATA.l</w:t>
      </w:r>
      <w:r>
        <w:t>igplaatsstrook</w:t>
      </w:r>
      <w:r w:rsidRPr="00977699">
        <w:t>_</w:t>
      </w:r>
      <w:r>
        <w:t>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76036" w:rsidRPr="00977699" w:rsidTr="003232E6">
        <w:tc>
          <w:tcPr>
            <w:tcW w:w="2802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76036" w:rsidRPr="00977699" w:rsidTr="003232E6">
        <w:tc>
          <w:tcPr>
            <w:tcW w:w="2802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Geen BGT-object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B318A2" w:rsidRPr="00977699" w:rsidRDefault="00B318A2" w:rsidP="00977699">
      <w:pPr>
        <w:spacing w:after="0" w:line="240" w:lineRule="auto"/>
      </w:pPr>
    </w:p>
    <w:p w:rsidR="0082695C" w:rsidRPr="00977699" w:rsidRDefault="0082695C" w:rsidP="00977699">
      <w:pPr>
        <w:pStyle w:val="Kop3"/>
      </w:pPr>
      <w:r w:rsidRPr="00977699">
        <w:t>AREAALDATA.mantelbuis_v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93B69" w:rsidRPr="00977699" w:rsidTr="005D6C91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WAARSCHUWINGSTYPE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VERTICALE</w:t>
            </w:r>
            <w:r w:rsidR="003A01E3" w:rsidRPr="00977699">
              <w:t>_</w:t>
            </w:r>
            <w:r w:rsidRPr="00977699">
              <w:t>POSITIE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82695C" w:rsidRPr="00977699" w:rsidRDefault="0082695C" w:rsidP="00977699">
      <w:pPr>
        <w:spacing w:after="0" w:line="240" w:lineRule="auto"/>
      </w:pPr>
    </w:p>
    <w:p w:rsidR="0082695C" w:rsidRPr="00977699" w:rsidRDefault="0082695C" w:rsidP="00977699">
      <w:pPr>
        <w:pStyle w:val="Kop3"/>
      </w:pPr>
      <w:r w:rsidRPr="00977699">
        <w:t>AREAALDATA.mastDraagconstructie_p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5D6C91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UITLEGGERPORTAAL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</w:tbl>
    <w:p w:rsidR="00FD63C7" w:rsidRPr="00977699" w:rsidRDefault="00FD63C7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AREAALDATA.nenConditiescore_tbl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AREAALDATA.nenInspectie_tbl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AREAALDATA.oeverReparatie_p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D63C7" w:rsidRPr="00977699" w:rsidRDefault="00FD63C7" w:rsidP="00977699">
      <w:pPr>
        <w:pStyle w:val="Kop3"/>
      </w:pPr>
      <w:r w:rsidRPr="00977699">
        <w:t>AREAALDATA.oevervak_v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RAPPORT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73E4D" w:rsidRPr="00977699" w:rsidTr="003232E6">
        <w:tc>
          <w:tcPr>
            <w:tcW w:w="2802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OEVERFUNCTIE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F2015" w:rsidRPr="00977699" w:rsidTr="00977699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AREAALDATA.onbegroeidTerreindeelKruin_l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C3AE1" w:rsidRPr="00977699" w:rsidTr="009D3ED7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AREAALDATA.onbegroeidTerreindeel_v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B6123B" w:rsidRPr="00977699" w:rsidRDefault="00B6123B" w:rsidP="00977699">
      <w:pPr>
        <w:pStyle w:val="Kop3"/>
      </w:pPr>
      <w:r w:rsidRPr="00977699">
        <w:t>AREAALDATA.onderdeel_tbl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B6123B" w:rsidRPr="00977699" w:rsidTr="006B56AB">
        <w:tc>
          <w:tcPr>
            <w:tcW w:w="2802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B6123B" w:rsidRPr="00977699" w:rsidTr="00977699">
        <w:tc>
          <w:tcPr>
            <w:tcW w:w="2802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B6123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WACHTTIJDVOORSPELL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AANSLUITSPANNING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WINDMETERHOOGTE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</w:tbl>
    <w:p w:rsidR="00B6123B" w:rsidRPr="00977699" w:rsidRDefault="00B6123B" w:rsidP="00977699">
      <w:pPr>
        <w:spacing w:after="0" w:line="240" w:lineRule="auto"/>
      </w:pPr>
    </w:p>
    <w:p w:rsidR="00FD63C7" w:rsidRPr="00977699" w:rsidRDefault="00FD63C7" w:rsidP="00977699">
      <w:pPr>
        <w:pStyle w:val="Kop3"/>
      </w:pPr>
      <w:r w:rsidRPr="00977699">
        <w:t>AREAALDATA.ondersteunendWaterdeel_v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TYPEBEHEER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Vervangen door TYPE_BEHEER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DATUMAANPLANTING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lastRenderedPageBreak/>
              <w:t>MAXWATERDIEPTE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977699">
        <w:tc>
          <w:tcPr>
            <w:tcW w:w="2802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FD63C7" w:rsidRPr="00977699" w:rsidRDefault="00FD63C7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AREAALDATA.ondersteunendWegdeelKruin_l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FD63C7" w:rsidRPr="00977699" w:rsidRDefault="00FD63C7" w:rsidP="00977699">
      <w:pPr>
        <w:pStyle w:val="Kop3"/>
      </w:pPr>
      <w:r w:rsidRPr="00977699">
        <w:t>AREAALDATA.ondersteunendWegdeelPlantvak_v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3969"/>
      </w:tblGrid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994E10" w:rsidP="00977699">
            <w:pPr>
              <w:pStyle w:val="Geenafstand"/>
            </w:pPr>
            <w:r w:rsidRPr="00977699">
              <w:t>Vervangen door STREEFBEELD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JAAR_PLAATSING_AANLEG_GESCHAT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GRONDSOORT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994E10" w:rsidP="00977699">
            <w:pPr>
              <w:pStyle w:val="Geenafstand"/>
            </w:pPr>
            <w:r w:rsidRPr="00977699">
              <w:t>Te vinden in de Geometrie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105F86">
        <w:tc>
          <w:tcPr>
            <w:tcW w:w="3794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3969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105F86">
        <w:tc>
          <w:tcPr>
            <w:tcW w:w="3794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3969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994E10" w:rsidRPr="00977699" w:rsidRDefault="00105F86" w:rsidP="00977699">
      <w:pPr>
        <w:pStyle w:val="Kop3"/>
      </w:pPr>
      <w:r w:rsidRPr="00977699">
        <w:t>AREAAL</w:t>
      </w:r>
      <w:r w:rsidR="00994E10" w:rsidRPr="00977699">
        <w:t>DATA.ondersteunendWegdeel_v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TALUDVERHOUDING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TALUD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Leeg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TYPEBEHEER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275D6D">
            <w:pPr>
              <w:pStyle w:val="Geenafstand"/>
            </w:pPr>
            <w:r w:rsidRPr="00977699">
              <w:t xml:space="preserve">Vervangen </w:t>
            </w:r>
            <w:r w:rsidR="00275D6D">
              <w:t>door</w:t>
            </w:r>
            <w:r w:rsidRPr="00977699">
              <w:t xml:space="preserve"> TYPE_BEHEER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DATUMAANPLANTINGGESCHAT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O</w:t>
            </w:r>
            <w:r w:rsidR="0059680E" w:rsidRPr="00977699">
              <w:t>E</w:t>
            </w:r>
            <w:r w:rsidRPr="00977699">
              <w:t>VERVAK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Onnodige FK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TYPEPLAAGSOORT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275D6D">
            <w:pPr>
              <w:pStyle w:val="Geenafstand"/>
            </w:pPr>
            <w:r w:rsidRPr="00977699">
              <w:t xml:space="preserve">Vervangen </w:t>
            </w:r>
            <w:r w:rsidR="00275D6D">
              <w:t>door</w:t>
            </w:r>
            <w:r w:rsidRPr="00977699">
              <w:t xml:space="preserve"> TYPEPLAAGINVASIESOORT</w:t>
            </w:r>
          </w:p>
        </w:tc>
      </w:tr>
      <w:tr w:rsidR="008B073B" w:rsidRPr="00977699" w:rsidTr="005D6C91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105F86" w:rsidRPr="00977699" w:rsidRDefault="00105F86" w:rsidP="00977699">
      <w:pPr>
        <w:pStyle w:val="Kop3"/>
      </w:pPr>
      <w:r w:rsidRPr="00977699">
        <w:t>AREAALDATA.ongeclassificeerdObject_v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lastRenderedPageBreak/>
        <w:t>AREAALDATA.overbruggingsdeel_v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441543" w:rsidRPr="00977699" w:rsidRDefault="00441543" w:rsidP="00977699">
      <w:pPr>
        <w:pStyle w:val="Kop3"/>
      </w:pPr>
      <w:r w:rsidRPr="00977699">
        <w:t>AREAALDATA.o</w:t>
      </w:r>
      <w:r w:rsidR="00C63DE8" w:rsidRPr="00977699">
        <w:t>verigBouwwerk</w:t>
      </w:r>
      <w:r w:rsidRPr="00977699">
        <w:t>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441543" w:rsidRPr="00977699" w:rsidTr="00117BF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AFMETINGEN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RECLAME_HOOGTE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RECLAME_BREEDTE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117BF8">
        <w:tc>
          <w:tcPr>
            <w:tcW w:w="2802" w:type="dxa"/>
            <w:shd w:val="clear" w:color="auto" w:fill="auto"/>
          </w:tcPr>
          <w:p w:rsidR="00441543" w:rsidRPr="00977699" w:rsidRDefault="00C63DE8" w:rsidP="00977699">
            <w:pPr>
              <w:pStyle w:val="Geenafstand"/>
            </w:pPr>
            <w:r w:rsidRPr="00977699">
              <w:t>RECLAME_TYPE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RECLAME_EXPLOITANT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117BF8">
        <w:tc>
          <w:tcPr>
            <w:tcW w:w="2802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AREAALDATA.overigeScheiding_l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AREAALDATA.overigeScheiding_v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994E10" w:rsidRPr="00977699" w:rsidRDefault="00994E10" w:rsidP="00977699">
      <w:pPr>
        <w:pStyle w:val="Kop3"/>
      </w:pPr>
      <w:r w:rsidRPr="00977699">
        <w:t>AREAALDATA.paalAfbakening_p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63DE8" w:rsidRPr="00977699" w:rsidTr="005D6C91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HECTOMETERAANDUIDING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Attribuut HECTOMETER al aanwezig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5D6C91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994E10" w:rsidRPr="00977699" w:rsidRDefault="00994E10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994E10" w:rsidRPr="00977699" w:rsidRDefault="00994E10" w:rsidP="00977699">
      <w:pPr>
        <w:pStyle w:val="Kop3"/>
      </w:pPr>
      <w:r w:rsidRPr="00977699">
        <w:t>AREAALDATA.paalDraagconstructie_p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MASTNUMMER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679AB" w:rsidP="00977699">
            <w:pPr>
              <w:pStyle w:val="Geenafstand"/>
            </w:pPr>
            <w:r w:rsidRPr="00977699">
              <w:t>Vervangen door PAALNUMMER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HECTOMETERAANDUIDING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3579F0" w:rsidP="00977699">
            <w:pPr>
              <w:pStyle w:val="Geenafstand"/>
            </w:pPr>
            <w:r w:rsidRPr="00977699">
              <w:t>Attribuut HECTOMETER al aanwezig</w:t>
            </w:r>
          </w:p>
        </w:tc>
      </w:tr>
      <w:tr w:rsidR="007A66FB" w:rsidRPr="00977699" w:rsidTr="00977699">
        <w:tc>
          <w:tcPr>
            <w:tcW w:w="2802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Overbodige i.v.m. INNETWERK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lastRenderedPageBreak/>
              <w:t>VORM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CONSERVERING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AARDDRAADAANWEZIG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CAMERAOPZETSTUK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347DD8" w:rsidRPr="00977699" w:rsidRDefault="00347DD8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AREAALDATA.pand_v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  <w:rPr>
                <w:b/>
              </w:rPr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3F2015" w:rsidRPr="00977699" w:rsidRDefault="003F2015" w:rsidP="003F2015">
      <w:pPr>
        <w:pStyle w:val="Kop3"/>
      </w:pPr>
      <w:r w:rsidRPr="00977699">
        <w:t>AREAALDATA.pand</w:t>
      </w:r>
      <w:r>
        <w:t>Huisnummerreeks</w:t>
      </w:r>
      <w:r w:rsidRPr="00977699">
        <w:t>_</w:t>
      </w:r>
      <w:r>
        <w:t>t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STATUS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GLOBALID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AREAALDATA.put_p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BUIS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Onderdeel van netwerken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Onderdeel van netwerken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347DD8" w:rsidRPr="00977699" w:rsidRDefault="00347DD8" w:rsidP="00977699">
      <w:pPr>
        <w:pStyle w:val="Kop3"/>
      </w:pPr>
      <w:r w:rsidRPr="00977699">
        <w:t>AREAALDATA.recreatieplek_v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47DD8" w:rsidRPr="00977699" w:rsidTr="005D6C91">
        <w:tc>
          <w:tcPr>
            <w:tcW w:w="2802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C65462" w:rsidP="00977699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4D81" w:rsidRPr="00C65462" w:rsidRDefault="00C65462" w:rsidP="00977699">
            <w:pPr>
              <w:pStyle w:val="Geenafstand"/>
            </w:pPr>
            <w:r>
              <w:t>Geen BGT object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GEBIED</w:t>
            </w:r>
            <w:r w:rsidR="000F6350" w:rsidRPr="00977699">
              <w:t>S</w:t>
            </w:r>
            <w:r w:rsidRPr="00977699">
              <w:t>CONTRACTREGIO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120083" w:rsidRDefault="00C65462" w:rsidP="00977699">
            <w:pPr>
              <w:pStyle w:val="Geenafstand"/>
            </w:pPr>
            <w:r>
              <w:t>Administratieve locatie</w:t>
            </w:r>
          </w:p>
        </w:tc>
      </w:tr>
      <w:tr w:rsidR="00347DD8" w:rsidRPr="00977699" w:rsidTr="005D6C91">
        <w:tc>
          <w:tcPr>
            <w:tcW w:w="2802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47DD8" w:rsidRPr="00977699" w:rsidRDefault="00CA1648" w:rsidP="00977699">
            <w:pPr>
              <w:pStyle w:val="Geenafstand"/>
            </w:pPr>
            <w:r w:rsidRPr="00977699">
              <w:t>Overbodig, want recreatieplekken bevinden zich veelal buiten trajecten</w:t>
            </w:r>
          </w:p>
        </w:tc>
      </w:tr>
    </w:tbl>
    <w:p w:rsidR="00A357AC" w:rsidRPr="00977699" w:rsidRDefault="00A357AC" w:rsidP="00977699">
      <w:pPr>
        <w:spacing w:after="0" w:line="240" w:lineRule="auto"/>
      </w:pPr>
    </w:p>
    <w:p w:rsidR="00A357AC" w:rsidRPr="00977699" w:rsidRDefault="00A357AC" w:rsidP="00977699">
      <w:pPr>
        <w:pStyle w:val="Kop3"/>
      </w:pPr>
      <w:r w:rsidRPr="00977699">
        <w:t>ARE</w:t>
      </w:r>
      <w:r w:rsidR="00792F5B" w:rsidRPr="00977699">
        <w:t>AALDATA.scheiding_l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A357AC" w:rsidRPr="00977699" w:rsidTr="005D6C91">
        <w:tc>
          <w:tcPr>
            <w:tcW w:w="2802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A357AC" w:rsidRPr="00977699" w:rsidTr="005D6C91">
        <w:tc>
          <w:tcPr>
            <w:tcW w:w="2802" w:type="dxa"/>
            <w:shd w:val="clear" w:color="auto" w:fill="auto"/>
          </w:tcPr>
          <w:p w:rsidR="00A357AC" w:rsidRPr="00977699" w:rsidRDefault="00792F5B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357AC" w:rsidRPr="00977699" w:rsidRDefault="00792F5B" w:rsidP="00977699">
            <w:pPr>
              <w:pStyle w:val="Geenafstand"/>
            </w:pPr>
            <w:r w:rsidRPr="00977699">
              <w:t>Onnodige FK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3A008D" w:rsidP="00977699">
            <w:pPr>
              <w:pStyle w:val="Geenafstand"/>
            </w:pPr>
            <w:r w:rsidRPr="00977699">
              <w:t>DEKSLOOF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VERANKERD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GORDING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 xml:space="preserve">Datatype </w:t>
            </w:r>
            <w:r>
              <w:lastRenderedPageBreak/>
              <w:t>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lastRenderedPageBreak/>
              <w:t xml:space="preserve">Attributen met gelijke namen moeten van hetzelfde </w:t>
            </w:r>
            <w:r>
              <w:lastRenderedPageBreak/>
              <w:t>type zijn binnen het datamodel</w:t>
            </w:r>
          </w:p>
        </w:tc>
      </w:tr>
      <w:tr w:rsidR="00984D08" w:rsidRPr="00977699" w:rsidTr="00977699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lastRenderedPageBreak/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DB51D4" w:rsidRPr="00977699" w:rsidRDefault="00DB51D4" w:rsidP="00DB51D4">
      <w:pPr>
        <w:pStyle w:val="Kop3"/>
      </w:pPr>
      <w:r w:rsidRPr="00977699">
        <w:t>AREAALDATA.scheiding_</w:t>
      </w:r>
      <w:r>
        <w:t>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51D4" w:rsidRPr="00977699" w:rsidTr="003232E6">
        <w:tc>
          <w:tcPr>
            <w:tcW w:w="2802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51D4" w:rsidRPr="00977699" w:rsidTr="003232E6">
        <w:tc>
          <w:tcPr>
            <w:tcW w:w="2802" w:type="dxa"/>
            <w:shd w:val="clear" w:color="auto" w:fill="auto"/>
          </w:tcPr>
          <w:p w:rsidR="00DB51D4" w:rsidRDefault="00DB51D4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8C5757" w:rsidRPr="00977699" w:rsidRDefault="008C5757" w:rsidP="00977699">
      <w:pPr>
        <w:pStyle w:val="Kop3"/>
      </w:pPr>
      <w:r w:rsidRPr="00977699">
        <w:t>AREAALDATA.scheidingGeluidsscherm_l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C5757" w:rsidRPr="00977699" w:rsidTr="00117BF8">
        <w:tc>
          <w:tcPr>
            <w:tcW w:w="2802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C5757" w:rsidRPr="00977699" w:rsidTr="00977699">
        <w:tc>
          <w:tcPr>
            <w:tcW w:w="2802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tabs>
                <w:tab w:val="center" w:pos="1293"/>
              </w:tabs>
            </w:pPr>
            <w:r w:rsidRPr="00977699">
              <w:t>MATERIAALTYPE</w:t>
            </w:r>
          </w:p>
        </w:tc>
        <w:tc>
          <w:tcPr>
            <w:tcW w:w="1417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  <w:r>
              <w:t>_DATUM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92F5B" w:rsidRPr="00977699" w:rsidRDefault="00792F5B" w:rsidP="00977699">
      <w:pPr>
        <w:spacing w:after="0" w:line="240" w:lineRule="auto"/>
      </w:pPr>
    </w:p>
    <w:p w:rsidR="00A46800" w:rsidRPr="00977699" w:rsidRDefault="00A46800" w:rsidP="00977699">
      <w:pPr>
        <w:pStyle w:val="Kop3"/>
      </w:pPr>
      <w:r w:rsidRPr="00977699">
        <w:t>AREAALDATA.scheidingOevervak_l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A46800" w:rsidRPr="00977699" w:rsidTr="00117BF8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A46800" w:rsidRPr="00977699" w:rsidTr="00977699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tabs>
                <w:tab w:val="center" w:pos="1293"/>
              </w:tabs>
            </w:pPr>
            <w:r w:rsidRPr="00977699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46800" w:rsidRPr="00977699" w:rsidTr="00977699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tabs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  <w:r>
              <w:t>_DATUM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A46800" w:rsidRPr="00977699" w:rsidRDefault="00A46800" w:rsidP="00977699">
      <w:pPr>
        <w:spacing w:after="0" w:line="240" w:lineRule="auto"/>
      </w:pPr>
    </w:p>
    <w:p w:rsidR="00A46800" w:rsidRPr="00977699" w:rsidRDefault="00A46800" w:rsidP="00977699">
      <w:pPr>
        <w:spacing w:after="0" w:line="240" w:lineRule="auto"/>
      </w:pPr>
    </w:p>
    <w:p w:rsidR="00792F5B" w:rsidRPr="00977699" w:rsidRDefault="00DB27D2" w:rsidP="00977699">
      <w:pPr>
        <w:pStyle w:val="Kop3"/>
      </w:pPr>
      <w:r w:rsidRPr="00977699">
        <w:t>AREAALDATA.s</w:t>
      </w:r>
      <w:r w:rsidR="00792F5B" w:rsidRPr="00977699">
        <w:t>chutsluis_p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4677"/>
      </w:tblGrid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KILOMETRERING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Overal 0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Overal 0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ONDERHOUDBIJZONDER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 xml:space="preserve">Leeg/bestaat niet 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ONDERHOUDOPMERKING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Leeg/bestaat niet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BEDIENTIJDEN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AFSTANDSBEDIENING_DATUM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DB27D2" w:rsidRPr="00977699" w:rsidTr="00792F5B">
        <w:tc>
          <w:tcPr>
            <w:tcW w:w="3085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8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VAARWEGDEELTRAJECT</w:t>
            </w:r>
          </w:p>
        </w:tc>
      </w:tr>
      <w:tr w:rsidR="009C514A" w:rsidRPr="00977699" w:rsidTr="00792F5B">
        <w:tc>
          <w:tcPr>
            <w:tcW w:w="3085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8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 xml:space="preserve">Datatype </w:t>
            </w:r>
            <w:r>
              <w:lastRenderedPageBreak/>
              <w:t>gewijzigd</w:t>
            </w:r>
          </w:p>
        </w:tc>
        <w:tc>
          <w:tcPr>
            <w:tcW w:w="467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lastRenderedPageBreak/>
              <w:t xml:space="preserve">Attributen met gelijke namen moeten van </w:t>
            </w:r>
            <w:r>
              <w:lastRenderedPageBreak/>
              <w:t>hetzelfde type zijn binnen het datamodel</w:t>
            </w:r>
          </w:p>
        </w:tc>
      </w:tr>
    </w:tbl>
    <w:p w:rsidR="00C113DD" w:rsidRPr="00977699" w:rsidRDefault="00C113DD" w:rsidP="00977699">
      <w:pPr>
        <w:spacing w:after="0" w:line="240" w:lineRule="auto"/>
      </w:pPr>
    </w:p>
    <w:p w:rsidR="007A4D81" w:rsidRPr="00977699" w:rsidRDefault="007A4D81" w:rsidP="00977699">
      <w:pPr>
        <w:spacing w:after="0" w:line="240" w:lineRule="auto"/>
      </w:pPr>
    </w:p>
    <w:p w:rsidR="00C113DD" w:rsidRPr="00977699" w:rsidRDefault="00331046" w:rsidP="00977699">
      <w:pPr>
        <w:pStyle w:val="Kop3"/>
      </w:pPr>
      <w:r w:rsidRPr="00977699">
        <w:t>AREAALDATA.sensor_l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AFMETING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ELEKTRICITEITSKABEL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SENSOR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087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C4107" w:rsidRPr="00977699" w:rsidTr="005D6C91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Overbodige FK naast INNETWERK</w:t>
            </w:r>
          </w:p>
        </w:tc>
      </w:tr>
      <w:tr w:rsidR="00DC4107" w:rsidRPr="00977699" w:rsidTr="00977699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C4107" w:rsidRPr="00977699" w:rsidTr="00977699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C113DD" w:rsidRPr="00977699" w:rsidRDefault="00C113DD" w:rsidP="00977699">
      <w:pPr>
        <w:spacing w:after="0" w:line="240" w:lineRule="auto"/>
      </w:pPr>
    </w:p>
    <w:p w:rsidR="00C113DD" w:rsidRPr="00977699" w:rsidRDefault="00C113DD" w:rsidP="00977699">
      <w:pPr>
        <w:pStyle w:val="Kop3"/>
      </w:pPr>
      <w:r w:rsidRPr="00977699">
        <w:t>AREAALDATA.sensor_p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DETECTIENUMMER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ELEKTRICITEITSKABEL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1A087C" w:rsidP="00977699">
            <w:pPr>
              <w:pStyle w:val="Geenafstand"/>
            </w:pPr>
            <w:r w:rsidRPr="00977699">
              <w:t>Leeg</w:t>
            </w: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4B0759" w:rsidP="00977699">
            <w:pPr>
              <w:pStyle w:val="Geenafstand"/>
            </w:pPr>
            <w:r w:rsidRPr="00977699">
              <w:t>VOORGENVERVDATUM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4B075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331046" w:rsidP="00977699">
            <w:pPr>
              <w:pStyle w:val="Geenafstand"/>
            </w:pPr>
            <w:r w:rsidRPr="00977699">
              <w:t>Leeg</w:t>
            </w:r>
          </w:p>
        </w:tc>
      </w:tr>
      <w:tr w:rsidR="007E292B" w:rsidRPr="00977699" w:rsidTr="005D6C91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7E292B" w:rsidRPr="00977699" w:rsidTr="005D6C91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7E292B" w:rsidRPr="00977699" w:rsidTr="00977699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977699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331046" w:rsidRPr="00977699" w:rsidRDefault="00331046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AREAALDATA.spoor_l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331046" w:rsidRPr="00977699" w:rsidRDefault="00331046" w:rsidP="00977699">
      <w:pPr>
        <w:pStyle w:val="Kop3"/>
      </w:pPr>
      <w:r w:rsidRPr="00977699">
        <w:t>AREAALDATA.straatmeubilairLichtpunt</w:t>
      </w:r>
      <w:r w:rsidR="00784F10" w:rsidRPr="00977699">
        <w:t>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1A5FF7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</w:pPr>
            <w:r w:rsidRPr="00977699">
              <w:t>SOORTENERGIE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1A5FF7" w:rsidP="00977699">
            <w:pPr>
              <w:pStyle w:val="Geenafstand"/>
            </w:pPr>
            <w:r w:rsidRPr="00977699">
              <w:t>Vervangen door SOORT_ENERGIE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 xml:space="preserve">Verwijderd 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0F6350" w:rsidP="00977699">
            <w:pPr>
              <w:pStyle w:val="Geenafstand"/>
            </w:pPr>
            <w:r w:rsidRPr="00977699">
              <w:t>GEVOEDDOO</w:t>
            </w:r>
            <w:r w:rsidR="00492384" w:rsidRPr="00977699">
              <w:t>RDERDE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NAAMDERDE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VERWIJZINGCONTRACT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COMMUNICATIETYPE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SPIEGELSTAND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OPZETSTUK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lastRenderedPageBreak/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koppeling via PAAL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TUNNELINBOUW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AREAALDATA.straatmeubilair_p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5337E3" w:rsidP="00977699">
            <w:pPr>
              <w:pStyle w:val="Geenafstand"/>
            </w:pPr>
            <w:r w:rsidRPr="00977699">
              <w:t>Overibodige FK i.v.m. koppeling via TRAJECT</w:t>
            </w:r>
          </w:p>
        </w:tc>
      </w:tr>
      <w:tr w:rsidR="005337E3" w:rsidRPr="00977699" w:rsidTr="009D3ED7">
        <w:tc>
          <w:tcPr>
            <w:tcW w:w="2802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AREAALDATA.telecommunicatiekabel_l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KASTVRI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Koppeling aan netwerk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VERTICALE_POSITIE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006578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KASTVRI</w:t>
            </w:r>
          </w:p>
        </w:tc>
      </w:tr>
      <w:tr w:rsidR="007E292B" w:rsidRPr="00977699" w:rsidTr="00006578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WAARSCHUWINGSTYPE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DA6C24" w:rsidRPr="00977699" w:rsidRDefault="00DA6C24" w:rsidP="00977699">
      <w:pPr>
        <w:pStyle w:val="Kop3"/>
      </w:pPr>
      <w:r w:rsidRPr="00977699">
        <w:t>AREAALDATA.telpaal_p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107074" w:rsidRPr="00977699" w:rsidTr="005337E3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2679AB" w:rsidRPr="00977699" w:rsidRDefault="002679AB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AREAALDATA.theorHectometrering_p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Geen onderdeel van BGT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AREAALDATA.traject_v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Geen onderdeel van BGT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7B45B8" w:rsidRPr="00977699" w:rsidRDefault="007B45B8" w:rsidP="00977699">
      <w:pPr>
        <w:pStyle w:val="Kop3"/>
      </w:pPr>
      <w:r w:rsidRPr="00977699">
        <w:lastRenderedPageBreak/>
        <w:t>AREAALDATA.tunneldeel_v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B45B8" w:rsidRPr="00977699" w:rsidRDefault="007B45B8" w:rsidP="00977699">
      <w:pPr>
        <w:spacing w:after="0" w:line="240" w:lineRule="auto"/>
      </w:pPr>
    </w:p>
    <w:p w:rsidR="00DB27D2" w:rsidRPr="00977699" w:rsidRDefault="00DB27D2" w:rsidP="00977699">
      <w:pPr>
        <w:pStyle w:val="Kop3"/>
      </w:pPr>
      <w:r w:rsidRPr="00977699">
        <w:t>AREAALDATA.uithouder_p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DB27D2" w:rsidRPr="00977699" w:rsidRDefault="00DB27D2" w:rsidP="00977699">
      <w:pPr>
        <w:spacing w:after="0" w:line="240" w:lineRule="auto"/>
      </w:pPr>
    </w:p>
    <w:p w:rsidR="001A5FF7" w:rsidRPr="00977699" w:rsidRDefault="00006578" w:rsidP="00977699">
      <w:pPr>
        <w:pStyle w:val="Kop3"/>
      </w:pPr>
      <w:r w:rsidRPr="00977699">
        <w:t>AREAALDATA.uitleggerPortaal_l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C65462" w:rsidRDefault="00C65462" w:rsidP="00977699">
            <w:pPr>
              <w:pStyle w:val="Geenafstand"/>
            </w:pPr>
            <w:r>
              <w:t>Nieuwe modellering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PAAL2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65462" w:rsidP="00977699">
            <w:pPr>
              <w:pStyle w:val="Geenafstand"/>
              <w:rPr>
                <w:b/>
              </w:rPr>
            </w:pPr>
            <w:r>
              <w:t>Nieuwe modellering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00657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006578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7D5EB0" w:rsidRPr="00977699" w:rsidRDefault="007D5EB0" w:rsidP="00977699">
      <w:pPr>
        <w:pStyle w:val="Kop3"/>
      </w:pPr>
      <w:r w:rsidRPr="00977699">
        <w:t>AREAALDATA.utiliteitsnet_tbl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D5EB0" w:rsidRPr="00977699" w:rsidTr="002856A4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D5EB0" w:rsidRPr="00977699" w:rsidTr="002856A4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Overbodige FK i.v.m. TRAJECT</w:t>
            </w:r>
          </w:p>
        </w:tc>
      </w:tr>
    </w:tbl>
    <w:p w:rsidR="007D5EB0" w:rsidRPr="00977699" w:rsidRDefault="007D5EB0" w:rsidP="00977699">
      <w:pPr>
        <w:spacing w:after="0" w:line="240" w:lineRule="auto"/>
      </w:pPr>
    </w:p>
    <w:p w:rsidR="007B45B8" w:rsidRPr="00977699" w:rsidRDefault="007B45B8" w:rsidP="00977699">
      <w:pPr>
        <w:pStyle w:val="Kop3"/>
      </w:pPr>
      <w:r w:rsidRPr="00977699">
        <w:t>AREAALDATA.vaarweg_l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B45B8" w:rsidRPr="00977699" w:rsidRDefault="007B45B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AREAALDATA.vaarwegdeeltraject_v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lastRenderedPageBreak/>
        <w:t>A</w:t>
      </w:r>
      <w:r w:rsidR="003E25C3" w:rsidRPr="00977699">
        <w:t>REAALDATA.vaarwegdeeltrajectas_l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006578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Vervangen door NAAM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AREAALDATA.vegetatieObject_l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AFSTANDVERHARDING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GEWENSTEHOOGTE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27D2" w:rsidRPr="00977699" w:rsidTr="00006578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STREEFBEELD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E0355E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977699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AREAALDATA.vegetatieObject_p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961"/>
      </w:tblGrid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ANTIMAAISCHADE_PAALTJES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BEREIKBAARMETHOOGW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BOOMPAAL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Veranderd naar STREEFBEELD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HOOGTEKLASSE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VRIJETAKVALMOGELIJ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006578">
        <w:tc>
          <w:tcPr>
            <w:tcW w:w="2943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276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295D94" w:rsidRPr="00977699" w:rsidRDefault="00295D94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AREAALDATA.vegetatieObject_v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DB27D2" w:rsidRPr="00977699" w:rsidRDefault="00DB27D2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AREAALDATA.vtaInspectie_tbl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F736E6" w:rsidRPr="00977699" w:rsidRDefault="00F736E6" w:rsidP="00977699">
      <w:pPr>
        <w:pStyle w:val="Kop3"/>
      </w:pPr>
      <w:r w:rsidRPr="00977699">
        <w:lastRenderedPageBreak/>
        <w:t>AREAALDATA.waterdeel_v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736E6" w:rsidRPr="00977699" w:rsidTr="006B56AB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ONDERHOUDTWEEKANTE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NAUTISCHPROFIEL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HYDRAULISCHPROFIEL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232E6" w:rsidRPr="00977699" w:rsidTr="00977699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F736E6" w:rsidRPr="00977699" w:rsidRDefault="00F736E6" w:rsidP="00977699">
      <w:pPr>
        <w:spacing w:after="0" w:line="240" w:lineRule="auto"/>
      </w:pPr>
    </w:p>
    <w:p w:rsidR="00295D94" w:rsidRPr="00977699" w:rsidRDefault="00295D94" w:rsidP="00977699">
      <w:pPr>
        <w:pStyle w:val="Kop3"/>
      </w:pPr>
      <w:r w:rsidRPr="00977699">
        <w:t>AREAALDATA.waterinrichtingselement_p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SOORTENERGIE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Veranderd naar SOORT_ENERGIE</w:t>
            </w:r>
          </w:p>
        </w:tc>
      </w:tr>
      <w:tr w:rsidR="00DB27D2" w:rsidRPr="00977699" w:rsidTr="00F00D94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Veranderd naar VAARWEGDEELTRAJECT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VERLICHTING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RADARREFLECTIE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COMMUNICATIEVOORZI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BESTEKNUMMER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F6350" w:rsidRPr="00977699" w:rsidTr="00977699">
        <w:tc>
          <w:tcPr>
            <w:tcW w:w="2802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Onnodige FK</w:t>
            </w:r>
            <w:r w:rsidR="00977699">
              <w:t xml:space="preserve"> naast VAARWEGDEELTRAJECT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DB27D2" w:rsidRPr="00977699" w:rsidRDefault="00DB27D2" w:rsidP="00977699">
      <w:pPr>
        <w:pStyle w:val="Kop3"/>
      </w:pPr>
      <w:r w:rsidRPr="00977699">
        <w:t>AREAALDATA.waterinrichtingselement_l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FE1438" w:rsidP="00977699">
            <w:pPr>
              <w:pStyle w:val="Geenafstand"/>
            </w:pPr>
            <w:r w:rsidRPr="00977699">
              <w:t>Veranderd naar VAARWEGDEELTRAJECT</w:t>
            </w:r>
          </w:p>
        </w:tc>
      </w:tr>
    </w:tbl>
    <w:p w:rsidR="00295D94" w:rsidRPr="00977699" w:rsidRDefault="00295D94" w:rsidP="00977699">
      <w:pPr>
        <w:pStyle w:val="Kop3"/>
      </w:pPr>
      <w:r w:rsidRPr="00977699">
        <w:t>AREAALDATA.waterloop_l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SHAPE_Area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856A4" w:rsidP="00977699">
            <w:pPr>
              <w:pStyle w:val="Geenafstand"/>
            </w:pPr>
            <w:r w:rsidRPr="00977699">
              <w:t>Vervalt heerder</w:t>
            </w:r>
            <w:r w:rsidR="00295D94" w:rsidRPr="00977699">
              <w:t xml:space="preserve"> omdat het een lijnobject is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PLANJAAR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295D94" w:rsidRPr="00977699" w:rsidRDefault="00295D94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AREAALDATA.weg_l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984D08" w:rsidRPr="00977699" w:rsidTr="009D3ED7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295D94" w:rsidRPr="00977699" w:rsidRDefault="00295D94" w:rsidP="00977699">
      <w:pPr>
        <w:pStyle w:val="Kop3"/>
      </w:pPr>
      <w:r w:rsidRPr="00977699">
        <w:lastRenderedPageBreak/>
        <w:t>AREAALDATA.wegdeel_v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BESTEK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BESTEMMING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BRUG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CONSTRUCTIE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HOOGTEBOVENNAP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LOOPDEK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4758A9" w:rsidRPr="00977699" w:rsidTr="00977699">
        <w:tc>
          <w:tcPr>
            <w:tcW w:w="2802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</w:pPr>
            <w:r w:rsidRPr="00977699">
              <w:t>JAARCONSERVEREN</w:t>
            </w:r>
          </w:p>
        </w:tc>
        <w:tc>
          <w:tcPr>
            <w:tcW w:w="1417" w:type="dxa"/>
            <w:shd w:val="clear" w:color="auto" w:fill="auto"/>
          </w:tcPr>
          <w:p w:rsidR="004758A9" w:rsidRPr="00977699" w:rsidRDefault="004379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758A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232E6" w:rsidRPr="00977699" w:rsidTr="00977699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AREAALDATA.wegdeelKruin_l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WEGDEEL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65462" w:rsidP="00977699">
            <w:pPr>
              <w:pStyle w:val="Geenafstand"/>
            </w:pPr>
            <w:r>
              <w:t>FK is IDENTIFICATIE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6820CC" w:rsidRPr="00977699" w:rsidRDefault="006820CC" w:rsidP="00977699">
      <w:pPr>
        <w:pStyle w:val="Kop3"/>
      </w:pPr>
      <w:r w:rsidRPr="00977699">
        <w:t>AREAALDATA.wegdeelPerron_v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MATERIAAL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FE143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Veranderd in MATERIAALTYPE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FE143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Veranderd in PAAL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BREEDTE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6820CC" w:rsidRPr="00977699" w:rsidRDefault="006820CC" w:rsidP="00977699">
      <w:pPr>
        <w:pStyle w:val="Kop3"/>
      </w:pPr>
      <w:r w:rsidRPr="00977699">
        <w:t>AREAALDATA.weginrichtingselement_l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9D3ED7" w:rsidRPr="00977699" w:rsidRDefault="009D3ED7" w:rsidP="00977699">
      <w:pPr>
        <w:spacing w:after="0" w:line="240" w:lineRule="auto"/>
        <w:rPr>
          <w:rFonts w:asciiTheme="minorHAnsi" w:hAnsiTheme="minorHAnsi" w:cstheme="minorHAnsi"/>
        </w:rPr>
      </w:pPr>
    </w:p>
    <w:p w:rsidR="009D3ED7" w:rsidRPr="00977699" w:rsidRDefault="009D3ED7" w:rsidP="00977699">
      <w:pPr>
        <w:pStyle w:val="Kop3"/>
      </w:pPr>
      <w:r w:rsidRPr="00977699">
        <w:t>AREAALDATA.waterinrichtingselement_p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B6644" w:rsidRPr="00977699" w:rsidRDefault="001B6644" w:rsidP="00977699">
      <w:pPr>
        <w:spacing w:after="0" w:line="240" w:lineRule="auto"/>
        <w:rPr>
          <w:rFonts w:asciiTheme="minorHAnsi" w:hAnsiTheme="minorHAnsi" w:cstheme="minorHAnsi"/>
        </w:rPr>
      </w:pPr>
    </w:p>
    <w:p w:rsidR="006820CC" w:rsidRPr="00977699" w:rsidRDefault="006820CC" w:rsidP="00977699">
      <w:pPr>
        <w:pStyle w:val="Kop3"/>
      </w:pPr>
      <w:r w:rsidRPr="00977699">
        <w:lastRenderedPageBreak/>
        <w:t>AREAALDATA.weginrichtingselement_v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ACTUEELBEELD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0F6350" w:rsidP="00977699">
            <w:pPr>
              <w:pStyle w:val="Geenafstand"/>
            </w:pPr>
            <w:r w:rsidRPr="00977699">
              <w:t>AFSTAND</w:t>
            </w:r>
            <w:r w:rsidR="006820CC" w:rsidRPr="00977699">
              <w:t>VERHARDING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FIETSOVERSTEEKPLAA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84D08" w:rsidRPr="00977699" w:rsidTr="00F00D94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OEVERVAK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D3ED7" w:rsidRPr="00977699" w:rsidTr="00F00D94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84D08" w:rsidRPr="00977699" w:rsidTr="00F00D94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8B073B">
            <w:pPr>
              <w:pStyle w:val="Geenafstand"/>
            </w:pPr>
            <w:r>
              <w:t>Overbodig: informatie al automatisch vastgelegd in SHAPE_</w:t>
            </w:r>
            <w:r w:rsidR="008B073B">
              <w:t>AREA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4758A9" w:rsidRPr="00977699" w:rsidRDefault="004758A9" w:rsidP="00977699">
      <w:pPr>
        <w:pStyle w:val="Kop3"/>
      </w:pPr>
      <w:r w:rsidRPr="00977699">
        <w:t>AREAALDATA.wegvak_v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4758A9" w:rsidRPr="00977699" w:rsidTr="006B56AB">
        <w:tc>
          <w:tcPr>
            <w:tcW w:w="2802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6B56AB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7D5EB0" w:rsidRPr="00977699" w:rsidTr="006B56AB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VERKEERSINTENSITEI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PERCENTAGEVRACHTVE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BUSROUTE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B318A2" w:rsidRPr="00977699" w:rsidRDefault="00B318A2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  <w:r w:rsidRPr="00977699">
        <w:br w:type="page"/>
      </w:r>
    </w:p>
    <w:p w:rsidR="00A27171" w:rsidRPr="00977699" w:rsidRDefault="00A27171" w:rsidP="00977699">
      <w:pPr>
        <w:pStyle w:val="Kop2"/>
      </w:pPr>
      <w:r w:rsidRPr="00977699">
        <w:lastRenderedPageBreak/>
        <w:t>Domeinen</w:t>
      </w:r>
      <w:bookmarkEnd w:id="13"/>
      <w:bookmarkEnd w:id="14"/>
    </w:p>
    <w:p w:rsidR="00ED1EC7" w:rsidRPr="00977699" w:rsidRDefault="00ED1EC7" w:rsidP="00977699">
      <w:pPr>
        <w:pStyle w:val="Geenafstand"/>
      </w:pPr>
      <w:r w:rsidRPr="00977699">
        <w:t>In de nieuwe datasets zijn de volgende domeinen actief:</w:t>
      </w:r>
    </w:p>
    <w:p w:rsidR="00ED1EC7" w:rsidRPr="00977699" w:rsidRDefault="00ED1EC7" w:rsidP="00977699">
      <w:pPr>
        <w:pStyle w:val="Geenafstand"/>
      </w:pPr>
    </w:p>
    <w:p w:rsidR="009D3ED7" w:rsidRPr="00977699" w:rsidRDefault="009D3ED7" w:rsidP="00977699">
      <w:pPr>
        <w:pStyle w:val="Geenafstand"/>
      </w:pPr>
      <w:r w:rsidRPr="00977699">
        <w:t>AREAALDATA.ecopassage_l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VERWERKINGSSTATUS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BEHEERDER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ONDERHOUDER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INSTANTIE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typeSpecEPA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MATERIAALTYPE</w:t>
      </w:r>
    </w:p>
    <w:p w:rsidR="009D3ED7" w:rsidRPr="00977699" w:rsidRDefault="009D3ED7" w:rsidP="00977699">
      <w:pPr>
        <w:pStyle w:val="Geenafstand"/>
      </w:pPr>
    </w:p>
    <w:p w:rsidR="009D3ED7" w:rsidRPr="00977699" w:rsidRDefault="009D3ED7" w:rsidP="00977699">
      <w:pPr>
        <w:pStyle w:val="Geenafstand"/>
      </w:pPr>
      <w:r w:rsidRPr="00977699">
        <w:t>AREAALDATA.scheidingGeleidewand_l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VERWERKINGSSTATUS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BEHEERDER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ONDERHOUDER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INSTANTIE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Bronhouder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typeSpecSHDGeleidewand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MATERIAALTYPE</w:t>
      </w:r>
    </w:p>
    <w:p w:rsidR="009D3ED7" w:rsidRPr="00977699" w:rsidRDefault="009D3ED7" w:rsidP="00977699">
      <w:pPr>
        <w:pStyle w:val="Geenafstand"/>
      </w:pPr>
    </w:p>
    <w:p w:rsidR="008A464C" w:rsidRPr="00977699" w:rsidRDefault="008A464C" w:rsidP="00977699">
      <w:pPr>
        <w:pStyle w:val="Geenafstand"/>
      </w:pPr>
    </w:p>
    <w:p w:rsidR="00ED1EC7" w:rsidRPr="00977699" w:rsidRDefault="008A464C" w:rsidP="00977699">
      <w:pPr>
        <w:pStyle w:val="Geenafstand"/>
      </w:pPr>
      <w:r w:rsidRPr="00977699">
        <w:t>In de volgende dataset zitten attributen met een nieuw/ander domein: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AREAALDATA.begroeidTerreindeelPlantvak_v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FYSIEKVOORKOMEN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fysiekVoorkomenBTD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fysiekVoorkomenBTDP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AREAALDATA.buisleiding_v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VERHOOGDRISICO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AREAALDATA.functioneelGebied_v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statusBestaand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AREAALDATA.kunstwerkBeweegbaar_p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8A464C" w:rsidRPr="00977699" w:rsidRDefault="008A464C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8A464C" w:rsidRPr="00977699" w:rsidRDefault="008A464C" w:rsidP="00977699">
      <w:pPr>
        <w:pStyle w:val="Geenafstand"/>
      </w:pPr>
      <w:r w:rsidRPr="00977699">
        <w:lastRenderedPageBreak/>
        <w:t>AREAALDATA.kunstwerkdeel_l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AREAAKDATA.kunstwerkdeel_mp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8A464C" w:rsidRPr="00977699" w:rsidRDefault="008A464C" w:rsidP="00977699">
      <w:pPr>
        <w:pStyle w:val="Geenafstand"/>
      </w:pPr>
    </w:p>
    <w:p w:rsidR="008A464C" w:rsidRPr="00977699" w:rsidRDefault="007C0095" w:rsidP="00977699">
      <w:pPr>
        <w:pStyle w:val="Geenafstand"/>
      </w:pPr>
      <w:r w:rsidRPr="00977699">
        <w:t>AREAALDATA.kunstwerkdeel_v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7C0095" w:rsidRPr="00977699" w:rsidRDefault="007C0095" w:rsidP="00977699">
      <w:pPr>
        <w:pStyle w:val="Geenafstand"/>
      </w:pPr>
    </w:p>
    <w:p w:rsidR="007C0095" w:rsidRPr="00977699" w:rsidRDefault="007C0095" w:rsidP="00977699">
      <w:pPr>
        <w:pStyle w:val="Geenafstand"/>
      </w:pPr>
      <w:r w:rsidRPr="00977699">
        <w:t>AREAALDATA.kunstwerkVast_p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7C0095" w:rsidRPr="00977699" w:rsidRDefault="007C0095" w:rsidP="00977699">
      <w:pPr>
        <w:pStyle w:val="Geenafstand"/>
      </w:pPr>
    </w:p>
    <w:p w:rsidR="007C0095" w:rsidRPr="00977699" w:rsidRDefault="007C0095" w:rsidP="00977699">
      <w:pPr>
        <w:pStyle w:val="Geenafstand"/>
      </w:pPr>
      <w:r w:rsidRPr="00977699">
        <w:t>AREAALDATA.overigeScheiding_l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statusBestaand</w:t>
      </w:r>
    </w:p>
    <w:p w:rsidR="00785080" w:rsidRPr="00977699" w:rsidRDefault="00785080" w:rsidP="00977699">
      <w:pPr>
        <w:pStyle w:val="Geenafstand"/>
      </w:pPr>
    </w:p>
    <w:p w:rsidR="00785080" w:rsidRPr="00977699" w:rsidRDefault="00785080" w:rsidP="00977699">
      <w:pPr>
        <w:pStyle w:val="Geenafstand"/>
      </w:pPr>
      <w:r w:rsidRPr="00977699">
        <w:t>AREEAALDATA.schutsluis_p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7C0095" w:rsidRPr="00977699" w:rsidRDefault="007C0095" w:rsidP="00977699">
      <w:pPr>
        <w:pStyle w:val="Geenafstand"/>
      </w:pPr>
    </w:p>
    <w:p w:rsidR="007C0095" w:rsidRPr="00977699" w:rsidRDefault="00FD13BD" w:rsidP="00977699">
      <w:pPr>
        <w:pStyle w:val="Geenafstand"/>
      </w:pPr>
      <w:r w:rsidRPr="00977699">
        <w:t>AREAALDATA.vegetatieObject_p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FD13BD" w:rsidRPr="00977699" w:rsidRDefault="00FD13BD" w:rsidP="00977699">
      <w:pPr>
        <w:pStyle w:val="Geenafstand"/>
      </w:pPr>
      <w:r w:rsidRPr="00977699">
        <w:lastRenderedPageBreak/>
        <w:t>AREAALDATA.wegdeelPerron_v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FYSIEKVOORKOMEN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fysiekVoorkomenWGD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fysiekVoorkomenWGDP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GLADHEIDSBESTRIJDINg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AANPASSING_VISUEEL_BEPERKTEN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MARKERING_PERRONRAND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C76F8A" w:rsidRPr="00977699" w:rsidRDefault="00C76F8A" w:rsidP="00977699">
      <w:pPr>
        <w:pStyle w:val="Kop2"/>
      </w:pPr>
      <w:bookmarkStart w:id="15" w:name="_Toc497399941"/>
      <w:bookmarkStart w:id="16" w:name="_Toc495317130"/>
      <w:r w:rsidRPr="00977699">
        <w:t>Domeinwaarden</w:t>
      </w:r>
      <w:bookmarkEnd w:id="15"/>
    </w:p>
    <w:p w:rsidR="00C76F8A" w:rsidRPr="00977699" w:rsidRDefault="00C76F8A" w:rsidP="00977699">
      <w:r w:rsidRPr="00977699">
        <w:t>Er zijn geen wijzigingen in de domeinwaarden.</w:t>
      </w:r>
    </w:p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6679F7" w:rsidP="00977699">
      <w:r w:rsidRPr="00977699">
        <w:br w:type="page"/>
      </w:r>
    </w:p>
    <w:p w:rsidR="00665AC4" w:rsidRPr="00977699" w:rsidRDefault="00665AC4" w:rsidP="00977699">
      <w:pPr>
        <w:pStyle w:val="Kop2"/>
        <w:rPr>
          <w:b w:val="0"/>
          <w:i w:val="0"/>
        </w:rPr>
      </w:pPr>
      <w:bookmarkStart w:id="17" w:name="_Toc497399942"/>
      <w:r w:rsidRPr="00977699">
        <w:rPr>
          <w:rStyle w:val="Kop2Char"/>
          <w:rFonts w:eastAsia="Calibri"/>
          <w:b/>
          <w:i/>
        </w:rPr>
        <w:lastRenderedPageBreak/>
        <w:t>Relationship Class</w:t>
      </w:r>
      <w:r w:rsidR="00A27171" w:rsidRPr="00977699">
        <w:rPr>
          <w:rStyle w:val="Kop2Char"/>
          <w:rFonts w:eastAsia="Calibri"/>
          <w:b/>
          <w:i/>
        </w:rPr>
        <w:t>es</w:t>
      </w:r>
      <w:bookmarkEnd w:id="17"/>
      <w:r w:rsidRPr="00977699">
        <w:rPr>
          <w:b w:val="0"/>
          <w:i w:val="0"/>
        </w:rPr>
        <w:t xml:space="preserve"> </w:t>
      </w:r>
      <w:bookmarkEnd w:id="16"/>
    </w:p>
    <w:p w:rsidR="00082E42" w:rsidRPr="00977699" w:rsidRDefault="00082E42" w:rsidP="00977699">
      <w:pPr>
        <w:pStyle w:val="Geenafstand"/>
        <w:rPr>
          <w:sz w:val="18"/>
          <w:szCs w:val="18"/>
        </w:rPr>
      </w:pPr>
    </w:p>
    <w:p w:rsidR="00082E42" w:rsidRPr="00977699" w:rsidRDefault="00082E42" w:rsidP="00977699">
      <w:pPr>
        <w:pStyle w:val="Geenafstand"/>
      </w:pPr>
      <w:r w:rsidRPr="00977699">
        <w:t>Er zijn nieuwe relationship classes aangemaakt. Deze worden hieronder beschreven in de vorm van “child to parent”. Dit resulteer</w:t>
      </w:r>
      <w:r w:rsidR="00657DBD" w:rsidRPr="00977699">
        <w:t xml:space="preserve">t </w:t>
      </w:r>
      <w:r w:rsidRPr="00977699">
        <w:t>in de volgende opbouw:</w:t>
      </w:r>
    </w:p>
    <w:p w:rsidR="00082E42" w:rsidRPr="00977699" w:rsidRDefault="00082E42" w:rsidP="00977699">
      <w:pPr>
        <w:pStyle w:val="Geenafstand"/>
        <w:numPr>
          <w:ilvl w:val="0"/>
          <w:numId w:val="2"/>
        </w:numPr>
      </w:pPr>
      <w:r w:rsidRPr="00977699">
        <w:t>Related Class: De parent class waar de child aan gekoppeld wordt</w:t>
      </w:r>
    </w:p>
    <w:p w:rsidR="00082E42" w:rsidRPr="00977699" w:rsidRDefault="00082E42" w:rsidP="00977699">
      <w:pPr>
        <w:pStyle w:val="Geenafstand"/>
        <w:numPr>
          <w:ilvl w:val="0"/>
          <w:numId w:val="2"/>
        </w:numPr>
      </w:pPr>
      <w:r w:rsidRPr="00977699">
        <w:t xml:space="preserve">Koppeling: </w:t>
      </w:r>
      <w:r w:rsidR="002C35A7" w:rsidRPr="00977699">
        <w:t xml:space="preserve"> Attributen op basis waarvan de koppeling plaatsvindt </w:t>
      </w:r>
      <w:r w:rsidR="00283EDA" w:rsidRPr="00977699">
        <w:t>(parent&lt;&gt;child)</w:t>
      </w:r>
    </w:p>
    <w:p w:rsidR="00082E42" w:rsidRPr="00977699" w:rsidRDefault="00FB2D54" w:rsidP="00977699">
      <w:pPr>
        <w:pStyle w:val="Geenafstand"/>
        <w:numPr>
          <w:ilvl w:val="0"/>
          <w:numId w:val="2"/>
        </w:numPr>
      </w:pPr>
      <w:r w:rsidRPr="00977699">
        <w:t>Type: is het een SIMPLE of COMPOSITE koppeling.</w:t>
      </w:r>
    </w:p>
    <w:p w:rsidR="00082E42" w:rsidRPr="00977699" w:rsidRDefault="00FB2D54" w:rsidP="00977699">
      <w:pPr>
        <w:pStyle w:val="Geenafstand"/>
        <w:numPr>
          <w:ilvl w:val="0"/>
          <w:numId w:val="2"/>
        </w:numPr>
      </w:pPr>
      <w:r w:rsidRPr="00977699">
        <w:t>Cardinaliteit: welke cardinaliteit heeft de koppeling (parent:child)</w:t>
      </w:r>
    </w:p>
    <w:p w:rsidR="00FB2D54" w:rsidRPr="00977699" w:rsidRDefault="00FB2D54" w:rsidP="00977699">
      <w:pPr>
        <w:pStyle w:val="Geenafstand"/>
      </w:pPr>
      <w:r w:rsidRPr="00977699">
        <w:t>De volgende Relationship Classes zijn opgesteld.</w:t>
      </w:r>
      <w:r w:rsidR="005005F1" w:rsidRPr="00977699">
        <w:t xml:space="preserve"> Als extra notitie wordt opgemerkt dat elk vlak slechts 1 kruinlijn kan bevatten, maar deze opzet is volgens het ESRI GeoBGT datamodel.</w:t>
      </w:r>
    </w:p>
    <w:p w:rsidR="00C76F8A" w:rsidRPr="00977699" w:rsidRDefault="00C76F8A" w:rsidP="00977699">
      <w:pPr>
        <w:pStyle w:val="Geenafstand"/>
      </w:pPr>
    </w:p>
    <w:p w:rsidR="00FD13BD" w:rsidRPr="00977699" w:rsidRDefault="00FD13BD" w:rsidP="00977699">
      <w:pPr>
        <w:pStyle w:val="Geenafstand"/>
      </w:pPr>
      <w:r w:rsidRPr="00977699">
        <w:t>AREAALDATA.aanduidingEisVoorzorgsmaatr_p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D13BD" w:rsidRPr="00977699" w:rsidTr="00C948F8">
        <w:tc>
          <w:tcPr>
            <w:tcW w:w="3510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D13BD" w:rsidRPr="00977699" w:rsidTr="00C948F8">
        <w:tc>
          <w:tcPr>
            <w:tcW w:w="3510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U</w:t>
            </w:r>
            <w:r w:rsidR="00FD13BD" w:rsidRPr="00977699">
              <w:t>tiliteitsNet_tbl</w:t>
            </w:r>
          </w:p>
        </w:tc>
        <w:tc>
          <w:tcPr>
            <w:tcW w:w="2127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AD_ID</w:t>
            </w:r>
            <w:r w:rsidR="00FD13BD" w:rsidRPr="00977699">
              <w:t xml:space="preserve"> &lt;&gt;</w:t>
            </w:r>
          </w:p>
          <w:p w:rsidR="00FD13BD" w:rsidRPr="00977699" w:rsidRDefault="00283EDA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</w:pPr>
            <w:r w:rsidRPr="00977699">
              <w:t>1:M</w:t>
            </w:r>
          </w:p>
        </w:tc>
      </w:tr>
    </w:tbl>
    <w:p w:rsidR="00FD13BD" w:rsidRPr="00977699" w:rsidRDefault="00FD13BD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AREAALDATA.aanduidingVerzoekContact_p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KABEL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AD719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AREAALDATA.bak_p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AREAALDATA.begroeidTerreindeelBerm_v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 xml:space="preserve">Overvak_v 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OEVERVAK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082E42" w:rsidRPr="00977699" w:rsidRDefault="00082E42" w:rsidP="00977699">
      <w:pPr>
        <w:pStyle w:val="Geenafstand"/>
      </w:pPr>
      <w:r w:rsidRPr="00977699">
        <w:t>AREAALDATA.begroeidTerreindeelBermKr_l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BegroeidTerreindeelBerm_v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IDENTIFICATIE &lt;&gt;</w:t>
            </w:r>
          </w:p>
          <w:p w:rsidR="00082E42" w:rsidRPr="00977699" w:rsidRDefault="00082E42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1:M</w:t>
            </w:r>
          </w:p>
        </w:tc>
      </w:tr>
    </w:tbl>
    <w:p w:rsidR="00082E42" w:rsidRPr="00977699" w:rsidRDefault="00082E42" w:rsidP="00977699">
      <w:pPr>
        <w:pStyle w:val="Geenafstand"/>
      </w:pPr>
    </w:p>
    <w:p w:rsidR="00082E42" w:rsidRPr="00977699" w:rsidRDefault="00082E42" w:rsidP="00977699">
      <w:pPr>
        <w:pStyle w:val="Geenafstand"/>
      </w:pPr>
      <w:r w:rsidRPr="00977699">
        <w:t>AREAALDATA.begroeidTerreindeelKruin_l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BegroeidTerreindeel_v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IDENTIFICATIE &lt;&gt;</w:t>
            </w:r>
          </w:p>
          <w:p w:rsidR="00082E42" w:rsidRPr="00977699" w:rsidRDefault="00082E42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ED1EC7" w:rsidRPr="00977699" w:rsidRDefault="00FB2D54" w:rsidP="00977699">
      <w:pPr>
        <w:pStyle w:val="Geenafstand"/>
      </w:pPr>
      <w:r w:rsidRPr="00977699">
        <w:lastRenderedPageBreak/>
        <w:t>AREAALDATA.begroeidTerreindeelPlKr_l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BegroeidTerreindeelPlantvak_v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FB2D54" w:rsidRPr="00977699" w:rsidRDefault="00FB2D54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AREAALDATA.beschoeiingInspectie_tbl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Scheiding_l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BESCHOEIING_LM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AREAALDATA.bodem_v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588"/>
        <w:gridCol w:w="1672"/>
      </w:tblGrid>
      <w:tr w:rsidR="00283EDA" w:rsidRPr="00977699" w:rsidTr="00283EDA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588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7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283EDA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588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AREAALDATA.bord_p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 xml:space="preserve">AD_ID &lt;&gt; TRAJECT 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AREAALDATA.bordScheepvaart_p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590"/>
        <w:gridCol w:w="1670"/>
      </w:tblGrid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 xml:space="preserve">PaalDraagconstructie_p 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4C317E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59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AREAALDATA.bordZwemwater_p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614"/>
        <w:gridCol w:w="1646"/>
      </w:tblGrid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61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46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61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46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AREAALDATA.bouwdeelGeluidsscherm_tbl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835"/>
        <w:gridCol w:w="1378"/>
        <w:gridCol w:w="1599"/>
      </w:tblGrid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835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378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599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ScheidingGeluidsscherm_l</w:t>
            </w:r>
          </w:p>
        </w:tc>
        <w:tc>
          <w:tcPr>
            <w:tcW w:w="2835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SCHEIDINGGELUIDSSCHERM</w:t>
            </w:r>
          </w:p>
          <w:p w:rsidR="004C317E" w:rsidRPr="00977699" w:rsidRDefault="004C317E" w:rsidP="00977699">
            <w:pPr>
              <w:pStyle w:val="Geenafstand"/>
            </w:pPr>
          </w:p>
        </w:tc>
        <w:tc>
          <w:tcPr>
            <w:tcW w:w="1378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599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4C317E" w:rsidRPr="00977699" w:rsidRDefault="004C317E" w:rsidP="00977699">
      <w:pPr>
        <w:pStyle w:val="Geenafstand"/>
      </w:pPr>
      <w:r w:rsidRPr="00977699">
        <w:lastRenderedPageBreak/>
        <w:t>AREAALDATA.bouwdeelKunstwerk_tbl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KwElement_tbl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KWELEMENT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AREAALDATA.bouwdeelOevervak_tbl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178"/>
        <w:gridCol w:w="1964"/>
        <w:gridCol w:w="1695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ScheidingOevervak_l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SCHEIDINGOEVERVAK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AREAALDATA.buis_l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AREAALDATA.crowInspectieresultaat_tbl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107EF2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</w:t>
            </w:r>
            <w:r w:rsidR="00107EF2" w:rsidRPr="00977699">
              <w:t xml:space="preserve"> </w:t>
            </w:r>
            <w:r w:rsidRPr="00977699">
              <w:t xml:space="preserve"> &lt;&gt;</w:t>
            </w:r>
            <w:r w:rsidR="00107EF2" w:rsidRPr="00977699">
              <w:t xml:space="preserve"> WVO_ID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crowInspectie_tbl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AD_ID &lt;&gt; INSP_ID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</w:p>
        </w:tc>
      </w:tr>
    </w:tbl>
    <w:p w:rsidR="004C317E" w:rsidRPr="00977699" w:rsidRDefault="004C317E" w:rsidP="00977699">
      <w:pPr>
        <w:pStyle w:val="Geenafstand"/>
      </w:pPr>
    </w:p>
    <w:p w:rsidR="00107EF2" w:rsidRPr="00977699" w:rsidRDefault="00107EF2" w:rsidP="00977699">
      <w:pPr>
        <w:pStyle w:val="Geenafstand"/>
      </w:pPr>
      <w:r w:rsidRPr="00977699">
        <w:t>AREAALDA</w:t>
      </w:r>
      <w:r w:rsidR="007D0796" w:rsidRPr="00977699">
        <w:t>TA.crowMeting_tbl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7D0796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AD_ID &lt;&gt;</w:t>
            </w:r>
            <w:r w:rsidR="007D0796" w:rsidRPr="00977699">
              <w:t xml:space="preserve"> WVO_ID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pStyle w:val="Geenafstand"/>
      </w:pPr>
    </w:p>
    <w:p w:rsidR="007D0796" w:rsidRPr="00977699" w:rsidRDefault="007D0796" w:rsidP="00977699">
      <w:pPr>
        <w:pStyle w:val="Geenafstand"/>
      </w:pPr>
      <w:r w:rsidRPr="00977699">
        <w:t>AREAALDATA.diepteTovMaaiveld_p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AREAALDATA.doorvaartmaat_p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KunstwerkVast_p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BEHEEROBJECT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Vaarweg_l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VAARWEG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AREAALDATA.ecopassage_l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2135"/>
        <w:gridCol w:w="1981"/>
        <w:gridCol w:w="1700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Faunavoorziening_v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spacing w:after="0" w:line="240" w:lineRule="auto"/>
      </w:pPr>
      <w:r w:rsidRPr="00977699">
        <w:br w:type="page"/>
      </w:r>
    </w:p>
    <w:p w:rsidR="007D0796" w:rsidRPr="00977699" w:rsidRDefault="007D0796" w:rsidP="00977699">
      <w:pPr>
        <w:pStyle w:val="Geenafstand"/>
      </w:pPr>
      <w:r w:rsidRPr="00977699">
        <w:lastRenderedPageBreak/>
        <w:t>AREAALDATA.electriciteitskabel_l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KastVri_p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KASTVRI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KastOvl_p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KASTOVL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UtiliteitsLink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LINK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AREAALDATA.faunavoorziening_v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AREAALDATA.fietsparkeervoorziening_l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Traject_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AREAALDATA.functioneelGebied_v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C16F4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AREAALDATA.gebouwinstallatie_v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C16F4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</w:t>
      </w:r>
      <w:r w:rsidR="00730D8C" w:rsidRPr="00977699">
        <w:t>TA.halte_v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8"/>
        <w:gridCol w:w="2132"/>
        <w:gridCol w:w="1982"/>
        <w:gridCol w:w="1700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730D8C" w:rsidP="00977699">
            <w:pPr>
              <w:pStyle w:val="Geenafstand"/>
            </w:pPr>
            <w:r w:rsidRPr="00977699">
              <w:t>Concessieverlener_tbl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730D8C" w:rsidP="00977699">
            <w:pPr>
              <w:pStyle w:val="Geenafstand"/>
            </w:pPr>
            <w:r w:rsidRPr="00977699">
              <w:t>CONCESSIEVERLENER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AREAALDATA.installatie_p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spacing w:after="0" w:line="240" w:lineRule="auto"/>
      </w:pPr>
      <w:r w:rsidRPr="00977699">
        <w:br w:type="page"/>
      </w:r>
    </w:p>
    <w:p w:rsidR="00730D8C" w:rsidRPr="00977699" w:rsidRDefault="00730D8C" w:rsidP="00977699">
      <w:pPr>
        <w:pStyle w:val="Geenafstand"/>
      </w:pPr>
      <w:r w:rsidRPr="00977699">
        <w:lastRenderedPageBreak/>
        <w:t>AREAALDATA.kabelbed_v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UtiliteitsLink_l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DiepteTovMaaiveld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DIEPTELIGGING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ADRES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AREAALDATA.kastDRIS_p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AREAALDATA.kastOvl_p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AREAALDATA.kastVri_p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AREAALDATA.kruispunt_p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spacing w:after="0" w:line="240" w:lineRule="auto"/>
      </w:pPr>
      <w:r w:rsidRPr="00977699">
        <w:br w:type="page"/>
      </w:r>
    </w:p>
    <w:p w:rsidR="00BD3F23" w:rsidRPr="00977699" w:rsidRDefault="00BD3F23" w:rsidP="00977699">
      <w:pPr>
        <w:pStyle w:val="Geenafstand"/>
      </w:pPr>
      <w:r w:rsidRPr="00977699">
        <w:lastRenderedPageBreak/>
        <w:t>AREAALDATA.kunstwerkBeweegbaar_p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AREAALDATA.kunstwerkdeel_l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  <w:r w:rsidR="00C948F8" w:rsidRPr="00977699">
              <w:t xml:space="preserve"> </w:t>
            </w: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Vaarweg_l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VAARWEG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AREAALDATA.kunstwerkdeel_v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pStyle w:val="Geenafstand"/>
      </w:pPr>
    </w:p>
    <w:p w:rsidR="00C948F8" w:rsidRPr="00977699" w:rsidRDefault="00C948F8" w:rsidP="00977699">
      <w:pPr>
        <w:pStyle w:val="Geenafstand"/>
      </w:pPr>
      <w:r w:rsidRPr="00977699">
        <w:t>AREAALDATA.kunstwerkVast_p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AREAALDATA.kwElement_tbl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KunstwerkVast_p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KW_VAST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KunstwerkBeweegbaar_p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KW_BEWEEGBAAR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Schutsluis_p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SCHUTSLUIS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AREAALDATA.lantaarn_p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AREAALDATA.leidingelement_p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DiepteTovMaaiveld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spacing w:after="0" w:line="240" w:lineRule="auto"/>
      </w:pPr>
      <w:r w:rsidRPr="00977699">
        <w:br w:type="page"/>
      </w:r>
    </w:p>
    <w:p w:rsidR="00C948F8" w:rsidRPr="00977699" w:rsidRDefault="00C948F8" w:rsidP="00977699">
      <w:pPr>
        <w:pStyle w:val="Geenafstand"/>
      </w:pPr>
      <w:r w:rsidRPr="00977699">
        <w:lastRenderedPageBreak/>
        <w:t>AREAALDATA.ligplaatsstrook_v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Vaarwegtrajectdeel_v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VAARWEGTRAJECTDEEL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075388" w:rsidRPr="00977699" w:rsidTr="00C948F8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EcoHoofdstructuur_v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 ECOLOGISCHEHOOFDST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  <w:tr w:rsidR="00075388" w:rsidRPr="00977699" w:rsidTr="00C948F8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EcoVerbZone_v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 ECOLOGISCHEVERBIND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</w:tbl>
    <w:p w:rsidR="00075388" w:rsidRPr="00977699" w:rsidRDefault="00075388" w:rsidP="00977699">
      <w:pPr>
        <w:spacing w:after="0" w:line="240" w:lineRule="auto"/>
      </w:pPr>
    </w:p>
    <w:p w:rsidR="00075388" w:rsidRPr="00977699" w:rsidRDefault="00075388" w:rsidP="00977699">
      <w:pPr>
        <w:pStyle w:val="Geenafstand"/>
      </w:pPr>
      <w:r w:rsidRPr="00977699">
        <w:t>AREAALDATA.mantelbuis_v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75388" w:rsidRPr="00977699" w:rsidTr="006F2C9A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75388" w:rsidRPr="00977699" w:rsidTr="006F2C9A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</w:t>
            </w:r>
            <w:r w:rsidR="000C5B4F" w:rsidRPr="00977699">
              <w:t xml:space="preserve"> DIEPTELIGGING</w:t>
            </w:r>
            <w:r w:rsidRPr="00977699"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UtiliteitsLink_l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LINK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</w:tbl>
    <w:p w:rsidR="000C5B4F" w:rsidRPr="00977699" w:rsidRDefault="000C5B4F" w:rsidP="00977699">
      <w:pPr>
        <w:spacing w:after="0" w:line="240" w:lineRule="auto"/>
      </w:pPr>
    </w:p>
    <w:p w:rsidR="000C5B4F" w:rsidRPr="00977699" w:rsidRDefault="000C5B4F" w:rsidP="00977699">
      <w:pPr>
        <w:pStyle w:val="Geenafstand"/>
      </w:pPr>
      <w:r w:rsidRPr="00977699">
        <w:t>AREAALDATA.mastDraagconstructie_p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</w:tbl>
    <w:p w:rsidR="000C5B4F" w:rsidRPr="00977699" w:rsidRDefault="000C5B4F" w:rsidP="00977699">
      <w:pPr>
        <w:spacing w:after="0" w:line="240" w:lineRule="auto"/>
      </w:pPr>
    </w:p>
    <w:p w:rsidR="000C5B4F" w:rsidRPr="00977699" w:rsidRDefault="000C5B4F" w:rsidP="00977699">
      <w:pPr>
        <w:pStyle w:val="Geenafstand"/>
      </w:pPr>
      <w:r w:rsidRPr="00977699">
        <w:t>AREAALDATA.nenConditiescore_p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2287"/>
        <w:gridCol w:w="1915"/>
        <w:gridCol w:w="1679"/>
      </w:tblGrid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KwElement_tbl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KW_ELEMENT_ID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ScheidingOevervak_l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SCHEIDING_OEVERVAK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BouwdeelKunstwerk_tbl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 xml:space="preserve">AD_ID &lt;&gt; </w:t>
            </w:r>
            <w:r w:rsidR="000A5BD0" w:rsidRPr="00977699">
              <w:t>BOUWDEEL_ID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nenInspectie_tbl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INSP_ID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OEVERVAK_ID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0A5BD0" w:rsidRPr="00977699" w:rsidRDefault="000A5BD0" w:rsidP="00977699">
      <w:pPr>
        <w:spacing w:after="0" w:line="240" w:lineRule="auto"/>
      </w:pPr>
    </w:p>
    <w:p w:rsidR="000A5BD0" w:rsidRPr="00977699" w:rsidRDefault="000A5BD0" w:rsidP="00977699">
      <w:pPr>
        <w:pStyle w:val="Geenafstand"/>
      </w:pPr>
      <w:r w:rsidRPr="00977699">
        <w:t>AREAALDATA.oeverReparatie_p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0A5BD0" w:rsidRPr="00977699" w:rsidRDefault="000A5BD0" w:rsidP="00977699">
      <w:pPr>
        <w:spacing w:after="0" w:line="240" w:lineRule="auto"/>
      </w:pPr>
    </w:p>
    <w:p w:rsidR="000A5BD0" w:rsidRPr="00977699" w:rsidRDefault="000A5BD0" w:rsidP="00977699">
      <w:pPr>
        <w:pStyle w:val="Geenafstand"/>
      </w:pPr>
      <w:r w:rsidRPr="00977699">
        <w:t>AREAALDATA.oevervak_v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E04AED" w:rsidRPr="00977699" w:rsidRDefault="00E04AED" w:rsidP="00977699">
      <w:pPr>
        <w:spacing w:after="0" w:line="240" w:lineRule="auto"/>
      </w:pPr>
    </w:p>
    <w:p w:rsidR="00E04AED" w:rsidRPr="00977699" w:rsidRDefault="00E04AED" w:rsidP="00977699">
      <w:pPr>
        <w:spacing w:after="0" w:line="240" w:lineRule="auto"/>
      </w:pPr>
      <w:r w:rsidRPr="00977699">
        <w:br w:type="page"/>
      </w:r>
    </w:p>
    <w:p w:rsidR="00E04AED" w:rsidRPr="00977699" w:rsidRDefault="00E04AED" w:rsidP="00977699">
      <w:pPr>
        <w:pStyle w:val="Geenafstand"/>
      </w:pPr>
    </w:p>
    <w:p w:rsidR="00107EF2" w:rsidRPr="00977699" w:rsidRDefault="00107EF2" w:rsidP="00977699">
      <w:pPr>
        <w:pStyle w:val="Geenafstand"/>
      </w:pPr>
    </w:p>
    <w:p w:rsidR="00FB2D54" w:rsidRPr="00977699" w:rsidRDefault="00FB2D54" w:rsidP="00977699">
      <w:pPr>
        <w:pStyle w:val="Geenafstand"/>
      </w:pPr>
      <w:r w:rsidRPr="00977699">
        <w:t>AREAALDATA.onbegroeidTerreindeelKruin_l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onbegroeidTerreindeel_v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  <w:r w:rsidR="00C76F8A" w:rsidRPr="00977699">
              <w:t xml:space="preserve"> </w:t>
            </w: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E04AED" w:rsidRPr="00977699" w:rsidRDefault="00E04AED" w:rsidP="00977699">
      <w:pPr>
        <w:pStyle w:val="Geenafstand"/>
      </w:pPr>
    </w:p>
    <w:p w:rsidR="00E04AED" w:rsidRPr="00977699" w:rsidRDefault="00E04AED" w:rsidP="00977699">
      <w:pPr>
        <w:pStyle w:val="Geenafstand"/>
      </w:pPr>
      <w:r w:rsidRPr="00977699">
        <w:t>AREAALDATA.onderdeel_tbl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mastDraagconstructie_p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AD_ID &lt;&gt; MAST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spacing w:after="0" w:line="240" w:lineRule="auto"/>
      </w:pPr>
    </w:p>
    <w:p w:rsidR="003A4C8D" w:rsidRPr="00977699" w:rsidRDefault="003A4C8D" w:rsidP="00977699">
      <w:pPr>
        <w:pStyle w:val="Geenafstand"/>
      </w:pPr>
      <w:r w:rsidRPr="00977699">
        <w:t>AREAALDATA.ondersteunendWaterdeel_v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spacing w:after="0" w:line="240" w:lineRule="auto"/>
      </w:pPr>
    </w:p>
    <w:p w:rsidR="00FB2D54" w:rsidRPr="00977699" w:rsidRDefault="00FB2D54" w:rsidP="00977699">
      <w:pPr>
        <w:pStyle w:val="Geenafstand"/>
      </w:pPr>
      <w:r w:rsidRPr="00977699">
        <w:t>AREAALDATA.ondersteunendWegdeelKruin_l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600005" w:rsidP="00977699">
            <w:pPr>
              <w:pStyle w:val="Geenafstand"/>
            </w:pPr>
            <w:r w:rsidRPr="00977699">
              <w:t>ondersteunend</w:t>
            </w:r>
            <w:r w:rsidR="00FB2D54"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FB2D54" w:rsidRPr="00977699" w:rsidRDefault="00FB2D54" w:rsidP="00977699">
      <w:pPr>
        <w:pStyle w:val="Geenafstand"/>
        <w:rPr>
          <w:color w:val="FF0000"/>
        </w:rPr>
      </w:pPr>
    </w:p>
    <w:p w:rsidR="00FB2D54" w:rsidRPr="00977699" w:rsidRDefault="00FB2D54" w:rsidP="00977699">
      <w:pPr>
        <w:pStyle w:val="Geenafstand"/>
      </w:pPr>
      <w:r w:rsidRPr="00977699">
        <w:t>AREAALDATA.ondersteunendWegdeelPlKr_l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600005" w:rsidP="00977699">
            <w:pPr>
              <w:pStyle w:val="Geenafstand"/>
            </w:pPr>
            <w:r w:rsidRPr="00977699">
              <w:t>ondersteunendWegdeelPlantvak</w:t>
            </w:r>
            <w:r w:rsidR="00FB2D54" w:rsidRPr="00977699">
              <w:t>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pStyle w:val="Geenafstand"/>
      </w:pPr>
    </w:p>
    <w:p w:rsidR="003A4C8D" w:rsidRPr="00977699" w:rsidRDefault="003A4C8D" w:rsidP="00977699">
      <w:pPr>
        <w:pStyle w:val="Geenafstand"/>
      </w:pPr>
      <w:r w:rsidRPr="00977699">
        <w:t>AREAALDATA.overbruggingsdeel_v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pStyle w:val="Geenafstand"/>
      </w:pPr>
    </w:p>
    <w:p w:rsidR="003A4C8D" w:rsidRPr="00977699" w:rsidRDefault="003A4C8D" w:rsidP="00977699">
      <w:pPr>
        <w:pStyle w:val="Geenafstand"/>
      </w:pPr>
      <w:r w:rsidRPr="00977699">
        <w:t>AREAALDATA.overigBouwwerk_v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AREAALDATA.overigeScheiding_l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AREAALDATA.overigeScheiding_v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pStyle w:val="Geenafstand"/>
      </w:pPr>
      <w:r w:rsidRPr="00977699">
        <w:lastRenderedPageBreak/>
        <w:t>AREAALDATA.paalAfbakening_p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AREAALDATA.paalDraagconstructie_p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AREAALDATA.pand_v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AREAALDATA.put_p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Buis_l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BUIS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AREAALDATA.recreatieplek_v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AREAALDATA.scheidingGeleidewand_l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2135"/>
        <w:gridCol w:w="1981"/>
        <w:gridCol w:w="1700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Faunavoorziening_v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FAUNAVOORZIENING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spacing w:after="0" w:line="240" w:lineRule="auto"/>
      </w:pPr>
      <w:r w:rsidRPr="00977699">
        <w:br w:type="page"/>
      </w:r>
    </w:p>
    <w:p w:rsidR="004D5525" w:rsidRPr="00977699" w:rsidRDefault="004D5525" w:rsidP="00977699">
      <w:pPr>
        <w:pStyle w:val="Geenafstand"/>
      </w:pPr>
      <w:r w:rsidRPr="00977699">
        <w:lastRenderedPageBreak/>
        <w:t>AREAALDA</w:t>
      </w:r>
      <w:r w:rsidR="00A42584" w:rsidRPr="00977699">
        <w:t>TA.scheidingGeluidsscherm_l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A42584" w:rsidP="00977699">
            <w:pPr>
              <w:pStyle w:val="Geenafstand"/>
            </w:pPr>
            <w:r w:rsidRPr="00977699">
              <w:t>GeluidswerendeVoorziening_l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</w:t>
            </w:r>
            <w:r w:rsidR="00A42584" w:rsidRPr="00977699">
              <w:t xml:space="preserve"> GELUID_VOORZ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AREAALDATA.scheidingOevervak_l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AREAALDATA.schutsluis_p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AREAALDATA.sensor_l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ELEKKABEL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AREAALDATA.sensor_p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UitleggerPortaal_v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ELEKKABEL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AREAALDATA.spoor_l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AREAALDATA.spoorrail_l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spacing w:after="0" w:line="240" w:lineRule="auto"/>
      </w:pPr>
      <w:r w:rsidRPr="00977699">
        <w:br w:type="page"/>
      </w:r>
    </w:p>
    <w:p w:rsidR="002B780F" w:rsidRPr="00977699" w:rsidRDefault="002B780F" w:rsidP="00977699">
      <w:pPr>
        <w:pStyle w:val="Geenafstand"/>
      </w:pPr>
      <w:r w:rsidRPr="00977699">
        <w:lastRenderedPageBreak/>
        <w:t>AREAALDATA.straatmeubilair_p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Recreatieplek_v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RECREATIEPLEK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AREAALDATA.straatmeubilairLichtpunt_p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2639"/>
        <w:gridCol w:w="1767"/>
        <w:gridCol w:w="163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UitleggerPortaal_p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GEBIEDSCONTRACTEREGIO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AREAALDATA.telecommunicatiekabel_l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DiepteTovMaaiveld_v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KastVri_p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AD_ID &lt;&gt; KASTVRI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AREAALDATA.telpaal_p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AREAALDATA.theorHectometrering_p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AREAALDATA.traject_v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AREAALDATA.tunneldeel_v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lastRenderedPageBreak/>
        <w:t>AREAALDATA.uithouder_p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AREAALDATA.uitleggerPortaal_l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PaaDraagconstructie_p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AREAALDATA.utiliteitsLink_tbl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AREAALDATA.utiliteitsNet_tbl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5"/>
        <w:gridCol w:w="2727"/>
        <w:gridCol w:w="1746"/>
        <w:gridCol w:w="1624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 xml:space="preserve">AD_ID &lt;&gt; </w:t>
            </w:r>
            <w:r w:rsidR="00E233ED" w:rsidRPr="00977699">
              <w:t>STANDAARDDIEPTELIGGING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AREAALDATA.vaarwegdeeltraject_v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AREAALDATA.vaarwegdeeltrajectas_l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  <w:r w:rsidRPr="00977699">
        <w:lastRenderedPageBreak/>
        <w:t>AREAALDATA.vtaInspectie_tbl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VegetatieObject_P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BOOM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AREAALDATA.waterdeel_v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AREAALDATA.waterloop_l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AREAALDATA.weg_l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600005" w:rsidRPr="00977699" w:rsidRDefault="00600005" w:rsidP="00977699">
      <w:pPr>
        <w:pStyle w:val="Geenafstand"/>
      </w:pPr>
      <w:r w:rsidRPr="00977699">
        <w:t>AREAALDATA.WegdeelKruin_l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IDENTIFICATIE &lt;&gt;</w:t>
            </w:r>
          </w:p>
          <w:p w:rsidR="00600005" w:rsidRPr="00977699" w:rsidRDefault="00600005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AREAALDATA.wegdeelPerron_v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AREAALDATA.wegvak_v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117BF8" w:rsidRPr="00977699" w:rsidRDefault="00A27171" w:rsidP="00977699">
      <w:pPr>
        <w:pStyle w:val="Kop1"/>
      </w:pPr>
      <w:r w:rsidRPr="00977699">
        <w:br w:type="page"/>
      </w:r>
      <w:bookmarkStart w:id="18" w:name="_Toc495317132"/>
      <w:bookmarkStart w:id="19" w:name="_Toc497399943"/>
      <w:r w:rsidR="00117BF8" w:rsidRPr="00977699">
        <w:lastRenderedPageBreak/>
        <w:t>Impact op applicaties</w:t>
      </w:r>
      <w:bookmarkEnd w:id="18"/>
      <w:bookmarkEnd w:id="19"/>
    </w:p>
    <w:p w:rsidR="00A27171" w:rsidRPr="00977699" w:rsidRDefault="00A27171" w:rsidP="00977699">
      <w:r w:rsidRPr="00977699">
        <w:t>Omdat data in Areaaldata uitgewi</w:t>
      </w:r>
      <w:r w:rsidR="00662FAF" w:rsidRPr="00977699">
        <w:t>sseld wordt met andere systemen</w:t>
      </w:r>
      <w:r w:rsidRPr="00977699">
        <w:t>, kan een datamodelwijziging gevolgen hebben voor de uitwisselscripts en –configuraties. Deze worden in dit hoofdstuk beschreven.</w:t>
      </w:r>
    </w:p>
    <w:p w:rsidR="00C36E9E" w:rsidRDefault="00C36E9E" w:rsidP="00977699">
      <w:pPr>
        <w:pStyle w:val="Kop2"/>
      </w:pPr>
      <w:bookmarkStart w:id="20" w:name="_Toc495317133"/>
      <w:bookmarkStart w:id="21" w:name="_Toc497399944"/>
      <w:r w:rsidRPr="00977699">
        <w:t xml:space="preserve">Areaaldata – </w:t>
      </w:r>
      <w:r>
        <w:t>Algemeen</w:t>
      </w:r>
    </w:p>
    <w:p w:rsidR="00C36E9E" w:rsidRPr="00C36E9E" w:rsidRDefault="00AD719C" w:rsidP="00C36E9E">
      <w:r>
        <w:t xml:space="preserve">Areaaldata maakt gebruik van versioning. </w:t>
      </w:r>
      <w:r w:rsidR="00C36E9E">
        <w:t xml:space="preserve">Voor sommige modelwijzigingen is het noodzakelijk dat </w:t>
      </w:r>
      <w:r>
        <w:t xml:space="preserve">huidige </w:t>
      </w:r>
      <w:r w:rsidR="00C36E9E">
        <w:t xml:space="preserve">versies worden opgeruimd via een reconcile, contrle en post-actie. </w:t>
      </w:r>
    </w:p>
    <w:p w:rsidR="00A27171" w:rsidRPr="00977699" w:rsidRDefault="00A27171" w:rsidP="00977699">
      <w:pPr>
        <w:pStyle w:val="Kop2"/>
      </w:pPr>
      <w:r w:rsidRPr="00977699">
        <w:t>Areaaldata – GeoBGT</w:t>
      </w:r>
      <w:bookmarkEnd w:id="20"/>
      <w:bookmarkEnd w:id="21"/>
    </w:p>
    <w:p w:rsidR="008D77CF" w:rsidRPr="00977699" w:rsidRDefault="008D77CF" w:rsidP="008D77CF">
      <w:bookmarkStart w:id="22" w:name="_Toc495317134"/>
      <w:bookmarkStart w:id="23" w:name="_Toc497399945"/>
      <w:r>
        <w:t>Er zijn geen attributen aangepast die relevant zijn voor de mapping tussen Areaaldata en GeoBGT: g</w:t>
      </w:r>
      <w:r w:rsidRPr="00977699">
        <w:t xml:space="preserve">een </w:t>
      </w:r>
      <w:r>
        <w:t xml:space="preserve">aanpassingen </w:t>
      </w:r>
      <w:r w:rsidRPr="00977699">
        <w:t>noodzakelijk</w:t>
      </w:r>
    </w:p>
    <w:p w:rsidR="00A27171" w:rsidRPr="00977699" w:rsidRDefault="00A27171" w:rsidP="00977699">
      <w:pPr>
        <w:pStyle w:val="Kop2"/>
      </w:pPr>
      <w:r w:rsidRPr="00977699">
        <w:t xml:space="preserve">Areaaldata </w:t>
      </w:r>
      <w:r w:rsidR="00DD5A6B" w:rsidRPr="00977699">
        <w:t>–</w:t>
      </w:r>
      <w:r w:rsidRPr="00977699">
        <w:t xml:space="preserve"> Areaalviewer</w:t>
      </w:r>
      <w:bookmarkEnd w:id="22"/>
      <w:bookmarkEnd w:id="23"/>
    </w:p>
    <w:p w:rsidR="00DD5A6B" w:rsidRPr="00977699" w:rsidRDefault="008D77CF" w:rsidP="00977699">
      <w:r>
        <w:t>Het Areaaldata naar AV_Areaaldata script moet worden nagelopen – er zijn veel datamodelwijzigingen.</w:t>
      </w:r>
    </w:p>
    <w:p w:rsidR="00A27171" w:rsidRPr="00977699" w:rsidRDefault="00A27171" w:rsidP="00977699">
      <w:pPr>
        <w:pStyle w:val="Kop2"/>
      </w:pPr>
      <w:bookmarkStart w:id="24" w:name="_Toc495317135"/>
      <w:bookmarkStart w:id="25" w:name="_Toc497399946"/>
      <w:r w:rsidRPr="00977699">
        <w:t xml:space="preserve">Areaaldata </w:t>
      </w:r>
      <w:r w:rsidR="00DD5A6B" w:rsidRPr="00977699">
        <w:t>–</w:t>
      </w:r>
      <w:r w:rsidRPr="00977699">
        <w:t xml:space="preserve"> Gisib</w:t>
      </w:r>
      <w:bookmarkEnd w:id="24"/>
      <w:bookmarkEnd w:id="25"/>
    </w:p>
    <w:p w:rsidR="00DD5A6B" w:rsidRPr="00977699" w:rsidRDefault="008D77CF" w:rsidP="00977699">
      <w:r>
        <w:t xml:space="preserve">Indien de synchronisatiescripts nog eens gedraaid moeten worden, zullen de readers en writers in de FME-scripts aan de Areaaldata-zijde ververst moeten worden; op mapping zullen de datamodelwijzigingen waarschijnlijk geen impact hebben. </w:t>
      </w:r>
    </w:p>
    <w:p w:rsidR="00117BF8" w:rsidRPr="00977699" w:rsidRDefault="00117BF8" w:rsidP="00977699">
      <w:pPr>
        <w:pStyle w:val="Kop2"/>
      </w:pPr>
      <w:r w:rsidRPr="00977699">
        <w:t>Areaaldata – BeheerApp</w:t>
      </w:r>
    </w:p>
    <w:p w:rsidR="008D77CF" w:rsidRDefault="008D77CF" w:rsidP="00977699">
      <w:pPr>
        <w:spacing w:after="0" w:line="240" w:lineRule="auto"/>
      </w:pPr>
      <w:r>
        <w:t>De Areaaldata BeheerApp zal geraakt worden door deze datamodelwijziging:</w:t>
      </w:r>
    </w:p>
    <w:p w:rsidR="008D77CF" w:rsidRDefault="008D77CF" w:rsidP="00977699">
      <w:pPr>
        <w:spacing w:after="0" w:line="240" w:lineRule="auto"/>
      </w:pPr>
    </w:p>
    <w:p w:rsidR="008D77CF" w:rsidRDefault="008D77CF" w:rsidP="008D77CF">
      <w:pPr>
        <w:pStyle w:val="Lijstalinea"/>
        <w:numPr>
          <w:ilvl w:val="0"/>
          <w:numId w:val="20"/>
        </w:numPr>
        <w:spacing w:after="0" w:line="240" w:lineRule="auto"/>
      </w:pPr>
      <w:r>
        <w:t>De permanente Areaaaldata versies t.b.v. de Areaaldata BeheerApp zullen tijdelijk ver</w:t>
      </w:r>
      <w:r w:rsidR="00F0330B">
        <w:t>wijderd moeten worden en daarna weer aangemaakt</w:t>
      </w:r>
    </w:p>
    <w:p w:rsidR="00F0330B" w:rsidRDefault="008D77CF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MXDs waarmee de referentie- en muteerservices die ten grondslag liggen aan de Areaaldata BeheerApp Webmaps moeten opnieuw opgebouwd worden (ArcMap gaat niet goed om met datamodelwijzingen in de bron van een layer: let vooral op de symbologie</w:t>
      </w:r>
      <w:r w:rsidR="00F0330B">
        <w:t>)</w:t>
      </w:r>
    </w:p>
    <w:p w:rsidR="00F0330B" w:rsidRDefault="00F0330B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services moeten opnieuw worden gepubliceerd (met tag 4.1)</w:t>
      </w:r>
    </w:p>
    <w:p w:rsidR="00811C7B" w:rsidRPr="00977699" w:rsidRDefault="00F0330B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Webmaps en Webapps zullen ververst moeten worden en gecontroleerd.</w:t>
      </w:r>
      <w:r w:rsidR="00811C7B"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– Dataleveringcontroletool</w:t>
      </w:r>
    </w:p>
    <w:p w:rsidR="00811C7B" w:rsidRPr="00977699" w:rsidRDefault="00811C7B" w:rsidP="00977699">
      <w:r w:rsidRPr="00977699">
        <w:t xml:space="preserve">WorkspaceRunners: </w:t>
      </w:r>
    </w:p>
    <w:p w:rsidR="00811C7B" w:rsidRPr="00977699" w:rsidRDefault="00117BF8" w:rsidP="00977699">
      <w:pPr>
        <w:pStyle w:val="Lijstalinea"/>
        <w:numPr>
          <w:ilvl w:val="0"/>
          <w:numId w:val="6"/>
        </w:numPr>
      </w:pPr>
      <w:r w:rsidRPr="00977699">
        <w:t>Input: Geen wijzigingen nodig</w:t>
      </w:r>
    </w:p>
    <w:p w:rsidR="00811C7B" w:rsidRPr="00977699" w:rsidRDefault="00811C7B" w:rsidP="00977699">
      <w:pPr>
        <w:pStyle w:val="Lijstalinea"/>
        <w:numPr>
          <w:ilvl w:val="0"/>
          <w:numId w:val="6"/>
        </w:numPr>
      </w:pPr>
      <w:r w:rsidRPr="00977699">
        <w:t>Transformatie: Geen wijzigingen nodig</w:t>
      </w:r>
    </w:p>
    <w:p w:rsidR="00811C7B" w:rsidRPr="00977699" w:rsidRDefault="00811C7B" w:rsidP="00977699">
      <w:pPr>
        <w:pStyle w:val="Lijstalinea"/>
        <w:numPr>
          <w:ilvl w:val="0"/>
          <w:numId w:val="6"/>
        </w:numPr>
      </w:pPr>
      <w:r w:rsidRPr="00977699">
        <w:t>Output: Geen wijzigingen nodig</w:t>
      </w:r>
    </w:p>
    <w:p w:rsidR="00811C7B" w:rsidRPr="00977699" w:rsidRDefault="00811C7B" w:rsidP="00977699">
      <w:r w:rsidRPr="00977699">
        <w:t>TemplateMetasetter: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Input: Geen wijzigingen nodig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Transformatie: geen wijzigingen nodig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Output: Geen wijzigingen nodig</w:t>
      </w:r>
    </w:p>
    <w:p w:rsidR="00811C7B" w:rsidRPr="00977699" w:rsidRDefault="00811C7B" w:rsidP="00977699">
      <w:r w:rsidRPr="00977699">
        <w:t>Endbuild:</w:t>
      </w:r>
    </w:p>
    <w:p w:rsidR="00811C7B" w:rsidRPr="00977699" w:rsidRDefault="00811C7B" w:rsidP="00977699">
      <w:pPr>
        <w:pStyle w:val="Lijstalinea"/>
        <w:numPr>
          <w:ilvl w:val="0"/>
          <w:numId w:val="8"/>
        </w:numPr>
      </w:pPr>
      <w:r w:rsidRPr="00977699">
        <w:t xml:space="preserve">Input: Geen </w:t>
      </w:r>
      <w:r w:rsidR="00095C28" w:rsidRPr="00977699">
        <w:t>wijzigingen nodig</w:t>
      </w:r>
    </w:p>
    <w:p w:rsidR="00811C7B" w:rsidRPr="00977699" w:rsidRDefault="00811C7B" w:rsidP="00977699">
      <w:pPr>
        <w:pStyle w:val="Lijstalinea"/>
        <w:numPr>
          <w:ilvl w:val="0"/>
          <w:numId w:val="8"/>
        </w:numPr>
      </w:pPr>
      <w:r w:rsidRPr="00977699">
        <w:t xml:space="preserve">Transformatie: </w:t>
      </w:r>
    </w:p>
    <w:p w:rsidR="00811C7B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AttributeExposer_2: Update lijst met nieuwe attributen, herbenoemde attributen en verwijder niet meer bestaande attributen.</w:t>
      </w:r>
      <w:r w:rsidR="00095C28" w:rsidRPr="00977699">
        <w:t xml:space="preserve"> </w:t>
      </w:r>
    </w:p>
    <w:p w:rsidR="00FB5869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AttributeExposer_3: Update lijst met nieuwe attributen, herbenoemde attributen en verwijder niet meer bestaande attributen.</w:t>
      </w:r>
    </w:p>
    <w:p w:rsidR="00493ADA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AttributeKeeper: Update attributenlijst met door mogelijke veranderingen</w:t>
      </w:r>
    </w:p>
    <w:p w:rsidR="00493ADA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AttributeKeeper_3: Update attributenlijst met door mogelijke veranderingen</w:t>
      </w:r>
    </w:p>
    <w:p w:rsidR="00493ADA" w:rsidRPr="00977699" w:rsidRDefault="00590AF0" w:rsidP="00977699">
      <w:pPr>
        <w:pStyle w:val="Lijstalinea"/>
        <w:numPr>
          <w:ilvl w:val="1"/>
          <w:numId w:val="8"/>
        </w:numPr>
      </w:pPr>
      <w:r w:rsidRPr="00977699">
        <w:t>Domeincontrole: Nieuwe Workspace XML aanmaken van AD 4.1</w:t>
      </w:r>
    </w:p>
    <w:p w:rsidR="00117BF8" w:rsidRPr="00977699" w:rsidRDefault="00095C28" w:rsidP="00977699">
      <w:pPr>
        <w:pStyle w:val="Lijstalinea"/>
        <w:numPr>
          <w:ilvl w:val="0"/>
          <w:numId w:val="8"/>
        </w:numPr>
      </w:pPr>
      <w:r w:rsidRPr="00977699">
        <w:t>Output: Geen wijzigingen nodig</w:t>
      </w:r>
    </w:p>
    <w:p w:rsidR="00FB5869" w:rsidRPr="00977699" w:rsidRDefault="00FB5869" w:rsidP="00977699">
      <w:pPr>
        <w:spacing w:after="0" w:line="240" w:lineRule="auto"/>
        <w:rPr>
          <w:rFonts w:eastAsia="Times New Roman"/>
          <w:b/>
          <w:bCs/>
          <w:i/>
          <w:iCs/>
          <w:sz w:val="28"/>
          <w:szCs w:val="28"/>
        </w:rPr>
      </w:pPr>
      <w:r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– Replicacontroletool</w:t>
      </w:r>
    </w:p>
    <w:p w:rsidR="00FB5869" w:rsidRPr="00977699" w:rsidRDefault="00095C28" w:rsidP="00977699">
      <w:r w:rsidRPr="00977699">
        <w:t>WorkspaceRunners: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Input: Geen wijzigingen nodig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Transformatie: Geen wijzigingen nodig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Output: Geen wijzigingen nodig</w:t>
      </w:r>
    </w:p>
    <w:p w:rsidR="00FB5869" w:rsidRPr="00977699" w:rsidRDefault="00FB5869" w:rsidP="00977699">
      <w:r w:rsidRPr="00977699">
        <w:t>TemplateMetasetter: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Input: Geen wijzigingen nodig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Transformatie: Geen wijzigingen nodig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Output: Geen wijzigingen</w:t>
      </w:r>
    </w:p>
    <w:p w:rsidR="00FB5869" w:rsidRPr="00977699" w:rsidRDefault="00FB5869" w:rsidP="00977699">
      <w:r w:rsidRPr="00977699">
        <w:t>Endbuild:</w:t>
      </w:r>
    </w:p>
    <w:p w:rsidR="00FB5869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Transformatie:</w:t>
      </w:r>
    </w:p>
    <w:p w:rsidR="006E6860" w:rsidRPr="00977699" w:rsidRDefault="006E6860" w:rsidP="00977699">
      <w:pPr>
        <w:pStyle w:val="Lijstalinea"/>
        <w:numPr>
          <w:ilvl w:val="1"/>
          <w:numId w:val="12"/>
        </w:numPr>
      </w:pPr>
      <w:r w:rsidRPr="00977699">
        <w:t>Domeincontrole: Nieuwe Workspace XML aanmaken van AD 4.1</w:t>
      </w:r>
    </w:p>
    <w:p w:rsidR="006E6860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Output: Geen wijzigingen nodig</w:t>
      </w:r>
    </w:p>
    <w:p w:rsidR="00117BF8" w:rsidRPr="00977699" w:rsidRDefault="00117BF8" w:rsidP="00977699">
      <w:pPr>
        <w:pStyle w:val="Kop2"/>
      </w:pPr>
      <w:r w:rsidRPr="00977699">
        <w:t>Areaaldata – Domainfixer</w:t>
      </w:r>
    </w:p>
    <w:p w:rsidR="006E6860" w:rsidRPr="00977699" w:rsidRDefault="006E6860" w:rsidP="00977699">
      <w:r w:rsidRPr="00977699">
        <w:t>Domainfixer: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Input: Nieuwe Workspace XML aanmaken van AD 4.1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Output: Geen wijzigingen nodig</w:t>
      </w:r>
    </w:p>
    <w:p w:rsidR="006E6860" w:rsidRPr="00977699" w:rsidRDefault="006E6860" w:rsidP="00977699">
      <w:pPr>
        <w:spacing w:after="0" w:line="240" w:lineRule="auto"/>
      </w:pPr>
      <w:r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- Geometryfixer</w:t>
      </w:r>
    </w:p>
    <w:p w:rsidR="00117BF8" w:rsidRPr="00977699" w:rsidRDefault="006E6860" w:rsidP="00977699">
      <w:r w:rsidRPr="00977699">
        <w:t>GCWorkspacerunners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Output: Geen wijzigingen nodig</w:t>
      </w:r>
    </w:p>
    <w:p w:rsidR="006E6860" w:rsidRPr="00977699" w:rsidRDefault="006E6860" w:rsidP="00977699">
      <w:r w:rsidRPr="00977699">
        <w:t>PGCtemplatemetasetter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Output: Geen wijzigingen nodig</w:t>
      </w:r>
    </w:p>
    <w:p w:rsidR="006E6860" w:rsidRPr="00977699" w:rsidRDefault="006E6860" w:rsidP="00977699">
      <w:r w:rsidRPr="00977699">
        <w:t>Pregeometrychecker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Output: Geen wijzigingen nodig</w:t>
      </w:r>
    </w:p>
    <w:p w:rsidR="00576364" w:rsidRPr="00977699" w:rsidRDefault="00576364" w:rsidP="00977699">
      <w:r w:rsidRPr="00977699">
        <w:t>PGCRapportControle: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Input: Geen wijzigingen nodig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Transformatie: Geen wijzigingen nodig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Output: Geen wijzigingen nodig</w:t>
      </w:r>
    </w:p>
    <w:p w:rsidR="00576364" w:rsidRPr="00977699" w:rsidRDefault="00576364" w:rsidP="00977699">
      <w:r w:rsidRPr="00977699">
        <w:t>GeometryFixer:</w:t>
      </w:r>
    </w:p>
    <w:p w:rsidR="006E6860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Input: Geen wijzigingen nodig</w:t>
      </w:r>
    </w:p>
    <w:p w:rsidR="00576364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Transformatie: Geen wijzigingen nodig</w:t>
      </w:r>
    </w:p>
    <w:p w:rsidR="00576364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Output: Geen wijzigingen nodig</w:t>
      </w:r>
    </w:p>
    <w:p w:rsidR="00117BF8" w:rsidRPr="00117BF8" w:rsidRDefault="00117BF8" w:rsidP="00977699">
      <w:pPr>
        <w:pStyle w:val="Kop2"/>
      </w:pPr>
    </w:p>
    <w:p w:rsidR="00DD5A6B" w:rsidRPr="00DD5A6B" w:rsidRDefault="00DD5A6B" w:rsidP="00977699"/>
    <w:sectPr w:rsidR="00DD5A6B" w:rsidRPr="00DD5A6B" w:rsidSect="002942D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E98" w:rsidRDefault="00E50E98" w:rsidP="002942D4">
      <w:pPr>
        <w:spacing w:after="0" w:line="240" w:lineRule="auto"/>
      </w:pPr>
      <w:r>
        <w:separator/>
      </w:r>
    </w:p>
  </w:endnote>
  <w:endnote w:type="continuationSeparator" w:id="0">
    <w:p w:rsidR="00E50E98" w:rsidRDefault="00E50E98" w:rsidP="0029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2E6" w:rsidRDefault="003232E6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AD719C">
      <w:rPr>
        <w:noProof/>
      </w:rPr>
      <w:t>4</w:t>
    </w:r>
    <w:r>
      <w:fldChar w:fldCharType="end"/>
    </w:r>
  </w:p>
  <w:p w:rsidR="003232E6" w:rsidRDefault="003232E6" w:rsidP="002942D4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E98" w:rsidRDefault="00E50E98" w:rsidP="002942D4">
      <w:pPr>
        <w:spacing w:after="0" w:line="240" w:lineRule="auto"/>
      </w:pPr>
      <w:r>
        <w:separator/>
      </w:r>
    </w:p>
  </w:footnote>
  <w:footnote w:type="continuationSeparator" w:id="0">
    <w:p w:rsidR="00E50E98" w:rsidRDefault="00E50E98" w:rsidP="00294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2E6" w:rsidRDefault="003232E6" w:rsidP="002942D4">
    <w:pPr>
      <w:pStyle w:val="Koptekst"/>
      <w:jc w:val="right"/>
    </w:pPr>
    <w:r>
      <w:rPr>
        <w:noProof/>
        <w:lang w:eastAsia="nl-NL"/>
      </w:rPr>
      <w:drawing>
        <wp:inline distT="0" distB="0" distL="0" distR="0">
          <wp:extent cx="2590800" cy="504825"/>
          <wp:effectExtent l="0" t="0" r="0" b="0"/>
          <wp:docPr id="2" name="Afbeelding 2" descr="PNH_RGB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NH_RGB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32E6" w:rsidRDefault="003232E6" w:rsidP="002942D4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6BD"/>
    <w:multiLevelType w:val="hybridMultilevel"/>
    <w:tmpl w:val="91BA01BC"/>
    <w:lvl w:ilvl="0" w:tplc="04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2A94C5A"/>
    <w:multiLevelType w:val="hybridMultilevel"/>
    <w:tmpl w:val="9EC2F3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2140"/>
    <w:multiLevelType w:val="hybridMultilevel"/>
    <w:tmpl w:val="A06851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D15B2"/>
    <w:multiLevelType w:val="hybridMultilevel"/>
    <w:tmpl w:val="2096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66FE3"/>
    <w:multiLevelType w:val="hybridMultilevel"/>
    <w:tmpl w:val="A3462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37480"/>
    <w:multiLevelType w:val="hybridMultilevel"/>
    <w:tmpl w:val="4872CD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F4A83"/>
    <w:multiLevelType w:val="hybridMultilevel"/>
    <w:tmpl w:val="A0A459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B3550"/>
    <w:multiLevelType w:val="hybridMultilevel"/>
    <w:tmpl w:val="9102A3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41652"/>
    <w:multiLevelType w:val="hybridMultilevel"/>
    <w:tmpl w:val="04DE0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9356E"/>
    <w:multiLevelType w:val="hybridMultilevel"/>
    <w:tmpl w:val="E4F634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B768F"/>
    <w:multiLevelType w:val="hybridMultilevel"/>
    <w:tmpl w:val="6156B1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E3DF4"/>
    <w:multiLevelType w:val="hybridMultilevel"/>
    <w:tmpl w:val="F29CFFA0"/>
    <w:lvl w:ilvl="0" w:tplc="92C8A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FCD11A6"/>
    <w:multiLevelType w:val="hybridMultilevel"/>
    <w:tmpl w:val="8F3EDFBA"/>
    <w:lvl w:ilvl="0" w:tplc="54409B0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34393"/>
    <w:multiLevelType w:val="hybridMultilevel"/>
    <w:tmpl w:val="1E7E5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03CD0"/>
    <w:multiLevelType w:val="hybridMultilevel"/>
    <w:tmpl w:val="87A41B70"/>
    <w:lvl w:ilvl="0" w:tplc="5B02F604">
      <w:numFmt w:val="bullet"/>
      <w:lvlText w:val="-"/>
      <w:lvlJc w:val="left"/>
      <w:pPr>
        <w:ind w:left="720" w:hanging="360"/>
      </w:pPr>
      <w:rPr>
        <w:rFonts w:ascii="Lucida Sans" w:eastAsia="Calibri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5298C"/>
    <w:multiLevelType w:val="hybridMultilevel"/>
    <w:tmpl w:val="232244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67BC5"/>
    <w:multiLevelType w:val="hybridMultilevel"/>
    <w:tmpl w:val="21DA209A"/>
    <w:lvl w:ilvl="0" w:tplc="314EFF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23C42"/>
    <w:multiLevelType w:val="hybridMultilevel"/>
    <w:tmpl w:val="D4D6A2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4079B"/>
    <w:multiLevelType w:val="hybridMultilevel"/>
    <w:tmpl w:val="E44A8B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717C7"/>
    <w:multiLevelType w:val="hybridMultilevel"/>
    <w:tmpl w:val="D9646C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5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10"/>
  </w:num>
  <w:num w:numId="13">
    <w:abstractNumId w:val="19"/>
  </w:num>
  <w:num w:numId="14">
    <w:abstractNumId w:val="18"/>
  </w:num>
  <w:num w:numId="15">
    <w:abstractNumId w:val="3"/>
  </w:num>
  <w:num w:numId="16">
    <w:abstractNumId w:val="17"/>
  </w:num>
  <w:num w:numId="17">
    <w:abstractNumId w:val="8"/>
  </w:num>
  <w:num w:numId="18">
    <w:abstractNumId w:val="13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1B"/>
    <w:rsid w:val="00006578"/>
    <w:rsid w:val="00011332"/>
    <w:rsid w:val="000146C8"/>
    <w:rsid w:val="00014E3E"/>
    <w:rsid w:val="000150A9"/>
    <w:rsid w:val="00025DDE"/>
    <w:rsid w:val="00051D20"/>
    <w:rsid w:val="00075388"/>
    <w:rsid w:val="00077069"/>
    <w:rsid w:val="00082E42"/>
    <w:rsid w:val="00084A23"/>
    <w:rsid w:val="00095C28"/>
    <w:rsid w:val="000A5BD0"/>
    <w:rsid w:val="000C5B4F"/>
    <w:rsid w:val="000F1786"/>
    <w:rsid w:val="000F18FA"/>
    <w:rsid w:val="000F2018"/>
    <w:rsid w:val="000F6350"/>
    <w:rsid w:val="001021A8"/>
    <w:rsid w:val="00105F86"/>
    <w:rsid w:val="00107074"/>
    <w:rsid w:val="00107EF2"/>
    <w:rsid w:val="00117BF8"/>
    <w:rsid w:val="00120083"/>
    <w:rsid w:val="00120933"/>
    <w:rsid w:val="001217AF"/>
    <w:rsid w:val="00131BB4"/>
    <w:rsid w:val="001440A5"/>
    <w:rsid w:val="001518D2"/>
    <w:rsid w:val="00154BF8"/>
    <w:rsid w:val="00173E4D"/>
    <w:rsid w:val="00183307"/>
    <w:rsid w:val="00185977"/>
    <w:rsid w:val="001A087C"/>
    <w:rsid w:val="001A5FF7"/>
    <w:rsid w:val="001A68F3"/>
    <w:rsid w:val="001B6644"/>
    <w:rsid w:val="00220B47"/>
    <w:rsid w:val="002221FA"/>
    <w:rsid w:val="002277CE"/>
    <w:rsid w:val="0023665E"/>
    <w:rsid w:val="002464E1"/>
    <w:rsid w:val="0025108B"/>
    <w:rsid w:val="002679AB"/>
    <w:rsid w:val="00275D6D"/>
    <w:rsid w:val="00283EDA"/>
    <w:rsid w:val="002856A4"/>
    <w:rsid w:val="00287487"/>
    <w:rsid w:val="002942D4"/>
    <w:rsid w:val="00295D94"/>
    <w:rsid w:val="002B780F"/>
    <w:rsid w:val="002C35A7"/>
    <w:rsid w:val="002C35F7"/>
    <w:rsid w:val="002D02B5"/>
    <w:rsid w:val="002D3FCC"/>
    <w:rsid w:val="003232E6"/>
    <w:rsid w:val="00331046"/>
    <w:rsid w:val="0033663C"/>
    <w:rsid w:val="003452F8"/>
    <w:rsid w:val="00347DD8"/>
    <w:rsid w:val="003579F0"/>
    <w:rsid w:val="00362A07"/>
    <w:rsid w:val="00376036"/>
    <w:rsid w:val="003841CD"/>
    <w:rsid w:val="00385F9B"/>
    <w:rsid w:val="003863A4"/>
    <w:rsid w:val="003A008D"/>
    <w:rsid w:val="003A01E3"/>
    <w:rsid w:val="003A0CAE"/>
    <w:rsid w:val="003A4C8D"/>
    <w:rsid w:val="003A5A04"/>
    <w:rsid w:val="003E25C3"/>
    <w:rsid w:val="003F2015"/>
    <w:rsid w:val="004141B9"/>
    <w:rsid w:val="00436A09"/>
    <w:rsid w:val="004379F7"/>
    <w:rsid w:val="00441543"/>
    <w:rsid w:val="00450AEC"/>
    <w:rsid w:val="0045512D"/>
    <w:rsid w:val="004758A9"/>
    <w:rsid w:val="00477410"/>
    <w:rsid w:val="00492384"/>
    <w:rsid w:val="00493ADA"/>
    <w:rsid w:val="00496A8A"/>
    <w:rsid w:val="004A0520"/>
    <w:rsid w:val="004B0759"/>
    <w:rsid w:val="004B4B73"/>
    <w:rsid w:val="004C317E"/>
    <w:rsid w:val="004C7D1B"/>
    <w:rsid w:val="004D00F6"/>
    <w:rsid w:val="004D07E6"/>
    <w:rsid w:val="004D109A"/>
    <w:rsid w:val="004D5525"/>
    <w:rsid w:val="004E6368"/>
    <w:rsid w:val="004F7154"/>
    <w:rsid w:val="005005F1"/>
    <w:rsid w:val="00530878"/>
    <w:rsid w:val="005337E3"/>
    <w:rsid w:val="00547483"/>
    <w:rsid w:val="00552E17"/>
    <w:rsid w:val="00562896"/>
    <w:rsid w:val="00573D7C"/>
    <w:rsid w:val="00576364"/>
    <w:rsid w:val="00590AF0"/>
    <w:rsid w:val="0059680E"/>
    <w:rsid w:val="005C2B0B"/>
    <w:rsid w:val="005C49BE"/>
    <w:rsid w:val="005D03EE"/>
    <w:rsid w:val="005D1ACA"/>
    <w:rsid w:val="005D6C91"/>
    <w:rsid w:val="005E09D6"/>
    <w:rsid w:val="005F6C6A"/>
    <w:rsid w:val="00600005"/>
    <w:rsid w:val="00600CC0"/>
    <w:rsid w:val="00631445"/>
    <w:rsid w:val="00637B9B"/>
    <w:rsid w:val="00657DBD"/>
    <w:rsid w:val="00662FAF"/>
    <w:rsid w:val="00665AC4"/>
    <w:rsid w:val="00666B2C"/>
    <w:rsid w:val="006679F7"/>
    <w:rsid w:val="006808AE"/>
    <w:rsid w:val="006820CC"/>
    <w:rsid w:val="00695418"/>
    <w:rsid w:val="006B56AB"/>
    <w:rsid w:val="006E6860"/>
    <w:rsid w:val="006F2C9A"/>
    <w:rsid w:val="00707565"/>
    <w:rsid w:val="00730D8C"/>
    <w:rsid w:val="00782CFD"/>
    <w:rsid w:val="00784F10"/>
    <w:rsid w:val="00785080"/>
    <w:rsid w:val="00792F5B"/>
    <w:rsid w:val="007A4D81"/>
    <w:rsid w:val="007A66FB"/>
    <w:rsid w:val="007B45B8"/>
    <w:rsid w:val="007B4AB8"/>
    <w:rsid w:val="007B5054"/>
    <w:rsid w:val="007C0095"/>
    <w:rsid w:val="007C2547"/>
    <w:rsid w:val="007C3AE1"/>
    <w:rsid w:val="007D0796"/>
    <w:rsid w:val="007D5EB0"/>
    <w:rsid w:val="007E292B"/>
    <w:rsid w:val="007F6AC8"/>
    <w:rsid w:val="00807A15"/>
    <w:rsid w:val="00811C7B"/>
    <w:rsid w:val="0082695C"/>
    <w:rsid w:val="00844CA3"/>
    <w:rsid w:val="00856437"/>
    <w:rsid w:val="008730F4"/>
    <w:rsid w:val="00894413"/>
    <w:rsid w:val="008A464C"/>
    <w:rsid w:val="008B073B"/>
    <w:rsid w:val="008C5757"/>
    <w:rsid w:val="008D5626"/>
    <w:rsid w:val="008D77CF"/>
    <w:rsid w:val="008F41D9"/>
    <w:rsid w:val="0090383A"/>
    <w:rsid w:val="00906023"/>
    <w:rsid w:val="009309A5"/>
    <w:rsid w:val="00930D48"/>
    <w:rsid w:val="00931004"/>
    <w:rsid w:val="00940437"/>
    <w:rsid w:val="00954436"/>
    <w:rsid w:val="00977699"/>
    <w:rsid w:val="00984D08"/>
    <w:rsid w:val="00990FE7"/>
    <w:rsid w:val="00991D39"/>
    <w:rsid w:val="00994E10"/>
    <w:rsid w:val="009A6B59"/>
    <w:rsid w:val="009C514A"/>
    <w:rsid w:val="009D3ED7"/>
    <w:rsid w:val="009E569F"/>
    <w:rsid w:val="00A04727"/>
    <w:rsid w:val="00A15D5C"/>
    <w:rsid w:val="00A23C8C"/>
    <w:rsid w:val="00A25812"/>
    <w:rsid w:val="00A27171"/>
    <w:rsid w:val="00A357AC"/>
    <w:rsid w:val="00A404E8"/>
    <w:rsid w:val="00A405EB"/>
    <w:rsid w:val="00A42584"/>
    <w:rsid w:val="00A46800"/>
    <w:rsid w:val="00A74947"/>
    <w:rsid w:val="00A769DE"/>
    <w:rsid w:val="00AB2791"/>
    <w:rsid w:val="00AD685A"/>
    <w:rsid w:val="00AD719C"/>
    <w:rsid w:val="00B11DC0"/>
    <w:rsid w:val="00B23FC7"/>
    <w:rsid w:val="00B318A2"/>
    <w:rsid w:val="00B34D10"/>
    <w:rsid w:val="00B34E9C"/>
    <w:rsid w:val="00B6123B"/>
    <w:rsid w:val="00B946E4"/>
    <w:rsid w:val="00BD3F23"/>
    <w:rsid w:val="00C05A15"/>
    <w:rsid w:val="00C113DD"/>
    <w:rsid w:val="00C16F4C"/>
    <w:rsid w:val="00C22CC1"/>
    <w:rsid w:val="00C36E9E"/>
    <w:rsid w:val="00C46A88"/>
    <w:rsid w:val="00C63DE8"/>
    <w:rsid w:val="00C641D1"/>
    <w:rsid w:val="00C6492A"/>
    <w:rsid w:val="00C65462"/>
    <w:rsid w:val="00C76F8A"/>
    <w:rsid w:val="00C8137A"/>
    <w:rsid w:val="00C948F8"/>
    <w:rsid w:val="00CA1648"/>
    <w:rsid w:val="00CA70CB"/>
    <w:rsid w:val="00CB40A9"/>
    <w:rsid w:val="00CC79E5"/>
    <w:rsid w:val="00CF6DC4"/>
    <w:rsid w:val="00D12D63"/>
    <w:rsid w:val="00D24074"/>
    <w:rsid w:val="00D3072A"/>
    <w:rsid w:val="00D43D45"/>
    <w:rsid w:val="00D84063"/>
    <w:rsid w:val="00D93B69"/>
    <w:rsid w:val="00DA6C24"/>
    <w:rsid w:val="00DB27D2"/>
    <w:rsid w:val="00DB51D4"/>
    <w:rsid w:val="00DC4107"/>
    <w:rsid w:val="00DD425B"/>
    <w:rsid w:val="00DD5A6B"/>
    <w:rsid w:val="00DF2A49"/>
    <w:rsid w:val="00E0355E"/>
    <w:rsid w:val="00E040B0"/>
    <w:rsid w:val="00E04AED"/>
    <w:rsid w:val="00E233ED"/>
    <w:rsid w:val="00E50E98"/>
    <w:rsid w:val="00E674E6"/>
    <w:rsid w:val="00E7416C"/>
    <w:rsid w:val="00E91799"/>
    <w:rsid w:val="00EA6F65"/>
    <w:rsid w:val="00ED1EC7"/>
    <w:rsid w:val="00ED41D6"/>
    <w:rsid w:val="00F0055A"/>
    <w:rsid w:val="00F00D94"/>
    <w:rsid w:val="00F0330B"/>
    <w:rsid w:val="00F42E8F"/>
    <w:rsid w:val="00F57E2F"/>
    <w:rsid w:val="00F736E6"/>
    <w:rsid w:val="00F84833"/>
    <w:rsid w:val="00F909C3"/>
    <w:rsid w:val="00FB12B0"/>
    <w:rsid w:val="00FB2D54"/>
    <w:rsid w:val="00FB5869"/>
    <w:rsid w:val="00FC2A5A"/>
    <w:rsid w:val="00FD13BD"/>
    <w:rsid w:val="00FD63C7"/>
    <w:rsid w:val="00FE1438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6DDD2"/>
  <w15:docId w15:val="{B88F31F9-8153-4006-974B-CC2C8340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52E17"/>
    <w:pPr>
      <w:spacing w:after="200" w:line="276" w:lineRule="auto"/>
    </w:pPr>
    <w:rPr>
      <w:rFonts w:ascii="Lucida Sans" w:hAnsi="Lucida Sans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52E17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2E17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B6644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552E17"/>
    <w:rPr>
      <w:rFonts w:ascii="Lucida Sans" w:eastAsia="Times New Roman" w:hAnsi="Lucida Sans"/>
      <w:b/>
      <w:bCs/>
      <w:kern w:val="32"/>
      <w:sz w:val="32"/>
      <w:szCs w:val="32"/>
      <w:lang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040B0"/>
    <w:pPr>
      <w:keepLines/>
      <w:spacing w:before="480" w:after="0"/>
      <w:outlineLvl w:val="9"/>
    </w:pPr>
    <w:rPr>
      <w:color w:val="00325F"/>
      <w:kern w:val="0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42D4"/>
  </w:style>
  <w:style w:type="character" w:styleId="Hyperlink">
    <w:name w:val="Hyperlink"/>
    <w:uiPriority w:val="99"/>
    <w:unhideWhenUsed/>
    <w:rsid w:val="002942D4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942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2942D4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2942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2942D4"/>
    <w:rPr>
      <w:sz w:val="22"/>
      <w:szCs w:val="22"/>
      <w:lang w:eastAsia="en-US"/>
    </w:rPr>
  </w:style>
  <w:style w:type="paragraph" w:styleId="Geenafstand">
    <w:name w:val="No Spacing"/>
    <w:uiPriority w:val="1"/>
    <w:qFormat/>
    <w:rsid w:val="00436A09"/>
    <w:rPr>
      <w:sz w:val="22"/>
      <w:szCs w:val="22"/>
      <w:lang w:eastAsia="en-US"/>
    </w:rPr>
  </w:style>
  <w:style w:type="table" w:styleId="Tabelraster">
    <w:name w:val="Table Grid"/>
    <w:basedOn w:val="Standaardtabel"/>
    <w:uiPriority w:val="59"/>
    <w:rsid w:val="001A6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2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D24074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Lijst"/>
    <w:next w:val="Standaard"/>
    <w:link w:val="TitelChar"/>
    <w:uiPriority w:val="10"/>
    <w:qFormat/>
    <w:rsid w:val="00552E17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elChar">
    <w:name w:val="Titel Char"/>
    <w:link w:val="Titel"/>
    <w:uiPriority w:val="10"/>
    <w:rsid w:val="00552E17"/>
    <w:rPr>
      <w:rFonts w:ascii="Lucida Sans" w:eastAsia="Times New Roman" w:hAnsi="Lucida Sans"/>
      <w:b/>
      <w:bCs/>
      <w:kern w:val="28"/>
      <w:sz w:val="32"/>
      <w:szCs w:val="32"/>
      <w:lang w:eastAsia="en-US"/>
    </w:rPr>
  </w:style>
  <w:style w:type="character" w:customStyle="1" w:styleId="Kop2Char">
    <w:name w:val="Kop 2 Char"/>
    <w:link w:val="Kop2"/>
    <w:uiPriority w:val="9"/>
    <w:rsid w:val="00552E17"/>
    <w:rPr>
      <w:rFonts w:ascii="Lucida Sans" w:eastAsia="Times New Roman" w:hAnsi="Lucida Sans"/>
      <w:b/>
      <w:bCs/>
      <w:i/>
      <w:iCs/>
      <w:sz w:val="28"/>
      <w:szCs w:val="28"/>
      <w:lang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DD5A6B"/>
    <w:pPr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1B6644"/>
    <w:rPr>
      <w:rFonts w:ascii="Lucida Sans" w:eastAsiaTheme="majorEastAsia" w:hAnsi="Lucida Sans" w:cstheme="majorBidi"/>
      <w:b/>
      <w:bCs/>
      <w:sz w:val="24"/>
      <w:szCs w:val="26"/>
      <w:lang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7C2547"/>
    <w:pPr>
      <w:ind w:left="44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552E17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2E17"/>
    <w:rPr>
      <w:rFonts w:ascii="Lucida Sans" w:eastAsiaTheme="majorEastAsia" w:hAnsi="Lucida Sans" w:cstheme="majorBidi"/>
      <w:sz w:val="24"/>
      <w:szCs w:val="24"/>
      <w:lang w:eastAsia="en-US"/>
    </w:rPr>
  </w:style>
  <w:style w:type="paragraph" w:styleId="Lijst">
    <w:name w:val="List"/>
    <w:basedOn w:val="Standaard"/>
    <w:uiPriority w:val="99"/>
    <w:semiHidden/>
    <w:unhideWhenUsed/>
    <w:rsid w:val="00552E17"/>
    <w:pPr>
      <w:ind w:left="283" w:hanging="283"/>
      <w:contextualSpacing/>
    </w:pPr>
  </w:style>
  <w:style w:type="paragraph" w:styleId="Lijstalinea">
    <w:name w:val="List Paragraph"/>
    <w:basedOn w:val="Standaard"/>
    <w:uiPriority w:val="34"/>
    <w:qFormat/>
    <w:rsid w:val="00FD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5749-A42C-45CE-82E1-53702E99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51C6BA36.dotm</Template>
  <TotalTime>2228</TotalTime>
  <Pages>1</Pages>
  <Words>10381</Words>
  <Characters>57098</Characters>
  <Application>Microsoft Office Word</Application>
  <DocSecurity>0</DocSecurity>
  <Lines>475</Lines>
  <Paragraphs>134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Provincie Noord-Holland</Company>
  <LinksUpToDate>false</LinksUpToDate>
  <CharactersWithSpaces>67345</CharactersWithSpaces>
  <SharedDoc>false</SharedDoc>
  <HLinks>
    <vt:vector size="6" baseType="variant">
      <vt:variant>
        <vt:i4>1638457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_Toc445718954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Sander Waterbeemd</dc:creator>
  <cp:lastModifiedBy>Monné, dhr. B.J. (Bart)</cp:lastModifiedBy>
  <cp:revision>60</cp:revision>
  <cp:lastPrinted>2017-11-02T14:30:00Z</cp:lastPrinted>
  <dcterms:created xsi:type="dcterms:W3CDTF">2018-02-19T15:00:00Z</dcterms:created>
  <dcterms:modified xsi:type="dcterms:W3CDTF">2018-03-20T10:33:00Z</dcterms:modified>
</cp:coreProperties>
</file>